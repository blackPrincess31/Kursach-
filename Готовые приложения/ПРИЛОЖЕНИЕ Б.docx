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36C6" w14:textId="39C0B66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 xml:space="preserve">ПРИЛОЖЕНИЯ </w:t>
      </w:r>
      <w:r w:rsidR="00F61D7A">
        <w:rPr>
          <w:b/>
          <w:bCs/>
          <w:szCs w:val="28"/>
        </w:rPr>
        <w:t>Б</w:t>
      </w:r>
    </w:p>
    <w:p w14:paraId="3F781109" w14:textId="7777777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(обязательное)</w:t>
      </w:r>
    </w:p>
    <w:p w14:paraId="5D529F5B" w14:textId="48EB2FFA" w:rsidR="00875FBC" w:rsidRPr="00F61D7A" w:rsidRDefault="00F61D7A" w:rsidP="00F61D7A">
      <w:pPr>
        <w:jc w:val="center"/>
        <w:rPr>
          <w:b/>
          <w:bCs/>
          <w:szCs w:val="28"/>
        </w:rPr>
      </w:pPr>
      <w:r w:rsidRPr="00F61D7A">
        <w:rPr>
          <w:b/>
          <w:bCs/>
          <w:sz w:val="24"/>
        </w:rPr>
        <w:t xml:space="preserve">Отчет о моделировании в программе </w:t>
      </w:r>
      <w:proofErr w:type="spellStart"/>
      <w:r w:rsidRPr="00F61D7A">
        <w:rPr>
          <w:b/>
          <w:bCs/>
          <w:sz w:val="24"/>
          <w:lang w:val="en-US"/>
        </w:rPr>
        <w:t>VideoCAD</w:t>
      </w:r>
      <w:bookmarkStart w:id="0" w:name="_GoBack"/>
      <w:bookmarkEnd w:id="0"/>
      <w:proofErr w:type="spellEnd"/>
    </w:p>
    <w:p w14:paraId="3D1F250D" w14:textId="77777777" w:rsidR="00882F2F" w:rsidRPr="001D75CB" w:rsidRDefault="00882F2F" w:rsidP="00CF439A">
      <w:pPr>
        <w:rPr>
          <w:szCs w:val="28"/>
        </w:rPr>
      </w:pPr>
    </w:p>
    <w:p w14:paraId="15FC7010" w14:textId="5A099828" w:rsidR="00882F2F" w:rsidRPr="001D75CB" w:rsidRDefault="00882F2F" w:rsidP="00CF439A">
      <w:pPr>
        <w:rPr>
          <w:szCs w:val="28"/>
        </w:rPr>
        <w:sectPr w:rsidR="00882F2F" w:rsidRPr="001D75CB" w:rsidSect="0009127D">
          <w:headerReference w:type="default" r:id="rId7"/>
          <w:footerReference w:type="default" r:id="rId8"/>
          <w:pgSz w:w="11907" w:h="16840" w:code="9"/>
          <w:pgMar w:top="907" w:right="851" w:bottom="1758" w:left="1701" w:header="720" w:footer="227" w:gutter="0"/>
          <w:pgNumType w:start="68"/>
          <w:cols w:space="720"/>
          <w:docGrid w:linePitch="381"/>
        </w:sectPr>
      </w:pPr>
    </w:p>
    <w:p w14:paraId="39D42D5A" w14:textId="49CD9AC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План: </w:t>
      </w:r>
      <w:proofErr w:type="spellStart"/>
      <w:r w:rsidRPr="00F61D7A">
        <w:rPr>
          <w:szCs w:val="28"/>
        </w:rPr>
        <w:t>Layout</w:t>
      </w:r>
      <w:proofErr w:type="spellEnd"/>
      <w:r w:rsidRPr="00F61D7A">
        <w:rPr>
          <w:szCs w:val="28"/>
        </w:rPr>
        <w:t xml:space="preserve"> 1</w:t>
      </w:r>
    </w:p>
    <w:p w14:paraId="091B30B1" w14:textId="09FB75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1.1Камера №1</w:t>
      </w:r>
    </w:p>
    <w:p w14:paraId="3B64BB87" w14:textId="2D1BF91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 Камера 1. </w:t>
      </w:r>
    </w:p>
    <w:p w14:paraId="227B0AA1" w14:textId="7A62CE4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65537B22" w14:textId="237F10C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4EA7AD7A" w14:textId="0EE272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1.1.4 Количество пикселей: 1920*1080.</w:t>
      </w:r>
    </w:p>
    <w:p w14:paraId="11B71144" w14:textId="0F3D4AC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371E1F6B" w14:textId="0622212D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19A80AD0" w14:textId="2795DD6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5EB39737" w14:textId="4EDB1EA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1.1.7.1 горизонтальный угол обзора=62°.</w:t>
      </w:r>
    </w:p>
    <w:p w14:paraId="2ABD0807" w14:textId="49ACB66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1.1.7.2 вертикальный угол обзора=48°.</w:t>
      </w:r>
    </w:p>
    <w:p w14:paraId="30E9AF5D" w14:textId="0A1159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1.1.8 Угол наклона=24°.</w:t>
      </w:r>
    </w:p>
    <w:p w14:paraId="0FF94CD1" w14:textId="29F42BF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1.1.9 Высота установки=2 m. </w:t>
      </w:r>
    </w:p>
    <w:p w14:paraId="6A04B315" w14:textId="54BE58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1.1.10 Опорная высота=0 m. </w:t>
      </w:r>
    </w:p>
    <w:p w14:paraId="51571F91" w14:textId="712750E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1.1.11 Угол поворота камеры вокруг своей оси=0 °.</w:t>
      </w:r>
    </w:p>
    <w:p w14:paraId="1662EFF2" w14:textId="08A0BB8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6C9BCA76" w14:textId="11653A0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1.1.13 Высота верхней границы зоны обзора=2 m. </w:t>
      </w:r>
    </w:p>
    <w:p w14:paraId="2FB30FDF" w14:textId="6904908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10 m. </w:t>
      </w:r>
    </w:p>
    <w:p w14:paraId="0374B35C" w14:textId="445D521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1.1.15 Высота нижней границы зоны обзора=1 m. </w:t>
      </w:r>
    </w:p>
    <w:p w14:paraId="2F117FA1" w14:textId="01FE752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4D5A0799" w14:textId="704AB24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1.1.17 Ширина верхней границы зоны обзора=11 m. </w:t>
      </w:r>
    </w:p>
    <w:p w14:paraId="11E256B2" w14:textId="68A2002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1.1.18 Ширина нижней границы зоны обзора=1,48 m. </w:t>
      </w:r>
    </w:p>
    <w:p w14:paraId="3324A389" w14:textId="4BB9C0A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10 m. до бесконечности.</w:t>
      </w:r>
    </w:p>
    <w:p w14:paraId="669300E7" w14:textId="0C8A9BB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1.1.20 Данные зоны обнаружения человека:</w:t>
      </w:r>
    </w:p>
    <w:p w14:paraId="309678A8" w14:textId="07CF842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минимальное расстояние=0 m; </w:t>
      </w:r>
    </w:p>
    <w:p w14:paraId="179F9D99" w14:textId="7590FE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18,4 m; </w:t>
      </w:r>
    </w:p>
    <w:p w14:paraId="616DC4E1" w14:textId="3F78BF5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длина=18,4 m; </w:t>
      </w:r>
    </w:p>
    <w:p w14:paraId="4B26E4D2" w14:textId="5ACE99C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2E253A83" w14:textId="50101EE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F61D7A">
        <w:rPr>
          <w:szCs w:val="28"/>
        </w:rPr>
        <w:t xml:space="preserve">ширина на максимальном расстоянии=20 m. </w:t>
      </w:r>
    </w:p>
    <w:p w14:paraId="40955C0B" w14:textId="252B9D6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1.1.21 Данные зоны опознавания человека:</w:t>
      </w:r>
    </w:p>
    <w:p w14:paraId="3CF8F966" w14:textId="7FE6B9C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1,19 m; </w:t>
      </w:r>
    </w:p>
    <w:p w14:paraId="36848B02" w14:textId="139E03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3,64 m; </w:t>
      </w:r>
    </w:p>
    <w:p w14:paraId="15D5941C" w14:textId="686CFBB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длина=2,45 m; </w:t>
      </w:r>
    </w:p>
    <w:p w14:paraId="3D9FBB7B" w14:textId="630DB52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расстоянии=1,29 m; </w:t>
      </w:r>
    </w:p>
    <w:p w14:paraId="33E83833" w14:textId="611ED87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расстоянии=3,95 m. </w:t>
      </w:r>
    </w:p>
    <w:p w14:paraId="7399CC19" w14:textId="00A6716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1.1.22 Данные зоны чтения автомобильного номера:</w:t>
      </w:r>
    </w:p>
    <w:p w14:paraId="6E37D331" w14:textId="6B3E56C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1,53 m; </w:t>
      </w:r>
    </w:p>
    <w:p w14:paraId="6EADDF3B" w14:textId="17BC80B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6 m; </w:t>
      </w:r>
    </w:p>
    <w:p w14:paraId="1F59D1F2" w14:textId="2192796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длина=4,46 m; </w:t>
      </w:r>
    </w:p>
    <w:p w14:paraId="53D7FFF6" w14:textId="2FA5199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расстоянии=1,9 m; </w:t>
      </w:r>
    </w:p>
    <w:p w14:paraId="20837269" w14:textId="5D77594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 </w:t>
      </w:r>
      <w:r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расстоянии=6,74 m. </w:t>
      </w:r>
    </w:p>
    <w:p w14:paraId="4FF21C2C" w14:textId="4DB7B1E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1.1.23 Данные тестового объекта:</w:t>
      </w:r>
    </w:p>
    <w:p w14:paraId="162F9822" w14:textId="394A6E8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3AEC0327" w14:textId="4E718A4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0B41CEDB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76A9594F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39662888" w14:textId="08F989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1.1.24 Горизонтальный угол камеры=124 °</w:t>
      </w:r>
    </w:p>
    <w:p w14:paraId="1F2DB5FC" w14:textId="36D6D4C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55,1</w:t>
      </w:r>
    </w:p>
    <w:p w14:paraId="37AB5073" w14:textId="502C609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27,5</w:t>
      </w:r>
    </w:p>
    <w:p w14:paraId="4BC4CFF1" w14:textId="5158146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1.1.27 Модель не назначена.</w:t>
      </w:r>
    </w:p>
    <w:p w14:paraId="7B39B7E3" w14:textId="3A2A94A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28,2 m. </w:t>
      </w:r>
    </w:p>
    <w:p w14:paraId="2263922A" w14:textId="77777777" w:rsidR="00F61D7A" w:rsidRPr="00F61D7A" w:rsidRDefault="00F61D7A" w:rsidP="00F61D7A">
      <w:pPr>
        <w:rPr>
          <w:szCs w:val="28"/>
        </w:rPr>
      </w:pPr>
    </w:p>
    <w:p w14:paraId="60EB0C7A" w14:textId="0ED0470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1.2Камера №2</w:t>
      </w:r>
    </w:p>
    <w:p w14:paraId="31A424A2" w14:textId="737005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 Камера 2. </w:t>
      </w:r>
    </w:p>
    <w:p w14:paraId="011E2C61" w14:textId="2B87030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7D9935D3" w14:textId="758C112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79B2EB21" w14:textId="197B482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1.2.4 Количество пикселей: 1920*1080.</w:t>
      </w:r>
    </w:p>
    <w:p w14:paraId="5FF34E57" w14:textId="298B0C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14115B77" w14:textId="565C33C9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1.2.6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78EEA15E" w14:textId="2A3B86E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75B19BBD" w14:textId="48B3207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1.2.7.1 горизонтальный угол обзора=62°.</w:t>
      </w:r>
    </w:p>
    <w:p w14:paraId="39B0A6F5" w14:textId="016B74E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1.2.7.2 вертикальный угол обзора=48°.</w:t>
      </w:r>
    </w:p>
    <w:p w14:paraId="4901E43D" w14:textId="5C1D2CC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1.2.8 Угол наклона=24°.</w:t>
      </w:r>
    </w:p>
    <w:p w14:paraId="689DCCD4" w14:textId="664C8A0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1.2.9 Высота установки=2 m. </w:t>
      </w:r>
    </w:p>
    <w:p w14:paraId="08C7C499" w14:textId="21588C1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1.2.10 Опорная высота=0 m. </w:t>
      </w:r>
    </w:p>
    <w:p w14:paraId="72CDE46A" w14:textId="5D03C5E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1.2.11 Угол поворота камеры вокруг своей оси=0 °.</w:t>
      </w:r>
    </w:p>
    <w:p w14:paraId="5FC0B79C" w14:textId="74CCA79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7F50B44F" w14:textId="6A46B9F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1.2.13 Высота верхней границы зоны обзора=2 m. </w:t>
      </w:r>
    </w:p>
    <w:p w14:paraId="56223654" w14:textId="36598F8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1.2.14 Расстояние до верхней границы зоны обзора=6.5 m. </w:t>
      </w:r>
    </w:p>
    <w:p w14:paraId="798B29A0" w14:textId="24E4E4F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1.2.15 Высота нижней границы зоны обзора=1 m. </w:t>
      </w:r>
    </w:p>
    <w:p w14:paraId="6AC8DBA7" w14:textId="7C31DD2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1.2.16 Расстояние до нижней границы зоны обзора=0,901 m. </w:t>
      </w:r>
    </w:p>
    <w:p w14:paraId="369F91AD" w14:textId="1FFD3AA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1.2.17 Ширина верхней границы зоны обзора=7,14 m. </w:t>
      </w:r>
    </w:p>
    <w:p w14:paraId="22A46501" w14:textId="50C079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1.2.18 Ширина нижней границы зоны обзора=1,48 m. </w:t>
      </w:r>
    </w:p>
    <w:p w14:paraId="17C391F6" w14:textId="02FD4E1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1.2.19 Реальная зона обзора от 6.5 m. до бесконечности.</w:t>
      </w:r>
    </w:p>
    <w:p w14:paraId="4DFDAD10" w14:textId="4AAA7A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1.2.20 Данные зоны обнаружения человека:</w:t>
      </w:r>
    </w:p>
    <w:p w14:paraId="17E51548" w14:textId="417D6966" w:rsidR="00F61D7A" w:rsidRPr="00F61D7A" w:rsidRDefault="00730605" w:rsidP="00F61D7A">
      <w:pPr>
        <w:rPr>
          <w:szCs w:val="28"/>
        </w:rPr>
      </w:pPr>
      <w:r>
        <w:rPr>
          <w:szCs w:val="28"/>
        </w:rPr>
        <w:t xml:space="preserve"> –</w:t>
      </w:r>
      <w:r w:rsidR="00F61D7A" w:rsidRPr="00F61D7A">
        <w:rPr>
          <w:szCs w:val="28"/>
        </w:rPr>
        <w:t xml:space="preserve"> минимальное расстояние=0 m; </w:t>
      </w:r>
    </w:p>
    <w:p w14:paraId="4A6E3629" w14:textId="529900E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расстояние=18,4 m; </w:t>
      </w:r>
    </w:p>
    <w:p w14:paraId="012095EB" w14:textId="37C80AF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длина=18,4 m; </w:t>
      </w:r>
    </w:p>
    <w:p w14:paraId="5A2415BC" w14:textId="44B6DFF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3562C46F" w14:textId="187043E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расстоянии=20 m. </w:t>
      </w:r>
    </w:p>
    <w:p w14:paraId="670F25D1" w14:textId="17E1D98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1.2.21 Данные зоны опознавания человека:</w:t>
      </w:r>
    </w:p>
    <w:p w14:paraId="4B2A9FD6" w14:textId="6A94028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расстояние=1,19 m; </w:t>
      </w:r>
    </w:p>
    <w:p w14:paraId="3D42B793" w14:textId="6BCD459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расстояние=3,64 m; </w:t>
      </w:r>
    </w:p>
    <w:p w14:paraId="43894C48" w14:textId="55D17BD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длина=2,45 m; </w:t>
      </w:r>
    </w:p>
    <w:p w14:paraId="054043BF" w14:textId="6138F77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расстоянии=1,29 m; </w:t>
      </w:r>
    </w:p>
    <w:p w14:paraId="0D73A4D8" w14:textId="4D0D90B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расстоянии=3,95 m. </w:t>
      </w:r>
    </w:p>
    <w:p w14:paraId="7A825DB7" w14:textId="78CD45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>1.2.22 Данные зоны чтения автомобильного номера:</w:t>
      </w:r>
    </w:p>
    <w:p w14:paraId="76523754" w14:textId="60C789A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расстояние=1,53 m; </w:t>
      </w:r>
    </w:p>
    <w:p w14:paraId="4B21897A" w14:textId="5333853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расстояние=6 m; </w:t>
      </w:r>
    </w:p>
    <w:p w14:paraId="60A3DFD1" w14:textId="1546392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длина=4,46 m; </w:t>
      </w:r>
    </w:p>
    <w:p w14:paraId="09CE2E3E" w14:textId="1EB9F9C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расстоянии=1,9 m; </w:t>
      </w:r>
    </w:p>
    <w:p w14:paraId="45D0C7C8" w14:textId="377379D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расстоянии=6,75 m. </w:t>
      </w:r>
    </w:p>
    <w:p w14:paraId="40331402" w14:textId="72CC488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1.2.23 Данные тестового объекта:</w:t>
      </w:r>
    </w:p>
    <w:p w14:paraId="02937536" w14:textId="1B296F3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6E043BFB" w14:textId="3FB25AD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337E0233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04272C3B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28D03265" w14:textId="5F56FA5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1.2.24 Горизонтальный угол камеры=29,5 °</w:t>
      </w:r>
    </w:p>
    <w:p w14:paraId="562A04A9" w14:textId="11D5E5B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81,7</w:t>
      </w:r>
    </w:p>
    <w:p w14:paraId="2501BB89" w14:textId="09D4F7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26,9</w:t>
      </w:r>
    </w:p>
    <w:p w14:paraId="4274A09B" w14:textId="3EFDD24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1.2.27 Модель не назначена.</w:t>
      </w:r>
    </w:p>
    <w:p w14:paraId="7A8F5F32" w14:textId="1DA80A27" w:rsid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53,6 m. </w:t>
      </w:r>
    </w:p>
    <w:p w14:paraId="4622CA8F" w14:textId="77777777" w:rsidR="00730605" w:rsidRPr="00F61D7A" w:rsidRDefault="00730605" w:rsidP="00F61D7A">
      <w:pPr>
        <w:rPr>
          <w:szCs w:val="28"/>
        </w:rPr>
      </w:pPr>
    </w:p>
    <w:p w14:paraId="1BE35A0C" w14:textId="674247B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1.3Камера №3</w:t>
      </w:r>
    </w:p>
    <w:p w14:paraId="2EC0ADD1" w14:textId="3FC1B7C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 Камера 3. </w:t>
      </w:r>
    </w:p>
    <w:p w14:paraId="30D8E8D1" w14:textId="7E7D849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0C68751E" w14:textId="2575428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1E61B58D" w14:textId="5CC13A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1.3.4 Количество пикселей: 1920*1080.</w:t>
      </w:r>
    </w:p>
    <w:p w14:paraId="257E97CC" w14:textId="321F63C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4924215" w14:textId="4C3E75CE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1.3.6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79FDD25A" w14:textId="3FA9398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197BC5C7" w14:textId="592D9F4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1.3.7.1 горизонтальный угол обзора=62°.</w:t>
      </w:r>
    </w:p>
    <w:p w14:paraId="3C5F192B" w14:textId="425A0C1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1.3.7.2 вертикальный угол обзора=48°.</w:t>
      </w:r>
    </w:p>
    <w:p w14:paraId="2755511A" w14:textId="7A4C478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1.3.8 Угол наклона=24°.</w:t>
      </w:r>
    </w:p>
    <w:p w14:paraId="0F151B0E" w14:textId="1D2667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1.3.9 Высота установки=2 m. </w:t>
      </w:r>
    </w:p>
    <w:p w14:paraId="37BB9BF0" w14:textId="7D09A1B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1.3.10 Опорная высота=0 m. </w:t>
      </w:r>
    </w:p>
    <w:p w14:paraId="335A1457" w14:textId="3694A75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1.3.11 Угол поворота камеры вокруг своей оси=0 °.</w:t>
      </w:r>
    </w:p>
    <w:p w14:paraId="21CB1264" w14:textId="6DC869B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068D566E" w14:textId="6D697C0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1.3.13 Высота верхней границы зоны обзора=2 m. </w:t>
      </w:r>
    </w:p>
    <w:p w14:paraId="7739741A" w14:textId="0173D1F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10 m. </w:t>
      </w:r>
    </w:p>
    <w:p w14:paraId="722807D9" w14:textId="64A270B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1.3.15 Высота нижней границы зоны обзора=1 m. </w:t>
      </w:r>
    </w:p>
    <w:p w14:paraId="04C1FA29" w14:textId="1CC5250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20A6A0C8" w14:textId="42FBCE4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1.3.17 Ширина верхней границы зоны обзора=11 m. </w:t>
      </w:r>
    </w:p>
    <w:p w14:paraId="3372E0BD" w14:textId="00F997A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1.3.18 Ширина нижней границы зоны обзора=1,48 m. </w:t>
      </w:r>
    </w:p>
    <w:p w14:paraId="59248275" w14:textId="3600D18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10 m. до бесконечности.</w:t>
      </w:r>
    </w:p>
    <w:p w14:paraId="3535FEEE" w14:textId="4446A44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1.3.20 Данные зоны обнаружения человека:</w:t>
      </w:r>
    </w:p>
    <w:p w14:paraId="7381C7C0" w14:textId="51F495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расстояние=0 m; </w:t>
      </w:r>
    </w:p>
    <w:p w14:paraId="54D9020A" w14:textId="25990AE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18,4 m; </w:t>
      </w:r>
    </w:p>
    <w:p w14:paraId="24302C0D" w14:textId="1FC48DD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длина=18,4 m; </w:t>
      </w:r>
    </w:p>
    <w:p w14:paraId="6716B035" w14:textId="23DF78A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6C72D803" w14:textId="1D9FE81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расстоянии=20 m. </w:t>
      </w:r>
    </w:p>
    <w:p w14:paraId="051DD484" w14:textId="2D3537D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1.3.21 Данные зоны опознавания человека:</w:t>
      </w:r>
    </w:p>
    <w:p w14:paraId="646E9156" w14:textId="6E18976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1,19 m; </w:t>
      </w:r>
    </w:p>
    <w:p w14:paraId="00CA71BA" w14:textId="5209521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3,64 m; </w:t>
      </w:r>
    </w:p>
    <w:p w14:paraId="7179AC1B" w14:textId="0888E3E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длина=2,45 m; </w:t>
      </w:r>
    </w:p>
    <w:p w14:paraId="63CC8936" w14:textId="2847F8D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расстоянии=1,29 m; </w:t>
      </w:r>
    </w:p>
    <w:p w14:paraId="38B8B64F" w14:textId="3D2ABC4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расстоянии=3,95 m. </w:t>
      </w:r>
    </w:p>
    <w:p w14:paraId="4B4E5BF5" w14:textId="5F0E0E7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1.3.22 Данные зоны чтения автомобильного номера:</w:t>
      </w:r>
    </w:p>
    <w:p w14:paraId="182A937C" w14:textId="30268C5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1,53 m; </w:t>
      </w:r>
    </w:p>
    <w:p w14:paraId="3468A87B" w14:textId="6D6DA0B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6 m; </w:t>
      </w:r>
    </w:p>
    <w:p w14:paraId="2E144582" w14:textId="09D5C0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длина=4,46 m; </w:t>
      </w:r>
    </w:p>
    <w:p w14:paraId="5ABB695C" w14:textId="52BDF32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расстоянии=1,9 m; </w:t>
      </w:r>
    </w:p>
    <w:p w14:paraId="62C5E628" w14:textId="1A4AC2B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расстоянии=6,74 m. </w:t>
      </w:r>
    </w:p>
    <w:p w14:paraId="00B44ADC" w14:textId="7161076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1.3.23 Данные тестового объекта:</w:t>
      </w:r>
    </w:p>
    <w:p w14:paraId="1FA87DD1" w14:textId="224C877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1DEF6EA1" w14:textId="26A8964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0573E23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49B9C091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5CBD7F0E" w14:textId="4D2356B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119 °</w:t>
      </w:r>
    </w:p>
    <w:p w14:paraId="6CC02A4E" w14:textId="6D1A9A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60,4</w:t>
      </w:r>
    </w:p>
    <w:p w14:paraId="2323D398" w14:textId="54BCD13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17,3</w:t>
      </w:r>
    </w:p>
    <w:p w14:paraId="3680C820" w14:textId="723964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1.3.27 Модель не назначена.</w:t>
      </w:r>
    </w:p>
    <w:p w14:paraId="22A00460" w14:textId="4D87F42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1.3.24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40,6 m. </w:t>
      </w:r>
    </w:p>
    <w:p w14:paraId="2C8B1C4D" w14:textId="77777777" w:rsidR="00F61D7A" w:rsidRPr="00F61D7A" w:rsidRDefault="00F61D7A" w:rsidP="00F61D7A">
      <w:pPr>
        <w:rPr>
          <w:szCs w:val="28"/>
        </w:rPr>
      </w:pPr>
    </w:p>
    <w:p w14:paraId="6FC97117" w14:textId="74C50AD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1.4Камера №4</w:t>
      </w:r>
    </w:p>
    <w:p w14:paraId="41267A39" w14:textId="1954DB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 Камера 4. </w:t>
      </w:r>
    </w:p>
    <w:p w14:paraId="7C2BB0FF" w14:textId="67679E5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3332341A" w14:textId="0D32342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2805A0E3" w14:textId="5A0810D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1.4.4 Количество пикселей: 1920*1080.</w:t>
      </w:r>
    </w:p>
    <w:p w14:paraId="7AF9FD54" w14:textId="0279E87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637869B0" w14:textId="19D6C13E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1.4.6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1D7B6D9D" w14:textId="5EC035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2328F05C" w14:textId="0EE3891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1.4.7.1 горизонтальный угол обзора=62°.</w:t>
      </w:r>
    </w:p>
    <w:p w14:paraId="7499C878" w14:textId="4A1020C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1.4.7.2 вертикальный угол обзора=48°.</w:t>
      </w:r>
    </w:p>
    <w:p w14:paraId="4AAC95A2" w14:textId="67C7880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1.4.8 Угол наклона=24°.</w:t>
      </w:r>
    </w:p>
    <w:p w14:paraId="59F5535F" w14:textId="6CBA64C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1.4.9 Высота установки=2 m. </w:t>
      </w:r>
    </w:p>
    <w:p w14:paraId="338C5674" w14:textId="45B9509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1.4.10 Опорная высота=0 m. </w:t>
      </w:r>
    </w:p>
    <w:p w14:paraId="29DD6C0B" w14:textId="0FF7E00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1.4.11 Угол поворота камеры вокруг своей оси=0 °.</w:t>
      </w:r>
    </w:p>
    <w:p w14:paraId="2E86BBE9" w14:textId="3359AFE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01E3B24A" w14:textId="12BEF2F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1.4.13 Высота верхней границы зоны обзора=2 m. </w:t>
      </w:r>
    </w:p>
    <w:p w14:paraId="173B6FCA" w14:textId="427B955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1.4.14 Расстояние до верхней границы зоны обзора=10 m. </w:t>
      </w:r>
    </w:p>
    <w:p w14:paraId="5E3C66FC" w14:textId="1A1E145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1.4.15 Высота нижней границы зоны обзора=1 m. </w:t>
      </w:r>
    </w:p>
    <w:p w14:paraId="4E47B0C8" w14:textId="0EFFE5C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1.4.16 Расстояние до нижней границы зоны обзора=0,901 m. </w:t>
      </w:r>
    </w:p>
    <w:p w14:paraId="2F55BD54" w14:textId="0A1E499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1.4.17 Ширина верхней границы зоны обзора=11 m. </w:t>
      </w:r>
    </w:p>
    <w:p w14:paraId="074CFCBC" w14:textId="46FA51A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1.4.18 Ширина нижней границы зоны обзора=1,48 m. </w:t>
      </w:r>
    </w:p>
    <w:p w14:paraId="2F887B22" w14:textId="0C1BD3D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1.4.19 Реальная зона обзора от 10 m. до бесконечности.</w:t>
      </w:r>
    </w:p>
    <w:p w14:paraId="1858400A" w14:textId="0C92507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1.4.20 Данные зоны обнаружения человека:</w:t>
      </w:r>
    </w:p>
    <w:p w14:paraId="0C9D6C12" w14:textId="5C045D6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расстояние=0 m; </w:t>
      </w:r>
    </w:p>
    <w:p w14:paraId="0E479701" w14:textId="1D9D6B2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расстояние=18,4 m; </w:t>
      </w:r>
    </w:p>
    <w:p w14:paraId="6B78B822" w14:textId="1F4192E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длина=18,4 m; </w:t>
      </w:r>
    </w:p>
    <w:p w14:paraId="113CE817" w14:textId="2252E42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68A07805" w14:textId="6E72AB0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расстоянии=20 m. </w:t>
      </w:r>
    </w:p>
    <w:p w14:paraId="1D344B3F" w14:textId="2704E7B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1.4.21 Данные зоны опознавания человека:</w:t>
      </w:r>
    </w:p>
    <w:p w14:paraId="7A376469" w14:textId="0200218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расстояние=1,19 m; </w:t>
      </w:r>
    </w:p>
    <w:p w14:paraId="3A13F6A6" w14:textId="3F1A05D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расстояние=3,64 m; </w:t>
      </w:r>
    </w:p>
    <w:p w14:paraId="2AEA045D" w14:textId="5FE9099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длина=2,45 m; </w:t>
      </w:r>
    </w:p>
    <w:p w14:paraId="6EB63741" w14:textId="1363C4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расстоянии=1,29 m; </w:t>
      </w:r>
    </w:p>
    <w:p w14:paraId="5F729FCA" w14:textId="3E701F9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расстоянии=3,95 m. </w:t>
      </w:r>
    </w:p>
    <w:p w14:paraId="126DAE5D" w14:textId="5AC359F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1.4.22 Данные зоны чтения автомобильного номера:</w:t>
      </w:r>
    </w:p>
    <w:p w14:paraId="14C6E5DA" w14:textId="4A7C54B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расстояние=1,53 m; </w:t>
      </w:r>
    </w:p>
    <w:p w14:paraId="2D6C9B49" w14:textId="4B2CCFF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расстояние=6 m; </w:t>
      </w:r>
    </w:p>
    <w:p w14:paraId="3A8E171D" w14:textId="6EB91ED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длина=4,46 m; </w:t>
      </w:r>
    </w:p>
    <w:p w14:paraId="781973F8" w14:textId="134436F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расстоянии=1,9 m; </w:t>
      </w:r>
    </w:p>
    <w:p w14:paraId="0382F964" w14:textId="0DC1CC0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расстоянии=6,74 m. </w:t>
      </w:r>
    </w:p>
    <w:p w14:paraId="4D34A99C" w14:textId="1398CD9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1.4.23 Данные тестового объекта:</w:t>
      </w:r>
    </w:p>
    <w:p w14:paraId="785B91DF" w14:textId="4D30D60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6BF80DCC" w14:textId="213256D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263639A1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094DAC5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36EFAE34" w14:textId="66AD9A2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90 °</w:t>
      </w:r>
    </w:p>
    <w:p w14:paraId="23FAC022" w14:textId="7014015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71,8</w:t>
      </w:r>
    </w:p>
    <w:p w14:paraId="65A99784" w14:textId="777CD0E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17</w:t>
      </w:r>
    </w:p>
    <w:p w14:paraId="7E436144" w14:textId="2B16F8A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1.4.27 Модель не назначена.</w:t>
      </w:r>
    </w:p>
    <w:p w14:paraId="25850057" w14:textId="593B192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1.4.24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53,6 m. </w:t>
      </w:r>
    </w:p>
    <w:p w14:paraId="1048AD3C" w14:textId="77777777" w:rsidR="00F61D7A" w:rsidRPr="00F61D7A" w:rsidRDefault="00F61D7A" w:rsidP="00F61D7A">
      <w:pPr>
        <w:rPr>
          <w:szCs w:val="28"/>
        </w:rPr>
      </w:pPr>
    </w:p>
    <w:p w14:paraId="4F2AA060" w14:textId="50CCB95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1.5Камера №5</w:t>
      </w:r>
    </w:p>
    <w:p w14:paraId="7EC989B3" w14:textId="499F21B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 Камера 5. </w:t>
      </w:r>
    </w:p>
    <w:p w14:paraId="14B49037" w14:textId="6942E8A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6E0D4EF1" w14:textId="38429D7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0F9A5FE6" w14:textId="036F642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1.5.4 Количество пикселей: 1920*1080.</w:t>
      </w:r>
    </w:p>
    <w:p w14:paraId="305DC735" w14:textId="4437762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18B00F21" w14:textId="17FB1499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1.5.6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3541146B" w14:textId="205CBAA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1CB925E3" w14:textId="5301876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1.5.7.1 горизонтальный угол обзора=62°.</w:t>
      </w:r>
    </w:p>
    <w:p w14:paraId="05EF4737" w14:textId="184E74D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1.5.7.2 вертикальный угол обзора=48°.</w:t>
      </w:r>
    </w:p>
    <w:p w14:paraId="478BC2FA" w14:textId="2A74647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1.5.8 Угол наклона=24°.</w:t>
      </w:r>
    </w:p>
    <w:p w14:paraId="57C3BAEC" w14:textId="50717AB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1.5.9 Высота установки=2 m. </w:t>
      </w:r>
    </w:p>
    <w:p w14:paraId="0AE6E23A" w14:textId="65D36ED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1.5.10 Опорная высота=0 m. </w:t>
      </w:r>
    </w:p>
    <w:p w14:paraId="56819386" w14:textId="768F0F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1.5.11 Угол поворота камеры вокруг своей оси=0 °.</w:t>
      </w:r>
    </w:p>
    <w:p w14:paraId="44056E52" w14:textId="040C2D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1F66162F" w14:textId="2ADB42A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1.5.13 Высота верхней границы зоны обзора=2 m. </w:t>
      </w:r>
    </w:p>
    <w:p w14:paraId="2A6DCD1C" w14:textId="6837498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6.5 m. </w:t>
      </w:r>
    </w:p>
    <w:p w14:paraId="51628250" w14:textId="58DF6D8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1.5.15 Высота нижней границы зоны обзора=1 m. </w:t>
      </w:r>
    </w:p>
    <w:p w14:paraId="4B2E1A6B" w14:textId="64A7200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42B84F2A" w14:textId="3721CF9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1.5.17 Ширина верхней границы зоны обзора=7,14 m. </w:t>
      </w:r>
    </w:p>
    <w:p w14:paraId="33C1E55C" w14:textId="6E204FD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1.5.18 Ширина нижней границы зоны обзора=1,48 m. </w:t>
      </w:r>
    </w:p>
    <w:p w14:paraId="3088D1DD" w14:textId="6FB6130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1.5.19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6.5 m. до бесконечности.</w:t>
      </w:r>
    </w:p>
    <w:p w14:paraId="5C5CB26B" w14:textId="520F848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1.5.20 Данные зоны обнаружения человека:</w:t>
      </w:r>
    </w:p>
    <w:p w14:paraId="6B35A296" w14:textId="3692771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расстояние=0 m; </w:t>
      </w:r>
    </w:p>
    <w:p w14:paraId="03AB4E08" w14:textId="5F8173F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18,4 m; </w:t>
      </w:r>
    </w:p>
    <w:p w14:paraId="5DDD2DFF" w14:textId="304393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длина=18,4 m; </w:t>
      </w:r>
    </w:p>
    <w:p w14:paraId="093A661C" w14:textId="3B9F283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206BE4D0" w14:textId="58F9AF9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расстоянии=20 m. </w:t>
      </w:r>
    </w:p>
    <w:p w14:paraId="39DC81DC" w14:textId="46322B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1.5.21 Данные зоны опознавания человека:</w:t>
      </w:r>
    </w:p>
    <w:p w14:paraId="5B6EA5B1" w14:textId="3B0ECF7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1,19 m; </w:t>
      </w:r>
    </w:p>
    <w:p w14:paraId="3ED77029" w14:textId="29A3D29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3,64 m; </w:t>
      </w:r>
    </w:p>
    <w:p w14:paraId="69F6AE35" w14:textId="1E8C19F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длина=2,45 m; </w:t>
      </w:r>
    </w:p>
    <w:p w14:paraId="378614E0" w14:textId="3473AD1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расстоянии=1,29 m; </w:t>
      </w:r>
    </w:p>
    <w:p w14:paraId="2DDBA540" w14:textId="4DB1B7B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расстоянии=3,95 m. </w:t>
      </w:r>
    </w:p>
    <w:p w14:paraId="0A20B69A" w14:textId="4C5E4B3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1.5.22 Данные зоны чтения автомобильного номера:</w:t>
      </w:r>
    </w:p>
    <w:p w14:paraId="2409F4B5" w14:textId="7EB934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1,53 m; </w:t>
      </w:r>
    </w:p>
    <w:p w14:paraId="2CFD9786" w14:textId="0B8EF4C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6 m; </w:t>
      </w:r>
    </w:p>
    <w:p w14:paraId="17AACC5E" w14:textId="6D35D49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длина=4,46 m; </w:t>
      </w:r>
    </w:p>
    <w:p w14:paraId="0E6F0014" w14:textId="5506534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30605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расстоянии=1,9 m; </w:t>
      </w:r>
    </w:p>
    <w:p w14:paraId="5362AF25" w14:textId="038D923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расстоянии=6,75 m. </w:t>
      </w:r>
    </w:p>
    <w:p w14:paraId="10D74F4E" w14:textId="48C1D9D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1.5.23 Данные тестового объекта:</w:t>
      </w:r>
    </w:p>
    <w:p w14:paraId="2F0A1F94" w14:textId="494F631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326A4C1B" w14:textId="572599F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32F66B6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3282D563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3A90679F" w14:textId="6056324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159 °</w:t>
      </w:r>
    </w:p>
    <w:p w14:paraId="50E414A1" w14:textId="5C9A274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82,2</w:t>
      </w:r>
    </w:p>
    <w:p w14:paraId="58F84478" w14:textId="7089BD8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24,7</w:t>
      </w:r>
    </w:p>
    <w:p w14:paraId="6DFB6BDC" w14:textId="02842FD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1.5.27 Модель не назначена.</w:t>
      </w:r>
    </w:p>
    <w:p w14:paraId="1817F9B0" w14:textId="483635E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1.5.24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56,5 m. </w:t>
      </w:r>
    </w:p>
    <w:p w14:paraId="08FB0149" w14:textId="7DC8C06B" w:rsidR="00F61D7A" w:rsidRDefault="00F61D7A" w:rsidP="00F61D7A">
      <w:pPr>
        <w:rPr>
          <w:szCs w:val="28"/>
        </w:rPr>
      </w:pPr>
    </w:p>
    <w:p w14:paraId="198ACC5F" w14:textId="77777777" w:rsidR="00766783" w:rsidRPr="00F61D7A" w:rsidRDefault="00766783" w:rsidP="00F61D7A">
      <w:pPr>
        <w:rPr>
          <w:szCs w:val="28"/>
        </w:rPr>
      </w:pPr>
    </w:p>
    <w:p w14:paraId="206D1262" w14:textId="58EF0BC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1.6Камера №6</w:t>
      </w:r>
    </w:p>
    <w:p w14:paraId="7DDBE57C" w14:textId="46B05D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 Камера 6. </w:t>
      </w:r>
    </w:p>
    <w:p w14:paraId="77FFC75F" w14:textId="7777CDC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2A907522" w14:textId="36DF6B1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02EA694E" w14:textId="1AEB3A6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1.6.4 Количество пикселей: 1920*1080.</w:t>
      </w:r>
    </w:p>
    <w:p w14:paraId="75D6818A" w14:textId="6CE59D6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413491C8" w14:textId="7AF6BB35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1.6.6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18C97FCC" w14:textId="683B2E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05387C4C" w14:textId="00EFABB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1.6.7.1 горизонтальный угол обзора=62°.</w:t>
      </w:r>
    </w:p>
    <w:p w14:paraId="63051226" w14:textId="4501912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1.6.7.2 вертикальный угол обзора=48°.</w:t>
      </w:r>
    </w:p>
    <w:p w14:paraId="549631E4" w14:textId="3D1BF87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1.6.8 Угол наклона=24°.</w:t>
      </w:r>
    </w:p>
    <w:p w14:paraId="2104DBDC" w14:textId="1DBE0C9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1.6.9 Высота установки=2 m. </w:t>
      </w:r>
    </w:p>
    <w:p w14:paraId="52734D34" w14:textId="6214EBE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1.6.10 Опорная высота=0 m. </w:t>
      </w:r>
    </w:p>
    <w:p w14:paraId="2C65AC44" w14:textId="7B9787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1.6.11 Угол поворота камеры вокруг своей оси=0 °.</w:t>
      </w:r>
    </w:p>
    <w:p w14:paraId="538E8784" w14:textId="0985DF8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1DF1B27D" w14:textId="2AC57E6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1.6.13 Высота верхней границы зоны обзора=2 m. </w:t>
      </w:r>
    </w:p>
    <w:p w14:paraId="5C592F96" w14:textId="427C715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1.6.14 Расстояние до верхней границы зоны обзора=10 m. </w:t>
      </w:r>
    </w:p>
    <w:p w14:paraId="648386F3" w14:textId="4D8336A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1.6.15 Высота нижней границы зоны обзора=1 m. </w:t>
      </w:r>
    </w:p>
    <w:p w14:paraId="24DD02FA" w14:textId="35EA08F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1.6.16 Расстояние до нижней границы зоны обзора=0,901 m. </w:t>
      </w:r>
    </w:p>
    <w:p w14:paraId="4DC7FD79" w14:textId="7556D58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1.6.17 Ширина верхней границы зоны обзора=11 m. </w:t>
      </w:r>
    </w:p>
    <w:p w14:paraId="0C53DDD5" w14:textId="74CC808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1.6.18 Ширина нижней границы зоны обзора=1,48 m. </w:t>
      </w:r>
    </w:p>
    <w:p w14:paraId="0871E3D0" w14:textId="2A6584C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1.6.19 Реальная зона обзора от 10 m. до бесконечности.</w:t>
      </w:r>
    </w:p>
    <w:p w14:paraId="28F1EFEE" w14:textId="550DC1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1.6.20 Данные зоны обнаружения человека:</w:t>
      </w:r>
    </w:p>
    <w:p w14:paraId="648E4790" w14:textId="3467F11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минимальное расстояние=0 m; </w:t>
      </w:r>
    </w:p>
    <w:p w14:paraId="415C51CE" w14:textId="266820D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расстояние=18,4 m; </w:t>
      </w:r>
    </w:p>
    <w:p w14:paraId="0DBB144C" w14:textId="2328438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длина=18,4 m; </w:t>
      </w:r>
    </w:p>
    <w:p w14:paraId="5D064D86" w14:textId="3073535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55D8E412" w14:textId="0895308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расстоянии=20 m. </w:t>
      </w:r>
    </w:p>
    <w:p w14:paraId="64A37E54" w14:textId="778CF62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1.6.21 Данные зоны опознавания человека:</w:t>
      </w:r>
    </w:p>
    <w:p w14:paraId="6F323FF1" w14:textId="79925F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минимальное расстояние=1,19 m; </w:t>
      </w:r>
    </w:p>
    <w:p w14:paraId="75CC022C" w14:textId="5BA661A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расстояние=3,64 m; </w:t>
      </w:r>
    </w:p>
    <w:p w14:paraId="2E7C5B7B" w14:textId="5908103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длина=2,45 m; </w:t>
      </w:r>
    </w:p>
    <w:p w14:paraId="73CE3D25" w14:textId="56B2BBF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расстоянии=1,29 m; </w:t>
      </w:r>
    </w:p>
    <w:p w14:paraId="4A0CAEE0" w14:textId="2B535C3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 ширина на максимальном расстоянии=3,95 m. </w:t>
      </w:r>
    </w:p>
    <w:p w14:paraId="301F1996" w14:textId="4F10A2D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1.6.22 Данные зоны чтения автомобильного номера:</w:t>
      </w:r>
    </w:p>
    <w:p w14:paraId="34255EFE" w14:textId="7D4303A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минимальное расстояние=1,53 m; </w:t>
      </w:r>
    </w:p>
    <w:p w14:paraId="18BA0567" w14:textId="04ADA84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 максимальное расстояние=6 m; </w:t>
      </w:r>
    </w:p>
    <w:p w14:paraId="336DECB4" w14:textId="1EA3E10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длина=4,46 m; </w:t>
      </w:r>
    </w:p>
    <w:p w14:paraId="1B1E7648" w14:textId="29582B0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расстоянии=1,9 m; </w:t>
      </w:r>
    </w:p>
    <w:p w14:paraId="7AAC672B" w14:textId="4C6305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расстоянии=6,74 m. </w:t>
      </w:r>
    </w:p>
    <w:p w14:paraId="42FED39B" w14:textId="77777777" w:rsidR="00F61D7A" w:rsidRPr="00F61D7A" w:rsidRDefault="00F61D7A" w:rsidP="00F61D7A">
      <w:pPr>
        <w:rPr>
          <w:szCs w:val="28"/>
        </w:rPr>
      </w:pPr>
    </w:p>
    <w:p w14:paraId="4508CC3B" w14:textId="032B7E9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1.6.23 Данные тестового объекта:</w:t>
      </w:r>
    </w:p>
    <w:p w14:paraId="7D8FD4FD" w14:textId="2490547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11EADAC9" w14:textId="77B52AF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79D801A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6EC412B8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730F1FBE" w14:textId="77777777" w:rsidR="00F61D7A" w:rsidRPr="00F61D7A" w:rsidRDefault="00F61D7A" w:rsidP="00F61D7A">
      <w:pPr>
        <w:rPr>
          <w:szCs w:val="28"/>
        </w:rPr>
      </w:pPr>
    </w:p>
    <w:p w14:paraId="2641A274" w14:textId="5BF665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88,7 °</w:t>
      </w:r>
    </w:p>
    <w:p w14:paraId="3F01FB4E" w14:textId="5E56378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46</w:t>
      </w:r>
    </w:p>
    <w:p w14:paraId="4A12BDE5" w14:textId="1A166C3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17</w:t>
      </w:r>
    </w:p>
    <w:p w14:paraId="7E253950" w14:textId="6FB26DD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1.6.27 Модель не назначена.</w:t>
      </w:r>
    </w:p>
    <w:p w14:paraId="37D397C2" w14:textId="479B27D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1.6.24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56,7 m. </w:t>
      </w:r>
    </w:p>
    <w:p w14:paraId="2C7DE690" w14:textId="77777777" w:rsidR="00F61D7A" w:rsidRPr="00F61D7A" w:rsidRDefault="00F61D7A" w:rsidP="00F61D7A">
      <w:pPr>
        <w:rPr>
          <w:szCs w:val="28"/>
        </w:rPr>
      </w:pPr>
    </w:p>
    <w:p w14:paraId="7502E3DF" w14:textId="65A3D4F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1.7Камера №7</w:t>
      </w:r>
    </w:p>
    <w:p w14:paraId="14941BC4" w14:textId="6003524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 Камера 7. </w:t>
      </w:r>
    </w:p>
    <w:p w14:paraId="10F9FBE8" w14:textId="7A786E3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6141B49E" w14:textId="3EAC6AD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30BAFA39" w14:textId="778B6A2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1.7.4 Количество пикселей: 1920*1080.</w:t>
      </w:r>
    </w:p>
    <w:p w14:paraId="101E3AF8" w14:textId="3A7384C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72C902E6" w14:textId="7CB890E3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1.7.6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24812459" w14:textId="4F9B5E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095C284D" w14:textId="1679058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1.7.7.1 горизонтальный угол обзора=62°.</w:t>
      </w:r>
    </w:p>
    <w:p w14:paraId="2F82CDC4" w14:textId="3BD58DF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>1.7.7.2 вертикальный угол обзора=48°.</w:t>
      </w:r>
    </w:p>
    <w:p w14:paraId="481CB018" w14:textId="0AB5187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1.7.8 Угол наклона=21,8°.</w:t>
      </w:r>
    </w:p>
    <w:p w14:paraId="0F9C6509" w14:textId="6078B39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1.7.9 Высота установки=1.75 m. </w:t>
      </w:r>
    </w:p>
    <w:p w14:paraId="7DDCB55A" w14:textId="118DCB2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1.7.10 Опорная высота=0 m. </w:t>
      </w:r>
    </w:p>
    <w:p w14:paraId="1726288C" w14:textId="07B816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1.7.11 Угол поворота камеры вокруг своей оси=0 °.</w:t>
      </w:r>
    </w:p>
    <w:p w14:paraId="2DEE373C" w14:textId="3C3F2DF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26C9D15D" w14:textId="5ED3A6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1.7.13 Высота верхней границы зоны обзора=2 m. </w:t>
      </w:r>
    </w:p>
    <w:p w14:paraId="2771AB16" w14:textId="0D252E6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6.5 m. </w:t>
      </w:r>
    </w:p>
    <w:p w14:paraId="4EBD3DB6" w14:textId="317016B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1.7.15 Высота нижней границы зоны обзора=1 m. </w:t>
      </w:r>
    </w:p>
    <w:p w14:paraId="4CF55D56" w14:textId="12F18CA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0,73 m. </w:t>
      </w:r>
    </w:p>
    <w:p w14:paraId="7C0A8D7F" w14:textId="5E83061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1.7.17 Ширина верхней границы зоны обзора=7,14 m. </w:t>
      </w:r>
    </w:p>
    <w:p w14:paraId="3BE33880" w14:textId="638CAD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1.7.18 Ширина нижней границы зоны обзора=1,15 m. </w:t>
      </w:r>
    </w:p>
    <w:p w14:paraId="16FB479E" w14:textId="12C597F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6.5 m. до бесконечности.</w:t>
      </w:r>
    </w:p>
    <w:p w14:paraId="67AFB262" w14:textId="1D892EA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1.7.20 Данные зоны обнаружения человека:</w:t>
      </w:r>
    </w:p>
    <w:p w14:paraId="5A5B56F5" w14:textId="209D7176" w:rsidR="00F61D7A" w:rsidRPr="00F61D7A" w:rsidRDefault="00766783" w:rsidP="00F61D7A">
      <w:pPr>
        <w:rPr>
          <w:szCs w:val="28"/>
        </w:rPr>
      </w:pPr>
      <w:r>
        <w:rPr>
          <w:szCs w:val="28"/>
        </w:rPr>
        <w:t xml:space="preserve"> –</w:t>
      </w:r>
      <w:r w:rsidR="00F61D7A" w:rsidRPr="00F61D7A">
        <w:rPr>
          <w:szCs w:val="28"/>
        </w:rPr>
        <w:t xml:space="preserve"> минимальное расстояние=0 m; </w:t>
      </w:r>
    </w:p>
    <w:p w14:paraId="7D23CA6B" w14:textId="54E758C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18,2 m; </w:t>
      </w:r>
    </w:p>
    <w:p w14:paraId="61196DC5" w14:textId="674C0BC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длина=18,2 m; </w:t>
      </w:r>
    </w:p>
    <w:p w14:paraId="279504FF" w14:textId="677E00C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расстоянии=0 m; </w:t>
      </w:r>
    </w:p>
    <w:p w14:paraId="1AED69BB" w14:textId="506B21D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расстоянии=20 m. </w:t>
      </w:r>
    </w:p>
    <w:p w14:paraId="45F3F7B2" w14:textId="38CF81D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1.7.21 Зона опознавания человека отсутствует.</w:t>
      </w:r>
    </w:p>
    <w:p w14:paraId="2A7E3592" w14:textId="36A0488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1.7.22 Данные зоны чтения автомобильного номера:</w:t>
      </w:r>
    </w:p>
    <w:p w14:paraId="46D9E45A" w14:textId="175613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минимальное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1,41 m; </w:t>
      </w:r>
    </w:p>
    <w:p w14:paraId="301A2105" w14:textId="795F41F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максимальное расстояние=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6,15 m; </w:t>
      </w:r>
    </w:p>
    <w:p w14:paraId="75718BDD" w14:textId="5C1F98B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длина=4,74 m; </w:t>
      </w:r>
    </w:p>
    <w:p w14:paraId="200F8F54" w14:textId="20210D0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минимальном расстоянии=1,67 m; </w:t>
      </w:r>
    </w:p>
    <w:p w14:paraId="0FFA4EAD" w14:textId="5C5ADA6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ширина на максимальном расстоянии=6,89 m. </w:t>
      </w:r>
    </w:p>
    <w:p w14:paraId="40C19480" w14:textId="5AF14DB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1.7.23 Данные тестового объекта:</w:t>
      </w:r>
    </w:p>
    <w:p w14:paraId="5D6ACC6A" w14:textId="03D2AA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6530D725" w14:textId="01D1F96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1DBAA213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1BE88181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09D34875" w14:textId="31C98DC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1.7.24 Горизонтальный угол камеры=163 °</w:t>
      </w:r>
    </w:p>
    <w:p w14:paraId="098F6CE6" w14:textId="6503AC3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48,2</w:t>
      </w:r>
    </w:p>
    <w:p w14:paraId="5E517677" w14:textId="45D0F59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27,1</w:t>
      </w:r>
    </w:p>
    <w:p w14:paraId="40708FA2" w14:textId="74D26C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1.7.27 Модель не назначена.</w:t>
      </w:r>
    </w:p>
    <w:p w14:paraId="5BADD21D" w14:textId="2D23A90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1.7.24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36,1 m. </w:t>
      </w:r>
    </w:p>
    <w:p w14:paraId="1B1A7DCB" w14:textId="77777777" w:rsidR="00F61D7A" w:rsidRPr="00F61D7A" w:rsidRDefault="00F61D7A" w:rsidP="00F61D7A">
      <w:pPr>
        <w:rPr>
          <w:szCs w:val="28"/>
        </w:rPr>
      </w:pPr>
    </w:p>
    <w:p w14:paraId="62588D9D" w14:textId="592D00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1.8Камера №8</w:t>
      </w:r>
    </w:p>
    <w:p w14:paraId="6249E6AB" w14:textId="7AE2756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 Камера 8. </w:t>
      </w:r>
    </w:p>
    <w:p w14:paraId="482328EE" w14:textId="5CBF1F6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07E60124" w14:textId="2B2384D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1DC66AEB" w14:textId="0CAAD85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1.8.4 Количество пикселей: 1920*1080.</w:t>
      </w:r>
    </w:p>
    <w:p w14:paraId="60006C9F" w14:textId="113B0F2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B53F2E5" w14:textId="21BFFFF7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1.8.6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2E99FA95" w14:textId="5DCB693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642EF33A" w14:textId="5F8F5B0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1.8.7.1 горизонтальный угол обзора=62°.</w:t>
      </w:r>
    </w:p>
    <w:p w14:paraId="7835F4BF" w14:textId="19A53B9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>1.8.7.2 вертикальный угол обзора=48°.</w:t>
      </w:r>
    </w:p>
    <w:p w14:paraId="48FB4D2E" w14:textId="72ED0F3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1.8.8 Угол наклона=24°.</w:t>
      </w:r>
    </w:p>
    <w:p w14:paraId="6BCCB90C" w14:textId="0B6C88C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1.8.9 Высота установки=2 m. </w:t>
      </w:r>
    </w:p>
    <w:p w14:paraId="27E3EB4F" w14:textId="5DC7A96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1.8.10 Опорная высота=0 m. </w:t>
      </w:r>
    </w:p>
    <w:p w14:paraId="6DC7098B" w14:textId="4FBBE6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1.8.11 Угол поворота камеры вокруг своей оси=0 °.</w:t>
      </w:r>
    </w:p>
    <w:p w14:paraId="07C5FD28" w14:textId="767A714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518D8B1F" w14:textId="17586F0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1.8.13 Высота верхней границы зоны обзора=2 m. </w:t>
      </w:r>
    </w:p>
    <w:p w14:paraId="3E1F08D1" w14:textId="36A765B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1.8.14 Расстояние до верхней границы зоны обзора=12 m. </w:t>
      </w:r>
    </w:p>
    <w:p w14:paraId="47A20AA0" w14:textId="4EF5C39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1.8.15 Высота нижней границы зоны обзора=1 m. </w:t>
      </w:r>
    </w:p>
    <w:p w14:paraId="2E7E67A7" w14:textId="455E6F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1.8.16 Расстояние до нижней границы зоны обзора=0,901 m. </w:t>
      </w:r>
    </w:p>
    <w:p w14:paraId="425B4F1B" w14:textId="52EFDDB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1.8.17 Ширина верхней границы зоны обзора=13,2 m. </w:t>
      </w:r>
    </w:p>
    <w:p w14:paraId="43F685B1" w14:textId="5718F4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1.8.18 Ширина нижней границы зоны обзора=1,48 m. </w:t>
      </w:r>
    </w:p>
    <w:p w14:paraId="6373AAB2" w14:textId="7360BA0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1.8.19 Реальная зона обзора от 12 m. до бесконечности.</w:t>
      </w:r>
    </w:p>
    <w:p w14:paraId="3EDCDFDE" w14:textId="60CDCE7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1.8.20 Данные зоны обнаружения человека:</w:t>
      </w:r>
    </w:p>
    <w:p w14:paraId="3A850F5B" w14:textId="056EF46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1DAAE962" w14:textId="6990314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40C8077A" w14:textId="5157A04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54D3B9F9" w14:textId="6BB2C58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59925973" w14:textId="0FBAB46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365C3813" w14:textId="20BFDB4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1.8.21 Данные зоны опознавания человека:</w:t>
      </w:r>
    </w:p>
    <w:p w14:paraId="0AE00846" w14:textId="7C0E770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4FAA10F6" w14:textId="6F37925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4A599BA9" w14:textId="7EFF826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6AB58A9E" w14:textId="229ED01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5193C2A3" w14:textId="250BE6B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6377AFB4" w14:textId="0C06DC0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1.8.22 Данные зоны чтения автомобильного номера:</w:t>
      </w:r>
    </w:p>
    <w:p w14:paraId="019C6689" w14:textId="53B59A4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68163696" w14:textId="3DCC45C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373907C3" w14:textId="7874086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21EB9F08" w14:textId="5DDEEF9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6740AB8E" w14:textId="4CB389C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6CBEE3A5" w14:textId="71B0436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1.8.23 Данные тестового объекта:</w:t>
      </w:r>
    </w:p>
    <w:p w14:paraId="72303064" w14:textId="1216A72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3DBD6B7B" w14:textId="5CC88CA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26D130F7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4250410F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7A252AC3" w14:textId="50BB4E9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75,1 °</w:t>
      </w:r>
    </w:p>
    <w:p w14:paraId="7EE67D96" w14:textId="1E61AE1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34,8</w:t>
      </w:r>
    </w:p>
    <w:p w14:paraId="6B6CE258" w14:textId="7AE413D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17</w:t>
      </w:r>
    </w:p>
    <w:p w14:paraId="2D4B2B8C" w14:textId="3DA168B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1.8.27 Модель не назначена.</w:t>
      </w:r>
    </w:p>
    <w:p w14:paraId="1D5A6679" w14:textId="487DC6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1.8.24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68,9 m. </w:t>
      </w:r>
    </w:p>
    <w:p w14:paraId="579964C1" w14:textId="78F6960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1.9Камера №9</w:t>
      </w:r>
    </w:p>
    <w:p w14:paraId="7FC9C4AA" w14:textId="77777777" w:rsidR="00F61D7A" w:rsidRPr="00F61D7A" w:rsidRDefault="00F61D7A" w:rsidP="00F61D7A">
      <w:pPr>
        <w:rPr>
          <w:szCs w:val="28"/>
        </w:rPr>
      </w:pPr>
    </w:p>
    <w:p w14:paraId="7A8AAFFB" w14:textId="26E7400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 Камера 9. </w:t>
      </w:r>
    </w:p>
    <w:p w14:paraId="358E24B3" w14:textId="108EFA5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2922ABE3" w14:textId="5827D5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3228FA88" w14:textId="0B26D79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1.9.4 Количество пикселей: 1920*1080.</w:t>
      </w:r>
    </w:p>
    <w:p w14:paraId="69200FCA" w14:textId="6C2A1F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E0AB72A" w14:textId="270C9140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1.9.6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4C21869F" w14:textId="282D006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1.9.7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3D365CBA" w14:textId="6175DD3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1.9.7.1 горизонтальный угол обзора=62°.</w:t>
      </w:r>
    </w:p>
    <w:p w14:paraId="699012AD" w14:textId="01B55B3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1.9.7.2 вертикальный угол обзора=48°.</w:t>
      </w:r>
    </w:p>
    <w:p w14:paraId="57295F26" w14:textId="2579B9C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1.9.8 Угол наклона=24°.</w:t>
      </w:r>
    </w:p>
    <w:p w14:paraId="693408A6" w14:textId="49D7FA5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1.9.9 Высота установки=2 m. </w:t>
      </w:r>
    </w:p>
    <w:p w14:paraId="0C3CABF6" w14:textId="7DAC4C5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1.9.10 Опорная высота=0 m. </w:t>
      </w:r>
    </w:p>
    <w:p w14:paraId="0E9DC62D" w14:textId="55F9E39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1.9.11 Угол поворота камеры вокруг своей оси=0 °.</w:t>
      </w:r>
    </w:p>
    <w:p w14:paraId="55C85C9A" w14:textId="6E9E3D2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029558E4" w14:textId="479DCF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1.9.13 Высота верхней границы зоны обзора=2 m. </w:t>
      </w:r>
    </w:p>
    <w:p w14:paraId="367FC73F" w14:textId="08C0F0C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10 m. </w:t>
      </w:r>
    </w:p>
    <w:p w14:paraId="5F0B7A01" w14:textId="2896C4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1.9.15 Высота нижней границы зоны обзора=1 m. </w:t>
      </w:r>
    </w:p>
    <w:p w14:paraId="56545918" w14:textId="4205E3D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7CEADAA9" w14:textId="2CEF49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1.9.17 Ширина верхней границы зоны обзора=11 m. </w:t>
      </w:r>
    </w:p>
    <w:p w14:paraId="58D389A4" w14:textId="72DB9CA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1.9.18 Ширина нижней границы зоны обзора=1,48 m. </w:t>
      </w:r>
    </w:p>
    <w:p w14:paraId="46544958" w14:textId="620311A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10 m. до бесконечности.</w:t>
      </w:r>
    </w:p>
    <w:p w14:paraId="009EADBE" w14:textId="7B1BA76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1.9.20 Данные зоны обнаружения человека:</w:t>
      </w:r>
    </w:p>
    <w:p w14:paraId="627BF3F7" w14:textId="5DAA7B6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484B2F6F" w14:textId="0E22248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07679F6D" w14:textId="31C29D2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2D5BD3DE" w14:textId="12CA602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36DBB920" w14:textId="1686F0D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5F10A50F" w14:textId="5D2B015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1.9.21 Данные зоны опознавания человека:</w:t>
      </w:r>
    </w:p>
    <w:p w14:paraId="1C990D96" w14:textId="1813D3C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1,19 m; </w:t>
      </w:r>
    </w:p>
    <w:p w14:paraId="36AB04DD" w14:textId="00FE959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3,64 m; </w:t>
      </w:r>
    </w:p>
    <w:p w14:paraId="59E6762A" w14:textId="1F4D6CE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795007F7" w14:textId="4935B0D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0E4E7F5A" w14:textId="745EDA8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47271024" w14:textId="720440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1.9.22 Данные зоны чтения автомобильного номера:</w:t>
      </w:r>
    </w:p>
    <w:p w14:paraId="40A2FE22" w14:textId="59DA0C7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1,53 m; </w:t>
      </w:r>
    </w:p>
    <w:p w14:paraId="47FC3C03" w14:textId="6AC9BC8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 m; </w:t>
      </w:r>
    </w:p>
    <w:p w14:paraId="32971AE1" w14:textId="4ADCC61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69EEF0C5" w14:textId="03536F1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0E9796E7" w14:textId="6EFA1A5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49CD4A99" w14:textId="5185E51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1.9.23 Данные тестового объекта:</w:t>
      </w:r>
    </w:p>
    <w:p w14:paraId="63B39CE8" w14:textId="18B2E06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7C975B80" w14:textId="1AEA3F0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559E3AEE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32479900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505A4C65" w14:textId="21578D9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1.9.24 Горизонтальный угол камеры=149 °</w:t>
      </w:r>
    </w:p>
    <w:p w14:paraId="33319A7B" w14:textId="7979C92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26,4</w:t>
      </w:r>
    </w:p>
    <w:p w14:paraId="110027B8" w14:textId="535F227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27,1</w:t>
      </w:r>
    </w:p>
    <w:p w14:paraId="03279B88" w14:textId="51857F1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1.9.27 Модель не назначена.</w:t>
      </w:r>
    </w:p>
    <w:p w14:paraId="3D1CD67B" w14:textId="473F2718" w:rsid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1.9.24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60,3 m. </w:t>
      </w:r>
    </w:p>
    <w:p w14:paraId="5CCBA247" w14:textId="77777777" w:rsidR="00766783" w:rsidRPr="00F61D7A" w:rsidRDefault="00766783" w:rsidP="00F61D7A">
      <w:pPr>
        <w:rPr>
          <w:szCs w:val="28"/>
        </w:rPr>
      </w:pPr>
    </w:p>
    <w:p w14:paraId="269D4310" w14:textId="454936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1.10Камера №10</w:t>
      </w:r>
    </w:p>
    <w:p w14:paraId="130D8B64" w14:textId="24C42D3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 Камера 10. </w:t>
      </w:r>
    </w:p>
    <w:p w14:paraId="09A92777" w14:textId="1506AB8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395BB32F" w14:textId="3BEF6E7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1.10.3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0DF5D956" w14:textId="6B6E11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1.10.4 Количество пикселей: 1920*1080.</w:t>
      </w:r>
    </w:p>
    <w:p w14:paraId="2B9F61C1" w14:textId="78A799D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1C75F4B8" w14:textId="50C4CDA7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1.10.6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7439F4E2" w14:textId="29125AB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6E746B39" w14:textId="402E9FD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1.10.7.1 горизонтальный угол обзора=62°.</w:t>
      </w:r>
    </w:p>
    <w:p w14:paraId="034263EB" w14:textId="57B66C3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1.10.7.2 вертикальный угол обзора=48°.</w:t>
      </w:r>
    </w:p>
    <w:p w14:paraId="24FFEBBD" w14:textId="0C618E6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1.10.8 Угол наклона=22,8°.</w:t>
      </w:r>
    </w:p>
    <w:p w14:paraId="09038270" w14:textId="15A025B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1.10.9 Высота установки=1.75 m. </w:t>
      </w:r>
    </w:p>
    <w:p w14:paraId="66AFC5D2" w14:textId="3BD478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1.10.10 Опорная высота=0 m. </w:t>
      </w:r>
    </w:p>
    <w:p w14:paraId="0044FFE8" w14:textId="612D686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1.10.11 Угол поворота камеры вокруг своей оси=0 °.</w:t>
      </w:r>
    </w:p>
    <w:p w14:paraId="721A08FF" w14:textId="260B71D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6BD814CC" w14:textId="201B1BF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1.10.13 Высота верхней границы зоны обзора=2 m. </w:t>
      </w:r>
    </w:p>
    <w:p w14:paraId="5BA2CF91" w14:textId="4BEFC86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12 m. </w:t>
      </w:r>
    </w:p>
    <w:p w14:paraId="1001D874" w14:textId="2685F74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1.10.15 Высота нижней границы зоны обзора=1 m. </w:t>
      </w:r>
    </w:p>
    <w:p w14:paraId="31D98766" w14:textId="6C51805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0,704 m. </w:t>
      </w:r>
    </w:p>
    <w:p w14:paraId="012C22CF" w14:textId="3E0A498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1.10.17 Ширина верхней границы зоны обзора=13,2 m. </w:t>
      </w:r>
    </w:p>
    <w:p w14:paraId="15400F02" w14:textId="2BB2DED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1.10.18 Ширина нижней границы зоны обзора=1,13 m. </w:t>
      </w:r>
    </w:p>
    <w:p w14:paraId="558C6EDB" w14:textId="731671F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12 m. до бесконечности.</w:t>
      </w:r>
    </w:p>
    <w:p w14:paraId="7FB4FE22" w14:textId="4989CA3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1.10.20 Данные зоны обнаружения человека:</w:t>
      </w:r>
    </w:p>
    <w:p w14:paraId="5D865EED" w14:textId="33B772E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06F49E9D" w14:textId="21969A7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7175B1D1" w14:textId="6EFF0A5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4B339563" w14:textId="44F1BC1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14F6D78D" w14:textId="4BA3CFB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1839CEC7" w14:textId="47A6B42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1.10.21 Зона опознавания человека отсутствует.</w:t>
      </w:r>
    </w:p>
    <w:p w14:paraId="31236017" w14:textId="615B056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1.10.22 Данные зоны чтения автомобильного номера:</w:t>
      </w:r>
    </w:p>
    <w:p w14:paraId="352A115F" w14:textId="433D4BF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1,36 m; </w:t>
      </w:r>
    </w:p>
    <w:p w14:paraId="29E93A23" w14:textId="0F9153B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6,22 m; </w:t>
      </w:r>
    </w:p>
    <w:p w14:paraId="73681545" w14:textId="52D5F46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длина=4,86 m; </w:t>
      </w:r>
    </w:p>
    <w:p w14:paraId="7B04FFFC" w14:textId="1225814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расстоянии=1,61 m; </w:t>
      </w:r>
    </w:p>
    <w:p w14:paraId="09DD5392" w14:textId="39DA88C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расстоянии=6,92 m. </w:t>
      </w:r>
    </w:p>
    <w:p w14:paraId="2C5EF57C" w14:textId="028512E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1.10.23 Данные тестового объекта:</w:t>
      </w:r>
    </w:p>
    <w:p w14:paraId="51FC7355" w14:textId="4633DF3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5CE16330" w14:textId="7180093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4DA70413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1B542C5D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57E443DA" w14:textId="1DCE144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98,4 °</w:t>
      </w:r>
    </w:p>
    <w:p w14:paraId="6B0BEC84" w14:textId="6BAF9D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22,7</w:t>
      </w:r>
    </w:p>
    <w:p w14:paraId="437D7A7D" w14:textId="3645DBF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16,9</w:t>
      </w:r>
    </w:p>
    <w:p w14:paraId="4E553C20" w14:textId="4C21FE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1.10.27 Модель не назначена.</w:t>
      </w:r>
    </w:p>
    <w:p w14:paraId="42856529" w14:textId="7B9DE04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1.10.24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82,2 m. </w:t>
      </w:r>
    </w:p>
    <w:p w14:paraId="60B42F81" w14:textId="77777777" w:rsidR="00F61D7A" w:rsidRPr="00F61D7A" w:rsidRDefault="00F61D7A" w:rsidP="00F61D7A">
      <w:pPr>
        <w:rPr>
          <w:szCs w:val="28"/>
        </w:rPr>
      </w:pPr>
    </w:p>
    <w:p w14:paraId="7B8F5E79" w14:textId="3CD897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1.11Камера №11</w:t>
      </w:r>
    </w:p>
    <w:p w14:paraId="62084020" w14:textId="5C2FEE7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 Камера 11. </w:t>
      </w:r>
    </w:p>
    <w:p w14:paraId="7190F51F" w14:textId="35DBE7C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>1.11.2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61189CDF" w14:textId="50579F0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08470589" w14:textId="4C7B977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1.11.4 Количество пикселей: 1920*1080.</w:t>
      </w:r>
    </w:p>
    <w:p w14:paraId="27AC092D" w14:textId="3C6DBF1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DE8C3DD" w14:textId="5948A48E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1.11.6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35AEB7D3" w14:textId="52DDB5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0ACED885" w14:textId="1E7D48A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1.11.7.1 горизонтальный угол обзора=62°.</w:t>
      </w:r>
    </w:p>
    <w:p w14:paraId="3C552901" w14:textId="47593AC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1.11.7.2 вертикальный угол обзора=48°.</w:t>
      </w:r>
    </w:p>
    <w:p w14:paraId="2A12D82B" w14:textId="4530FE1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1.11.8 Угол наклона=24°.</w:t>
      </w:r>
    </w:p>
    <w:p w14:paraId="2FFBA411" w14:textId="0391C19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1.11.9 Высота установки=2 m. </w:t>
      </w:r>
    </w:p>
    <w:p w14:paraId="63D1EDBA" w14:textId="09BC2E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1.11.10 Опорная высота=0 m. </w:t>
      </w:r>
    </w:p>
    <w:p w14:paraId="0799D257" w14:textId="13450F6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1.11.11 Угол поворота камеры вокруг своей оси=0 °.</w:t>
      </w:r>
    </w:p>
    <w:p w14:paraId="3326F7F2" w14:textId="5B6DAB9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7902DC6C" w14:textId="195C249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1.11.13 Высота верхней границы зоны обзора=2 m. </w:t>
      </w:r>
    </w:p>
    <w:p w14:paraId="7DCF0F72" w14:textId="34BFE33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10 m. </w:t>
      </w:r>
    </w:p>
    <w:p w14:paraId="0B907E21" w14:textId="7AE7208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1.11.15 Высота нижней границы зоны обзора=1 m. </w:t>
      </w:r>
    </w:p>
    <w:p w14:paraId="41437940" w14:textId="31A6637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548F6E1B" w14:textId="5E0739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1.11.17 Ширина верхней границы зоны обзора=11 m. </w:t>
      </w:r>
    </w:p>
    <w:p w14:paraId="1D7FE431" w14:textId="56262BA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1.11.18 Ширина нижней границы зоны обзора=1,48 m. </w:t>
      </w:r>
    </w:p>
    <w:p w14:paraId="4E61F23C" w14:textId="1F65F2F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10 m. до бесконечности.</w:t>
      </w:r>
    </w:p>
    <w:p w14:paraId="72765349" w14:textId="24CFEF2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1.11.20 Данные зоны обнаружения человека:</w:t>
      </w:r>
    </w:p>
    <w:p w14:paraId="40660105" w14:textId="70F6098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2441ED11" w14:textId="5481C86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10306D43" w14:textId="22F0C09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2CDC4CC7" w14:textId="0B6B38B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1A7A32EE" w14:textId="3C5CFE4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7A9F3A82" w14:textId="1B16AC3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1.11.21 Данные зоны опознавания человека:</w:t>
      </w:r>
    </w:p>
    <w:p w14:paraId="49948AE2" w14:textId="48A6E03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1,19 m; </w:t>
      </w:r>
    </w:p>
    <w:p w14:paraId="62A0CB1A" w14:textId="4E14248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3,64 m; </w:t>
      </w:r>
    </w:p>
    <w:p w14:paraId="4D9C9DD4" w14:textId="6FA7BA8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0C5FB1C0" w14:textId="27475A2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4E32BD29" w14:textId="64BAEFD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2008F5A5" w14:textId="59A22DC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1.11.22 Данные зоны чтения автомобильного номера:</w:t>
      </w:r>
    </w:p>
    <w:p w14:paraId="12C48234" w14:textId="3ECC1B1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1,53 m; </w:t>
      </w:r>
    </w:p>
    <w:p w14:paraId="17C3AE67" w14:textId="181EE9F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 m; </w:t>
      </w:r>
    </w:p>
    <w:p w14:paraId="49067105" w14:textId="2220998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172AB139" w14:textId="65AEF2A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5BDD9A77" w14:textId="0547D28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29B5E979" w14:textId="4F09B39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1.11.23 Данные тестового объекта:</w:t>
      </w:r>
    </w:p>
    <w:p w14:paraId="42CA94E2" w14:textId="423B4F4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70BE7857" w14:textId="51E2328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561BA46E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7D7FEF7E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7CB9E7AB" w14:textId="785CD25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1.11.24 Горизонтальный угол камеры=151 °</w:t>
      </w:r>
    </w:p>
    <w:p w14:paraId="02F983C2" w14:textId="7CDB2EA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>1.11.25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36,8</w:t>
      </w:r>
    </w:p>
    <w:p w14:paraId="39406E09" w14:textId="3626559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27,1</w:t>
      </w:r>
    </w:p>
    <w:p w14:paraId="22C01287" w14:textId="76819FA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1.11.27 Модель не назначена.</w:t>
      </w:r>
    </w:p>
    <w:p w14:paraId="61772A77" w14:textId="15A22C8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1.11.24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48,9 m. </w:t>
      </w:r>
    </w:p>
    <w:p w14:paraId="46D92121" w14:textId="77777777" w:rsidR="00766783" w:rsidRDefault="00766783" w:rsidP="00F61D7A">
      <w:pPr>
        <w:rPr>
          <w:szCs w:val="28"/>
        </w:rPr>
      </w:pPr>
    </w:p>
    <w:p w14:paraId="56C7139A" w14:textId="04EE590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1.12Камера №12</w:t>
      </w:r>
    </w:p>
    <w:p w14:paraId="22185A8D" w14:textId="51D5D15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 Камера 12. </w:t>
      </w:r>
    </w:p>
    <w:p w14:paraId="1B569D41" w14:textId="12CC1CD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64DB8BC5" w14:textId="3B7B4D1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558DF781" w14:textId="0448E4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1.12.4 Количество пикселей: 1920*1080.</w:t>
      </w:r>
    </w:p>
    <w:p w14:paraId="425D0221" w14:textId="7B7167C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52785E8" w14:textId="48A7CA49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1.12.6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5848C78F" w14:textId="68082FF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7B1C8E37" w14:textId="1D2490E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1.12.7.1 горизонтальный угол обзора=62°.</w:t>
      </w:r>
    </w:p>
    <w:p w14:paraId="1188C8F2" w14:textId="1ED727D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1.12.7.2 вертикальный угол обзора=48°.</w:t>
      </w:r>
    </w:p>
    <w:p w14:paraId="4791B438" w14:textId="3F21032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1.12.8 Угол наклона=24°.</w:t>
      </w:r>
    </w:p>
    <w:p w14:paraId="3BBBAD0C" w14:textId="7081EB8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1.12.9 Высота установки=2 m. </w:t>
      </w:r>
    </w:p>
    <w:p w14:paraId="29EA83FF" w14:textId="433521B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1.12.10 Опорная высота=0 m. </w:t>
      </w:r>
    </w:p>
    <w:p w14:paraId="24D690ED" w14:textId="685A24C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1.12.11 Угол поворота камеры вокруг своей оси=0 °.</w:t>
      </w:r>
    </w:p>
    <w:p w14:paraId="56828BEB" w14:textId="6542610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693E9C92" w14:textId="3E90345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1.12.13 Высота верхней границы зоны обзора=2 m. </w:t>
      </w:r>
    </w:p>
    <w:p w14:paraId="220983F4" w14:textId="3D3594D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1.12.14 Расстояние до верхней границы зоны обзора=5.5 m. </w:t>
      </w:r>
    </w:p>
    <w:p w14:paraId="6217E53B" w14:textId="4B9B2F9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1.12.15 Высота нижней границы зоны обзора=1 m. </w:t>
      </w:r>
    </w:p>
    <w:p w14:paraId="49C1EE1C" w14:textId="1B7E15B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1.12.16 Расстояние до нижней границы зоны обзора=0,901 m. </w:t>
      </w:r>
    </w:p>
    <w:p w14:paraId="2FD894AB" w14:textId="4F12EC9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1.12.17 Ширина верхней границы зоны обзора=6,04 m. </w:t>
      </w:r>
    </w:p>
    <w:p w14:paraId="22CC3E90" w14:textId="240BF73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1.12.18 Ширина нижней границы зоны обзора=1,48 m. </w:t>
      </w:r>
    </w:p>
    <w:p w14:paraId="1088D702" w14:textId="7A16B0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1.12.19 Реальная зона обзора от 5.5 m. до бесконечности.</w:t>
      </w:r>
    </w:p>
    <w:p w14:paraId="34C7997D" w14:textId="536E89B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1.12.20 Данные зоны обнаружения человека:</w:t>
      </w:r>
    </w:p>
    <w:p w14:paraId="685810FF" w14:textId="752A7EF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1590F682" w14:textId="426B2A0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754D93F8" w14:textId="32AA26C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3C327A85" w14:textId="3B203CE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779309AB" w14:textId="28CC4F9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59F89E7C" w14:textId="1C7158B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1.12.21 Данные зоны опознавания человека:</w:t>
      </w:r>
    </w:p>
    <w:p w14:paraId="31E4D184" w14:textId="1588DCB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32467FF5" w14:textId="279E304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55A7AD06" w14:textId="441EBE1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1CA5A2E9" w14:textId="59EDF5D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1967956B" w14:textId="4FC427A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536D7B76" w14:textId="7CB8966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1.12.22 Данные зоны чтения автомобильного номера:</w:t>
      </w:r>
    </w:p>
    <w:p w14:paraId="2A264B7D" w14:textId="51472AA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1A2ACA49" w14:textId="5413DC0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769F1E1F" w14:textId="2B9DF1E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51536FAA" w14:textId="3BC010E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08EFB5E3" w14:textId="0248977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расстоянии=6,75 m. </w:t>
      </w:r>
    </w:p>
    <w:p w14:paraId="7140B1B2" w14:textId="27E3BCC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1.12.23 Данные тестового объекта:</w:t>
      </w:r>
    </w:p>
    <w:p w14:paraId="59EDEE07" w14:textId="66CD0B4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17D15FD5" w14:textId="292E34B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56562753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со смещением от оптической оси 0 m. </w:t>
      </w:r>
    </w:p>
    <w:p w14:paraId="422F76CA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6C92DBAD" w14:textId="5DF5752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16,7 °</w:t>
      </w:r>
    </w:p>
    <w:p w14:paraId="5902796D" w14:textId="2C645EC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20,8</w:t>
      </w:r>
    </w:p>
    <w:p w14:paraId="4EF934EC" w14:textId="091A17B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24,7</w:t>
      </w:r>
    </w:p>
    <w:p w14:paraId="6B6BD8C1" w14:textId="5A8E430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1.12.27 Модель не назначена.</w:t>
      </w:r>
    </w:p>
    <w:p w14:paraId="4F9D3350" w14:textId="1E9CACB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1.12.24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80,1 m. </w:t>
      </w:r>
    </w:p>
    <w:p w14:paraId="7A3EAA62" w14:textId="77777777" w:rsidR="00F61D7A" w:rsidRPr="00F61D7A" w:rsidRDefault="00F61D7A" w:rsidP="00F61D7A">
      <w:pPr>
        <w:rPr>
          <w:szCs w:val="28"/>
        </w:rPr>
      </w:pPr>
    </w:p>
    <w:p w14:paraId="511B57F4" w14:textId="06D9D44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1.13Камера №13</w:t>
      </w:r>
    </w:p>
    <w:p w14:paraId="6B1C7BFA" w14:textId="6DB10AD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 Камера 13. </w:t>
      </w:r>
    </w:p>
    <w:p w14:paraId="3ECD1CBB" w14:textId="3BFAE28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5DD415F6" w14:textId="22D0527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2C5B6B04" w14:textId="2CF7A24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1.13.4 Количество пикселей: 1920*1080.</w:t>
      </w:r>
    </w:p>
    <w:p w14:paraId="4A253A77" w14:textId="33184BF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1140C20C" w14:textId="4628017A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1.13.6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7C60FF87" w14:textId="07CD73A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3037CE96" w14:textId="6FD96D7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1.13.7.1 горизонтальный угол обзора=62°.</w:t>
      </w:r>
    </w:p>
    <w:p w14:paraId="67FD23BC" w14:textId="0349F5E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1.13.7.2 вертикальный угол обзора=48°.</w:t>
      </w:r>
    </w:p>
    <w:p w14:paraId="7550DBEE" w14:textId="476B804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1.13.8 Угол наклона=24°.</w:t>
      </w:r>
    </w:p>
    <w:p w14:paraId="3A12243C" w14:textId="0223EF3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1.13.9 Высота установки=2 m. </w:t>
      </w:r>
    </w:p>
    <w:p w14:paraId="6504E57D" w14:textId="379D0B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1.13.10 Опорная высота=0 m. </w:t>
      </w:r>
    </w:p>
    <w:p w14:paraId="07E4E87F" w14:textId="1EC5F3F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1.13.11 Угол поворота камеры вокруг своей оси=0 °.</w:t>
      </w:r>
    </w:p>
    <w:p w14:paraId="73B7FBD1" w14:textId="2B2D276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74447D27" w14:textId="7E4E01C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1.13.13 Высота верхней границы зоны обзора=2 m. </w:t>
      </w:r>
    </w:p>
    <w:p w14:paraId="028247AB" w14:textId="11A7C55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1.13.14 Расстояние до верхней границы зоны обзора=15 m. </w:t>
      </w:r>
    </w:p>
    <w:p w14:paraId="5B042065" w14:textId="6C4AEA3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1.13.15 Высота нижней границы зоны обзора=1 m. </w:t>
      </w:r>
    </w:p>
    <w:p w14:paraId="485BA227" w14:textId="1108BFC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1.13.16 Расстояние до нижней границы зоны обзора=0,901 m. </w:t>
      </w:r>
    </w:p>
    <w:p w14:paraId="7E688C61" w14:textId="17B260A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1.13.17 Ширина верхней границы зоны обзора=16,5 m. </w:t>
      </w:r>
    </w:p>
    <w:p w14:paraId="0BDE59C1" w14:textId="3132D05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1.13.18 Ширина нижней границы зоны обзора=1,48 m. </w:t>
      </w:r>
    </w:p>
    <w:p w14:paraId="6C2605F8" w14:textId="056E919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1.13.19 Реальная зона обзора от 15 m. до бесконечности.</w:t>
      </w:r>
    </w:p>
    <w:p w14:paraId="43A46955" w14:textId="7DD4F3D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1.13.20 Данные зоны обнаружения человека:</w:t>
      </w:r>
    </w:p>
    <w:p w14:paraId="1569C05E" w14:textId="4D08A83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15058B80" w14:textId="4A3916C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10C56D91" w14:textId="374A1B4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010912C5" w14:textId="4819C58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5421C0CB" w14:textId="7F8F417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214A7242" w14:textId="7B1415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1.13.21 Данные зоны опознавания человека:</w:t>
      </w:r>
    </w:p>
    <w:p w14:paraId="400E08F2" w14:textId="7DD9DA2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757A03E0" w14:textId="0C7428A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64F3B204" w14:textId="5784A97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74013737" w14:textId="61903DF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6DB02B2B" w14:textId="03A937E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170ACC4D" w14:textId="57D2D3C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1.13.22 Данные зоны чтения автомобильного номера:</w:t>
      </w:r>
    </w:p>
    <w:p w14:paraId="144C5B79" w14:textId="5ABAAE7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505DFEF5" w14:textId="7A50B6B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410ADA37" w14:textId="4375541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58624852" w14:textId="0195007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4D7D518C" w14:textId="15D4B5E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47E478A5" w14:textId="5BF3412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1.13.23 Данные тестового объекта:</w:t>
      </w:r>
    </w:p>
    <w:p w14:paraId="22F53DC4" w14:textId="1E174AF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354F4A4A" w14:textId="598E527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3DE1DAAA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1C8E872C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304B16B5" w14:textId="7EA398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1.13.24 Горизонтальный угол камеры=0 °</w:t>
      </w:r>
    </w:p>
    <w:p w14:paraId="4BB2F3D9" w14:textId="70441A2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79</w:t>
      </w:r>
    </w:p>
    <w:p w14:paraId="2B419A5C" w14:textId="117F9B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34,7</w:t>
      </w:r>
    </w:p>
    <w:p w14:paraId="2F7B276F" w14:textId="3D7B0F4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1.13.27 Модель не назначена.</w:t>
      </w:r>
    </w:p>
    <w:p w14:paraId="1D35BB67" w14:textId="3385F21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1.13.24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51,5 m. </w:t>
      </w:r>
    </w:p>
    <w:p w14:paraId="141D8A21" w14:textId="77777777" w:rsidR="00F61D7A" w:rsidRPr="00F61D7A" w:rsidRDefault="00F61D7A" w:rsidP="00F61D7A">
      <w:pPr>
        <w:rPr>
          <w:szCs w:val="28"/>
        </w:rPr>
      </w:pPr>
    </w:p>
    <w:p w14:paraId="4C48BDDF" w14:textId="078DA4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1.14Камера №14</w:t>
      </w:r>
    </w:p>
    <w:p w14:paraId="31F4589F" w14:textId="5FDCEE8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 Камера 14. </w:t>
      </w:r>
    </w:p>
    <w:p w14:paraId="05F88E27" w14:textId="39B6B7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2B721F19" w14:textId="319C7F4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541FCD02" w14:textId="5BCA834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1.14.4 Количество пикселей: 1920*1080.</w:t>
      </w:r>
    </w:p>
    <w:p w14:paraId="6308B824" w14:textId="031C250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608D24ED" w14:textId="69C4266C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1.14.6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21CE8EDC" w14:textId="2502EAA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0C4B63F1" w14:textId="7BF01AD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1.14.7.1 горизонтальный угол обзора=62°.</w:t>
      </w:r>
    </w:p>
    <w:p w14:paraId="4345DC1C" w14:textId="4541DF8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1.14.7.2 вертикальный угол обзора=48°.</w:t>
      </w:r>
    </w:p>
    <w:p w14:paraId="6A19E38E" w14:textId="0B2A086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1.14.8 Угол наклона=24°.</w:t>
      </w:r>
    </w:p>
    <w:p w14:paraId="7E3BA010" w14:textId="66912B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1.14.9 Высота установки=2 m. </w:t>
      </w:r>
    </w:p>
    <w:p w14:paraId="50789214" w14:textId="6A43EC5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1.14.10 Опорная высота=0 m. </w:t>
      </w:r>
    </w:p>
    <w:p w14:paraId="3C88E44E" w14:textId="4ACEEDE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1.14.11 Угол поворота камеры вокруг своей оси=0 °.</w:t>
      </w:r>
    </w:p>
    <w:p w14:paraId="6AAB5269" w14:textId="7F8942A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49856A53" w14:textId="4FCFFAE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1.14.13 Высота верхней границы зоны обзора=2 m. </w:t>
      </w:r>
    </w:p>
    <w:p w14:paraId="1E4CC660" w14:textId="1CB0115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12 m. </w:t>
      </w:r>
    </w:p>
    <w:p w14:paraId="02630AA6" w14:textId="483C2C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1.14.15 Высота нижней границы зоны обзора=1 m. </w:t>
      </w:r>
    </w:p>
    <w:p w14:paraId="2C9C3781" w14:textId="27EC08C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000A285C" w14:textId="6BAADBD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1.14.17 Ширина верхней границы зоны обзора=13,2 m. </w:t>
      </w:r>
    </w:p>
    <w:p w14:paraId="20BB0965" w14:textId="14C07E0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1.14.18 Ширина нижней границы зоны обзора=1,48 m. </w:t>
      </w:r>
    </w:p>
    <w:p w14:paraId="42643578" w14:textId="064004C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12 m. до бесконечности.</w:t>
      </w:r>
    </w:p>
    <w:p w14:paraId="2B7D9AB7" w14:textId="6A49B3B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1.14.20 Данные зоны обнаружения человека:</w:t>
      </w:r>
    </w:p>
    <w:p w14:paraId="0CA5193A" w14:textId="1793CAF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34C58922" w14:textId="5E14CD5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192AA6A2" w14:textId="1390146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1447610E" w14:textId="72500D7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11632583" w14:textId="70B33C1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39AEA828" w14:textId="37138BC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1.14.21 Данные зоны опознавания человека:</w:t>
      </w:r>
    </w:p>
    <w:p w14:paraId="7C75C70B" w14:textId="1A10E70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1,19 m; </w:t>
      </w:r>
    </w:p>
    <w:p w14:paraId="4D61D9E5" w14:textId="4E73523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3,64 m; </w:t>
      </w:r>
    </w:p>
    <w:p w14:paraId="3DF10B6C" w14:textId="25A7568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634FF0EB" w14:textId="47E5BCD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0CDA5A8A" w14:textId="7874C17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5D986D51" w14:textId="59D9693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1.14.22 Данные зоны чтения автомобильного номера:</w:t>
      </w:r>
    </w:p>
    <w:p w14:paraId="3BA69631" w14:textId="67698769" w:rsidR="00F61D7A" w:rsidRPr="00F61D7A" w:rsidRDefault="00766783" w:rsidP="00F61D7A">
      <w:pPr>
        <w:rPr>
          <w:szCs w:val="28"/>
        </w:rPr>
      </w:pPr>
      <w:r>
        <w:rPr>
          <w:szCs w:val="28"/>
        </w:rPr>
        <w:lastRenderedPageBreak/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1,53 m; </w:t>
      </w:r>
    </w:p>
    <w:p w14:paraId="00DCA082" w14:textId="1677F20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 m; </w:t>
      </w:r>
    </w:p>
    <w:p w14:paraId="2B065260" w14:textId="6464A42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2C92FABA" w14:textId="4D975E4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1DA98C59" w14:textId="54C4034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3EA6B2F3" w14:textId="280D32A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1.14.23 Данные тестового объекта:</w:t>
      </w:r>
    </w:p>
    <w:p w14:paraId="1C2BE730" w14:textId="1D5C45C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5B50E292" w14:textId="13F6C24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4910D57A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25DA8C61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05A6AD9F" w14:textId="2B2235A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121 °</w:t>
      </w:r>
    </w:p>
    <w:p w14:paraId="665F5C57" w14:textId="6AC1EA5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57,2</w:t>
      </w:r>
    </w:p>
    <w:p w14:paraId="73665C8E" w14:textId="781022F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30,1</w:t>
      </w:r>
    </w:p>
    <w:p w14:paraId="5C007A52" w14:textId="062960C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1.14.27 Модель не назначена.</w:t>
      </w:r>
    </w:p>
    <w:p w14:paraId="4E4BAC3C" w14:textId="1EDA622C" w:rsid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1.14.24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25,8 m. </w:t>
      </w:r>
    </w:p>
    <w:p w14:paraId="3AF4EEFA" w14:textId="77777777" w:rsidR="00AA0AE2" w:rsidRPr="00F61D7A" w:rsidRDefault="00AA0AE2" w:rsidP="00F61D7A">
      <w:pPr>
        <w:rPr>
          <w:szCs w:val="28"/>
        </w:rPr>
      </w:pPr>
    </w:p>
    <w:p w14:paraId="75F54388" w14:textId="6BE6D2E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1.15Камера №15</w:t>
      </w:r>
    </w:p>
    <w:p w14:paraId="3169AEDF" w14:textId="11362AE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 Камера 15. </w:t>
      </w:r>
    </w:p>
    <w:p w14:paraId="3E66766E" w14:textId="6617EBD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7BDA367E" w14:textId="3EBFFC8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7D698C7C" w14:textId="6647F4A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1.15.4 Количество пикселей: 1920*1080.</w:t>
      </w:r>
    </w:p>
    <w:p w14:paraId="553F760B" w14:textId="71817F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7EA06DB7" w14:textId="0FF92A15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1.15.6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6B9E10FF" w14:textId="64D032C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29FEE8DF" w14:textId="2239039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1.15.7.1 горизонтальный угол обзора=62°.</w:t>
      </w:r>
    </w:p>
    <w:p w14:paraId="33386B95" w14:textId="004C798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1.15.7.2 вертикальный угол обзора=48°.</w:t>
      </w:r>
    </w:p>
    <w:p w14:paraId="1684124A" w14:textId="10DEDB3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1.15.8 Угол наклона=24°.</w:t>
      </w:r>
    </w:p>
    <w:p w14:paraId="63BE6E95" w14:textId="508C255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1.15.9 Высота установки=2 m. </w:t>
      </w:r>
    </w:p>
    <w:p w14:paraId="1BA531D5" w14:textId="2B8185C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1.15.10 Опорная высота=0 m. </w:t>
      </w:r>
    </w:p>
    <w:p w14:paraId="2B757AD8" w14:textId="22F6FDE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1.15.11 Угол поворота камеры вокруг своей оси=0 °.</w:t>
      </w:r>
    </w:p>
    <w:p w14:paraId="54F6685D" w14:textId="7877B7D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0C0EA4F6" w14:textId="23D3EDE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1.15.13 Высота верхней границы зоны обзора=2 m. </w:t>
      </w:r>
    </w:p>
    <w:p w14:paraId="28DB176F" w14:textId="66E223D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10 m. </w:t>
      </w:r>
    </w:p>
    <w:p w14:paraId="781EBB49" w14:textId="4463BB0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1.15.15 Высота нижней границы зоны обзора=1 m. </w:t>
      </w:r>
    </w:p>
    <w:p w14:paraId="4E03E80A" w14:textId="719D6B5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06E99FAD" w14:textId="34F6B1E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1.15.17 Ширина верхней границы зоны обзора=11 m. </w:t>
      </w:r>
    </w:p>
    <w:p w14:paraId="4B9F73BB" w14:textId="77134EA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1.15.18 Ширина нижней границы зоны обзора=1,48 m. </w:t>
      </w:r>
    </w:p>
    <w:p w14:paraId="3F27BC81" w14:textId="11F6C5E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10 m. до бесконечности.</w:t>
      </w:r>
    </w:p>
    <w:p w14:paraId="05E30859" w14:textId="21DF5FA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1.15.20 Данные зоны обнаружения человека:</w:t>
      </w:r>
    </w:p>
    <w:p w14:paraId="71C3F939" w14:textId="2447B8A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063CF712" w14:textId="0FCFBAB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6BDF2EA6" w14:textId="01BA25B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6C0D9096" w14:textId="01431AF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5F70B51D" w14:textId="4A35932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30A2DBFE" w14:textId="62A479A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1.15.21 Данные зоны опознавания человека:</w:t>
      </w:r>
    </w:p>
    <w:p w14:paraId="72DE7092" w14:textId="08639D6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1,19 m; </w:t>
      </w:r>
    </w:p>
    <w:p w14:paraId="5A9184F4" w14:textId="5062FF13" w:rsidR="00F61D7A" w:rsidRPr="00F61D7A" w:rsidRDefault="00766783" w:rsidP="00F61D7A">
      <w:pPr>
        <w:rPr>
          <w:szCs w:val="28"/>
        </w:rPr>
      </w:pPr>
      <w:r>
        <w:rPr>
          <w:szCs w:val="28"/>
        </w:rPr>
        <w:lastRenderedPageBreak/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3,64 m; </w:t>
      </w:r>
    </w:p>
    <w:p w14:paraId="1BA65E7B" w14:textId="3CAD248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5883665B" w14:textId="1878513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43FA8A73" w14:textId="0A4557D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380AEE1E" w14:textId="2E1FAD1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1.15.22 Данные зоны чтения автомобильного номера:</w:t>
      </w:r>
    </w:p>
    <w:p w14:paraId="165DC0F4" w14:textId="1AC8DE2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1,53 m; </w:t>
      </w:r>
    </w:p>
    <w:p w14:paraId="25C01221" w14:textId="659A202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 m; </w:t>
      </w:r>
    </w:p>
    <w:p w14:paraId="54844C63" w14:textId="0A16F44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727347FB" w14:textId="2F0A7D5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4B9D561A" w14:textId="3CCAB6E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203F8C28" w14:textId="70E6F29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1.15.23 Данные тестового объекта:</w:t>
      </w:r>
    </w:p>
    <w:p w14:paraId="40F09619" w14:textId="66F56E5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68BB266E" w14:textId="5C363CE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6EBE32A2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11A9678B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36D91EC1" w14:textId="24FA03C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161 °</w:t>
      </w:r>
    </w:p>
    <w:p w14:paraId="427D971F" w14:textId="7F121F8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23,7</w:t>
      </w:r>
    </w:p>
    <w:p w14:paraId="671B6543" w14:textId="28DD6D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27,6</w:t>
      </w:r>
    </w:p>
    <w:p w14:paraId="66351EFF" w14:textId="6081685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1.15.27 Модель не назначена.</w:t>
      </w:r>
    </w:p>
    <w:p w14:paraId="6AC6ADE7" w14:textId="5186DB6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1.15.24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63,8 m. </w:t>
      </w:r>
    </w:p>
    <w:p w14:paraId="237D5CA3" w14:textId="77777777" w:rsidR="00AA0AE2" w:rsidRDefault="00AA0AE2" w:rsidP="00F61D7A">
      <w:pPr>
        <w:rPr>
          <w:szCs w:val="28"/>
        </w:rPr>
      </w:pPr>
    </w:p>
    <w:p w14:paraId="62D11669" w14:textId="6180C11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1.16Камера №16</w:t>
      </w:r>
    </w:p>
    <w:p w14:paraId="7964FC46" w14:textId="22D39A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 Камера 16. </w:t>
      </w:r>
    </w:p>
    <w:p w14:paraId="322F0D88" w14:textId="2ACBB93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5226D6DF" w14:textId="648DC17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370E1941" w14:textId="2D447C9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1.16.4 Количество пикселей: 1920*1080.</w:t>
      </w:r>
    </w:p>
    <w:p w14:paraId="32EBB033" w14:textId="376CEF8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16D36959" w14:textId="692D9768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1.16.6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477D467C" w14:textId="151665A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2C05E401" w14:textId="174738C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1.16.7.1 горизонтальный угол обзора=62°.</w:t>
      </w:r>
    </w:p>
    <w:p w14:paraId="7908D5D9" w14:textId="2258D93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1.16.7.2 вертикальный угол обзора=48°.</w:t>
      </w:r>
    </w:p>
    <w:p w14:paraId="6300DDB7" w14:textId="459301E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1.16.8 Угол наклона=24°.</w:t>
      </w:r>
    </w:p>
    <w:p w14:paraId="3346A74C" w14:textId="33BCE7B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1.16.9 Высота установки=2 m. </w:t>
      </w:r>
    </w:p>
    <w:p w14:paraId="388CE514" w14:textId="7112276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1.16.10 Опорная высота=0 m. </w:t>
      </w:r>
    </w:p>
    <w:p w14:paraId="103CFB46" w14:textId="607F798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1.16.11 Угол поворота камеры вокруг своей оси=0 °.</w:t>
      </w:r>
    </w:p>
    <w:p w14:paraId="0E805917" w14:textId="156636D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6CE684B8" w14:textId="0D52A72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1.16.13 Высота верхней границы зоны обзора=2 m. </w:t>
      </w:r>
    </w:p>
    <w:p w14:paraId="627E7DFA" w14:textId="2CB08D4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12 m. </w:t>
      </w:r>
    </w:p>
    <w:p w14:paraId="29B3D8D5" w14:textId="7105F6A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1.16.15 Высота нижней границы зоны обзора=1 m. </w:t>
      </w:r>
    </w:p>
    <w:p w14:paraId="73922444" w14:textId="1B36805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48862A15" w14:textId="655DE32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1.16.17 Ширина верхней границы зоны обзора=13,2 m. </w:t>
      </w:r>
    </w:p>
    <w:p w14:paraId="5E093853" w14:textId="5DE0DB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1.16.18 Ширина нижней границы зоны обзора=1,48 m. </w:t>
      </w:r>
    </w:p>
    <w:p w14:paraId="22C2BA0C" w14:textId="47A3B6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12 m. до бесконечности.</w:t>
      </w:r>
    </w:p>
    <w:p w14:paraId="219366A7" w14:textId="6626927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1.16.20 Данные зоны обнаружения человека:</w:t>
      </w:r>
    </w:p>
    <w:p w14:paraId="2ED5CE97" w14:textId="4662E17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5B6339FD" w14:textId="058776B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08B49586" w14:textId="5335F2B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12D8FDC4" w14:textId="5AFB98E4" w:rsidR="00F61D7A" w:rsidRPr="00F61D7A" w:rsidRDefault="00766783" w:rsidP="00F61D7A">
      <w:pPr>
        <w:rPr>
          <w:szCs w:val="28"/>
        </w:rPr>
      </w:pPr>
      <w:r>
        <w:rPr>
          <w:szCs w:val="28"/>
        </w:rPr>
        <w:lastRenderedPageBreak/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298BF1A4" w14:textId="10A00F3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41833124" w14:textId="4B1B8E8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1.16.21 Данные зоны опознавания человека:</w:t>
      </w:r>
    </w:p>
    <w:p w14:paraId="61011AE7" w14:textId="21863C5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0271EE2F" w14:textId="0B6D920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67CB2184" w14:textId="29CBA0E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76D1B7BE" w14:textId="6D3DA4C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6682EF5A" w14:textId="0582900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5A5FFD43" w14:textId="21AB277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1.16.22 Данные зоны чтения автомобильного номера:</w:t>
      </w:r>
    </w:p>
    <w:p w14:paraId="2F83C756" w14:textId="1B57B0A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6D82F978" w14:textId="0E20F5E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54A95885" w14:textId="1095B0A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7FB5BDC1" w14:textId="7BFF4E1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7A3D9457" w14:textId="1594BE1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2A4CF5B6" w14:textId="5E7C26A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1.16.23 Данные тестового объекта:</w:t>
      </w:r>
    </w:p>
    <w:p w14:paraId="657B0F32" w14:textId="5BE3B6D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3D02E754" w14:textId="3F8D67F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33714627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1B9D085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516772FE" w14:textId="38E1834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1.16.24 Горизонтальный угол камеры=161 °</w:t>
      </w:r>
    </w:p>
    <w:p w14:paraId="08B36BA5" w14:textId="3E76E56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1.16.25 Координата X=36,4</w:t>
      </w:r>
    </w:p>
    <w:p w14:paraId="66354599" w14:textId="724AB43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1.16.26 Координата Y=27,6</w:t>
      </w:r>
    </w:p>
    <w:p w14:paraId="56E5E7D6" w14:textId="616976C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1.16.27 Модель не назначена.</w:t>
      </w:r>
    </w:p>
    <w:p w14:paraId="734A3079" w14:textId="6EA8F13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1.16.24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56,3 m. </w:t>
      </w:r>
    </w:p>
    <w:p w14:paraId="797DE463" w14:textId="77777777" w:rsidR="00F61D7A" w:rsidRPr="00F61D7A" w:rsidRDefault="00F61D7A" w:rsidP="00F61D7A">
      <w:pPr>
        <w:rPr>
          <w:szCs w:val="28"/>
        </w:rPr>
      </w:pPr>
    </w:p>
    <w:p w14:paraId="6DAFB507" w14:textId="4543968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1.17Камера №17</w:t>
      </w:r>
    </w:p>
    <w:p w14:paraId="6C75EF32" w14:textId="4CF2D7B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 Камера 17. </w:t>
      </w:r>
    </w:p>
    <w:p w14:paraId="03664874" w14:textId="1B4B62E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05F64437" w14:textId="361EDBD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53A39CB0" w14:textId="58E4945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1.17.4 Количество пикселей: 1920*1080.</w:t>
      </w:r>
    </w:p>
    <w:p w14:paraId="46BEFA4F" w14:textId="541C4B5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27957188" w14:textId="5C821740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1.17.6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2B31372A" w14:textId="05C2CE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1A1E080C" w14:textId="1D6FBC4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1.17.7.1 горизонтальный угол обзора=62°.</w:t>
      </w:r>
    </w:p>
    <w:p w14:paraId="0D277A45" w14:textId="6296C4C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1.17.7.2 вертикальный угол обзора=48°.</w:t>
      </w:r>
    </w:p>
    <w:p w14:paraId="3E8A6E9A" w14:textId="4D0745E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1.17.8 Угол наклона=24°.</w:t>
      </w:r>
    </w:p>
    <w:p w14:paraId="5FC1D300" w14:textId="2B12942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1.17.9 Высота установки=2 m. </w:t>
      </w:r>
    </w:p>
    <w:p w14:paraId="29C884A9" w14:textId="02CB5E9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1.17.10 Опорная высота=0 m. </w:t>
      </w:r>
    </w:p>
    <w:p w14:paraId="0C96232F" w14:textId="4EF86AF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1.17.11 Угол поворота камеры вокруг своей оси=0 °.</w:t>
      </w:r>
    </w:p>
    <w:p w14:paraId="76D0891A" w14:textId="2B2C9B1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3928B224" w14:textId="6945A60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1.17.13 Высота верхней границы зоны обзора=2 m. </w:t>
      </w:r>
    </w:p>
    <w:p w14:paraId="6946E71E" w14:textId="2FFF45F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1.17.14 Расстояние до верхней границы зоны обзора=15 m. </w:t>
      </w:r>
    </w:p>
    <w:p w14:paraId="601D5425" w14:textId="6F2CE6E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1.17.15 Высота нижней границы зоны обзора=1 m. </w:t>
      </w:r>
    </w:p>
    <w:p w14:paraId="6031FF02" w14:textId="28A23C2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1.17.16 Расстояние до нижней границы зоны обзора=0,901 m. </w:t>
      </w:r>
    </w:p>
    <w:p w14:paraId="7910DB52" w14:textId="72E9712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1.17.17 Ширина верхней границы зоны обзора=16,5 m. </w:t>
      </w:r>
    </w:p>
    <w:p w14:paraId="16BAD2B3" w14:textId="00A7346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1.17.18 Ширина нижней границы зоны обзора=1,48 m. </w:t>
      </w:r>
    </w:p>
    <w:p w14:paraId="1831E4E3" w14:textId="2992D6E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1.17.19 Реальная зона обзора от 15 m. до бесконечности.</w:t>
      </w:r>
    </w:p>
    <w:p w14:paraId="21734D46" w14:textId="014AE9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>1.17.20 Данные зоны обнаружения человека:</w:t>
      </w:r>
    </w:p>
    <w:p w14:paraId="5F684361" w14:textId="6D28498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3DEDCEFC" w14:textId="5BD088A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672A5EDA" w14:textId="44E22A1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5F85D212" w14:textId="58B627A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2BD8E690" w14:textId="3C77634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3C22D46B" w14:textId="64A694C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1.17.21 Данные зоны опознавания человека:</w:t>
      </w:r>
    </w:p>
    <w:p w14:paraId="1F3BDF4B" w14:textId="0999B14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56F21297" w14:textId="52F81C5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1FC01C99" w14:textId="79A70B2C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2815E915" w14:textId="624029D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6B9B99C0" w14:textId="47E8EEF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2FA820CE" w14:textId="2B30BBF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1.17.22 Данные зоны чтения автомобильного номера:</w:t>
      </w:r>
    </w:p>
    <w:p w14:paraId="5FFF44D1" w14:textId="02C6C7B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5EFFF8CA" w14:textId="535F419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1CF848AF" w14:textId="63E4BEC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7C09193E" w14:textId="7668D1A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041A5E28" w14:textId="404E3B7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093B17F4" w14:textId="5E581BA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1.17.23 Данные тестового объекта:</w:t>
      </w:r>
    </w:p>
    <w:p w14:paraId="3B12A9C2" w14:textId="752AA9E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56075833" w14:textId="497D6F7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72CF7A2F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1C8F5F3A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4864D5A6" w14:textId="01682A9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1.17.24 Горизонтальный угол камеры=28,4 °</w:t>
      </w:r>
    </w:p>
    <w:p w14:paraId="5F651526" w14:textId="143697D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1.17.25 Координата X=66,3</w:t>
      </w:r>
    </w:p>
    <w:p w14:paraId="43E93676" w14:textId="0D6B89F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1.17.26 Координата Y=52,3</w:t>
      </w:r>
    </w:p>
    <w:p w14:paraId="44019B1A" w14:textId="75F5848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1.17.27 Модель не назначена.</w:t>
      </w:r>
    </w:p>
    <w:p w14:paraId="261659BF" w14:textId="712E040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1.17.24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40,1 m. </w:t>
      </w:r>
    </w:p>
    <w:p w14:paraId="5941A7C8" w14:textId="77777777" w:rsidR="00F61D7A" w:rsidRPr="00F61D7A" w:rsidRDefault="00F61D7A" w:rsidP="00F61D7A">
      <w:pPr>
        <w:rPr>
          <w:szCs w:val="28"/>
        </w:rPr>
      </w:pPr>
    </w:p>
    <w:p w14:paraId="46CE9B64" w14:textId="2CD6BBE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1.18Камера №18</w:t>
      </w:r>
    </w:p>
    <w:p w14:paraId="2F76889D" w14:textId="44F3CA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 Камера 18. </w:t>
      </w:r>
    </w:p>
    <w:p w14:paraId="7163AF3F" w14:textId="57BA455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1846F747" w14:textId="2004131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75892E24" w14:textId="575E5C4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1.18.4 Количество пикселей: 1920*1080.</w:t>
      </w:r>
    </w:p>
    <w:p w14:paraId="2ABC02A1" w14:textId="5A07360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9BDB588" w14:textId="61B1B99C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1.18.6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4DE9CA1E" w14:textId="7A2A7F8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1CFBC514" w14:textId="4B6BEA9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1.18.7.1 горизонтальный угол обзора=62°.</w:t>
      </w:r>
    </w:p>
    <w:p w14:paraId="01C4647D" w14:textId="0613565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1.18.7.2 вертикальный угол обзора=48°.</w:t>
      </w:r>
    </w:p>
    <w:p w14:paraId="664FC92E" w14:textId="2EE3CC8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1.18.8 Угол наклона=23°.</w:t>
      </w:r>
    </w:p>
    <w:p w14:paraId="1DE5C547" w14:textId="742B169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1.18.9 Высота установки=1.75 m. </w:t>
      </w:r>
    </w:p>
    <w:p w14:paraId="12CDFDED" w14:textId="340F534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1.18.10 Опорная высота=0 m. </w:t>
      </w:r>
    </w:p>
    <w:p w14:paraId="03932B5E" w14:textId="4AF9FD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1.18.11 Угол поворота камеры вокруг своей оси=0 °.</w:t>
      </w:r>
    </w:p>
    <w:p w14:paraId="3FF36674" w14:textId="736F4DB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77AE378B" w14:textId="1004868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1.18.13 Высота верхней границы зоны обзора=2 m. </w:t>
      </w:r>
    </w:p>
    <w:p w14:paraId="7195D3AB" w14:textId="47F29FF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15 m. </w:t>
      </w:r>
    </w:p>
    <w:p w14:paraId="1BE630D9" w14:textId="5F9BA7C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1.18.15 Высота нижней границы зоны обзора=1 m. </w:t>
      </w:r>
    </w:p>
    <w:p w14:paraId="68ECB3B2" w14:textId="3A41CF1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0,698 m. </w:t>
      </w:r>
    </w:p>
    <w:p w14:paraId="5BB69CB6" w14:textId="3E48B2E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1.18.17 Ширина верхней границы зоны обзора=16,5 m. </w:t>
      </w:r>
    </w:p>
    <w:p w14:paraId="07A6E549" w14:textId="0604242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1.18.18 Ширина нижней границы зоны обзора=1,13 m. </w:t>
      </w:r>
    </w:p>
    <w:p w14:paraId="28B6DBF7" w14:textId="12D9E7B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15 m. до бесконечности.</w:t>
      </w:r>
    </w:p>
    <w:p w14:paraId="2D0CBF70" w14:textId="5E8A84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1.18.20 Данные зоны обнаружения человека:</w:t>
      </w:r>
    </w:p>
    <w:p w14:paraId="5D190932" w14:textId="54222E3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2482B761" w14:textId="7198A7E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45C1D383" w14:textId="2B35C8E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37DC292C" w14:textId="52586F6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14245BFF" w14:textId="681CD29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19DE0A00" w14:textId="379F656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1.18.21 Зона опознавания человека отсутствует.</w:t>
      </w:r>
    </w:p>
    <w:p w14:paraId="0628226D" w14:textId="7901BE0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1.18.22 Данные зоны чтения автомобильного номера:</w:t>
      </w:r>
    </w:p>
    <w:p w14:paraId="4CBD52E3" w14:textId="4CB2D95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1,35 m; </w:t>
      </w:r>
    </w:p>
    <w:p w14:paraId="1621BD83" w14:textId="45EC2EA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6,22 m; </w:t>
      </w:r>
    </w:p>
    <w:p w14:paraId="27700569" w14:textId="0336D25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длина=4,87 m; </w:t>
      </w:r>
    </w:p>
    <w:p w14:paraId="0F8C572D" w14:textId="6640EFE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расстоянии=1,59 m; </w:t>
      </w:r>
    </w:p>
    <w:p w14:paraId="15F91E82" w14:textId="23FC314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расстоянии=6,92 m. </w:t>
      </w:r>
    </w:p>
    <w:p w14:paraId="4E2E03BD" w14:textId="11471F0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1.18.23 Данные тестового объекта:</w:t>
      </w:r>
    </w:p>
    <w:p w14:paraId="56524393" w14:textId="707E22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2CF7370B" w14:textId="7067EF2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23077644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7050DD4D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5A7CB569" w14:textId="7725D2A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121 °</w:t>
      </w:r>
    </w:p>
    <w:p w14:paraId="7D485FE6" w14:textId="6A586E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57,7</w:t>
      </w:r>
    </w:p>
    <w:p w14:paraId="5C93E3D4" w14:textId="5D999EC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39,9</w:t>
      </w:r>
    </w:p>
    <w:p w14:paraId="56BBF685" w14:textId="74D7BE7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1.18.27 Модель не назначена.</w:t>
      </w:r>
    </w:p>
    <w:p w14:paraId="3F52F65F" w14:textId="0050490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1.18.24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16,8 m. </w:t>
      </w:r>
    </w:p>
    <w:p w14:paraId="5A26274B" w14:textId="77777777" w:rsidR="00F61D7A" w:rsidRPr="00F61D7A" w:rsidRDefault="00F61D7A" w:rsidP="00F61D7A">
      <w:pPr>
        <w:rPr>
          <w:szCs w:val="28"/>
        </w:rPr>
      </w:pPr>
    </w:p>
    <w:p w14:paraId="04BE5199" w14:textId="2C214F0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1.19Камера №19</w:t>
      </w:r>
    </w:p>
    <w:p w14:paraId="460D421E" w14:textId="14E222F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 Камера 19. </w:t>
      </w:r>
    </w:p>
    <w:p w14:paraId="05AE44E1" w14:textId="4263A8D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09952643" w14:textId="0450C41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39E9867F" w14:textId="297EFEC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1.19.4 Количество пикселей: 1920*1080.</w:t>
      </w:r>
    </w:p>
    <w:p w14:paraId="4ED98BC7" w14:textId="08018F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0AD442BD" w14:textId="3EDEC4F5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1.19.6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0C11004A" w14:textId="0336BE6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0344D022" w14:textId="66332F4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1.19.7.1 горизонтальный угол обзора=62°.</w:t>
      </w:r>
    </w:p>
    <w:p w14:paraId="01F15324" w14:textId="54A8FFD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1.19.7.2 вертикальный угол обзора=48°.</w:t>
      </w:r>
    </w:p>
    <w:p w14:paraId="220F34B2" w14:textId="726CF96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1.19.8 Угол наклона=24°.</w:t>
      </w:r>
    </w:p>
    <w:p w14:paraId="3C654602" w14:textId="59A8099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1.19.9 Высота установки=2 m. </w:t>
      </w:r>
    </w:p>
    <w:p w14:paraId="143B9984" w14:textId="1E85537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1.19.10 Опорная высота=0 m. </w:t>
      </w:r>
    </w:p>
    <w:p w14:paraId="4D7D07D0" w14:textId="7BDF624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1.19.11 Угол поворота камеры вокруг своей оси=0 °.</w:t>
      </w:r>
    </w:p>
    <w:p w14:paraId="50A18C81" w14:textId="43CB2A0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609817D0" w14:textId="6417DA0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1.19.13 Высота верхней границы зоны обзора=2 m. </w:t>
      </w:r>
    </w:p>
    <w:p w14:paraId="45D6766E" w14:textId="0CF813F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12 m. </w:t>
      </w:r>
    </w:p>
    <w:p w14:paraId="4F8A3B11" w14:textId="3A05F23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1.19.15 Высота нижней границы зоны обзора=1 m. </w:t>
      </w:r>
    </w:p>
    <w:p w14:paraId="0508E49B" w14:textId="4046CC0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4136B13A" w14:textId="685CCFB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1.19.17 Ширина верхней границы зоны обзора=13,2 m. </w:t>
      </w:r>
    </w:p>
    <w:p w14:paraId="6A39CA45" w14:textId="4B9A67E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1.19.18 Ширина нижней границы зоны обзора=1,48 m. </w:t>
      </w:r>
    </w:p>
    <w:p w14:paraId="4611AEDB" w14:textId="178E6DD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12 m. до бесконечности.</w:t>
      </w:r>
    </w:p>
    <w:p w14:paraId="32B335C4" w14:textId="29D95C2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1.19.20 Данные зоны обнаружения человека:</w:t>
      </w:r>
    </w:p>
    <w:p w14:paraId="202262BE" w14:textId="21B96AB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6232D1E3" w14:textId="0F1940F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52AADA83" w14:textId="22ED5E0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7F8DC6C0" w14:textId="50580C0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7D0EBAEB" w14:textId="616466C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77DB735B" w14:textId="5F3FA04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1.19.21 Данные зоны опознавания человека:</w:t>
      </w:r>
    </w:p>
    <w:p w14:paraId="38E56218" w14:textId="086F137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52F10C42" w14:textId="284A8EB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04701C24" w14:textId="2F2189C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5BF45496" w14:textId="4195531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475DF195" w14:textId="18C3F0E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62568DC4" w14:textId="70E5C9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1.19.22 Данные зоны чтения автомобильного номера:</w:t>
      </w:r>
    </w:p>
    <w:p w14:paraId="2D8971BE" w14:textId="4F524EE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0CDD6230" w14:textId="23A921B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240C8EF3" w14:textId="72C955A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10D4CD02" w14:textId="6F43CE4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4EC97934" w14:textId="40B646C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624C1AB3" w14:textId="1975D35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1.19.23 Данные тестового объекта:</w:t>
      </w:r>
    </w:p>
    <w:p w14:paraId="1CA9399E" w14:textId="583AB0B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23142E27" w14:textId="1237AB9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583B5A2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77FE1E52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6817DE20" w14:textId="5E992D3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1.19.24 Горизонтальный угол камеры=98,1 °</w:t>
      </w:r>
    </w:p>
    <w:p w14:paraId="76B16323" w14:textId="5AF5566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55,9</w:t>
      </w:r>
    </w:p>
    <w:p w14:paraId="0E353D0A" w14:textId="568683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49,9</w:t>
      </w:r>
    </w:p>
    <w:p w14:paraId="03E66CBE" w14:textId="3289EDD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1.19.27 Модель не назначена.</w:t>
      </w:r>
    </w:p>
    <w:p w14:paraId="599F6D03" w14:textId="026FC74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1.19.24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29,9 m. </w:t>
      </w:r>
    </w:p>
    <w:p w14:paraId="174B95DC" w14:textId="77777777" w:rsidR="00F61D7A" w:rsidRPr="00F61D7A" w:rsidRDefault="00F61D7A" w:rsidP="00F61D7A">
      <w:pPr>
        <w:rPr>
          <w:szCs w:val="28"/>
        </w:rPr>
      </w:pPr>
    </w:p>
    <w:p w14:paraId="49C0DD2E" w14:textId="40D753C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1.20Камера №20</w:t>
      </w:r>
    </w:p>
    <w:p w14:paraId="0574AAA1" w14:textId="1FB6163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 Камера 20. </w:t>
      </w:r>
    </w:p>
    <w:p w14:paraId="67C2A27A" w14:textId="277E3D4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30E000CE" w14:textId="3101A0B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1C8BBA8D" w14:textId="267F50B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1.20.4 Количество пикселей: 1920*1080.</w:t>
      </w:r>
    </w:p>
    <w:p w14:paraId="3780734A" w14:textId="7D494EB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55D39CF9" w14:textId="005D4CC0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1.20.6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3239D40D" w14:textId="165610E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6F88B729" w14:textId="7ED26B3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1.20.7.1 горизонтальный угол обзора=62°.</w:t>
      </w:r>
    </w:p>
    <w:p w14:paraId="6AE781D3" w14:textId="69691A1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1.20.7.2 вертикальный угол обзора=48°.</w:t>
      </w:r>
    </w:p>
    <w:p w14:paraId="4E6C6513" w14:textId="001BF93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1.20.8 Угол наклона=24°.</w:t>
      </w:r>
    </w:p>
    <w:p w14:paraId="2F6E799F" w14:textId="4C33B62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1.20.9 Высота установки=2 m. </w:t>
      </w:r>
    </w:p>
    <w:p w14:paraId="3C3C9BEF" w14:textId="76DFB87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1.20.10 Опорная высота=0 m. </w:t>
      </w:r>
    </w:p>
    <w:p w14:paraId="7C36EB20" w14:textId="7FB5256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1.20.11 Угол поворота камеры вокруг своей оси=0 °.</w:t>
      </w:r>
    </w:p>
    <w:p w14:paraId="61E71984" w14:textId="63685DF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79CAD68F" w14:textId="35E8E70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1.20.13 Высота верхней границы зоны обзора=2 m. </w:t>
      </w:r>
    </w:p>
    <w:p w14:paraId="75962495" w14:textId="40EAD4E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12 m. </w:t>
      </w:r>
    </w:p>
    <w:p w14:paraId="1C06530E" w14:textId="4426DE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1.20.15 Высота нижней границы зоны обзора=1 m. </w:t>
      </w:r>
    </w:p>
    <w:p w14:paraId="39ACFB5B" w14:textId="6BE61D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3C339F89" w14:textId="4373B6B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1.20.17 Ширина верхней границы зоны обзора=13,2 m. </w:t>
      </w:r>
    </w:p>
    <w:p w14:paraId="237C1D91" w14:textId="49365D4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1.20.18 Ширина нижней границы зоны обзора=1,48 m. </w:t>
      </w:r>
    </w:p>
    <w:p w14:paraId="6B87127F" w14:textId="45C72A9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12 m. до бесконечности.</w:t>
      </w:r>
    </w:p>
    <w:p w14:paraId="1DDCC13F" w14:textId="1AFF5DE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1.20.20 Данные зоны обнаружения человека:</w:t>
      </w:r>
    </w:p>
    <w:p w14:paraId="38EE421D" w14:textId="04B717B1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276B1D2A" w14:textId="1FBD276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18,4 m; </w:t>
      </w:r>
    </w:p>
    <w:p w14:paraId="534AAACD" w14:textId="457E240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72874C71" w14:textId="0B82D7E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4B8C8050" w14:textId="39F1683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30565BBE" w14:textId="11A0EE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1.20.21 Данные зоны опознавания человека:</w:t>
      </w:r>
    </w:p>
    <w:p w14:paraId="7C0A6827" w14:textId="57B263F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1,19 m; </w:t>
      </w:r>
    </w:p>
    <w:p w14:paraId="364AA218" w14:textId="176E3FE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3,64 m; </w:t>
      </w:r>
    </w:p>
    <w:p w14:paraId="68394B5B" w14:textId="577718D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790CDDB0" w14:textId="3837118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7DA19DE6" w14:textId="3168544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1C3EC27D" w14:textId="2ABA906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1.20.22 Данные зоны чтения автомобильного номера:</w:t>
      </w:r>
    </w:p>
    <w:p w14:paraId="2EB7F4A7" w14:textId="5B3A6EB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1,53 m; </w:t>
      </w:r>
    </w:p>
    <w:p w14:paraId="623169D5" w14:textId="08AD4D7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 m; </w:t>
      </w:r>
    </w:p>
    <w:p w14:paraId="1CB5EEF1" w14:textId="1F4EA9C4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длина=4,46 m; </w:t>
      </w:r>
    </w:p>
    <w:p w14:paraId="0A9C4FDF" w14:textId="77AB93F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29B0D9F5" w14:textId="4EA554B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06AA0EAB" w14:textId="2E3E8E3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1.20.23 Данные тестового объекта:</w:t>
      </w:r>
    </w:p>
    <w:p w14:paraId="450161F5" w14:textId="30E352A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6117BCF1" w14:textId="014FFE6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66B84855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46BBDC77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618559EF" w14:textId="157AACF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161 °</w:t>
      </w:r>
    </w:p>
    <w:p w14:paraId="53D815B1" w14:textId="3438DC7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57,8</w:t>
      </w:r>
    </w:p>
    <w:p w14:paraId="23C50869" w14:textId="3D9FD7E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52,8</w:t>
      </w:r>
    </w:p>
    <w:p w14:paraId="33E42589" w14:textId="06CE88F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1.20.27 Модель не назначена.</w:t>
      </w:r>
    </w:p>
    <w:p w14:paraId="311153E2" w14:textId="6616214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1.20.24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31,1 m. </w:t>
      </w:r>
    </w:p>
    <w:p w14:paraId="229DF9F5" w14:textId="77777777" w:rsidR="00F61D7A" w:rsidRPr="00F61D7A" w:rsidRDefault="00F61D7A" w:rsidP="00F61D7A">
      <w:pPr>
        <w:rPr>
          <w:szCs w:val="28"/>
        </w:rPr>
      </w:pPr>
    </w:p>
    <w:p w14:paraId="218AF97B" w14:textId="69E24C7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1.21Камера №21</w:t>
      </w:r>
    </w:p>
    <w:p w14:paraId="13832C29" w14:textId="299C18B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 Камера 21. </w:t>
      </w:r>
    </w:p>
    <w:p w14:paraId="2A41DE90" w14:textId="646D1A1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3C040099" w14:textId="488FD17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0097AF99" w14:textId="50643AB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1.21.4 Количество пикселей: 1920*1200.</w:t>
      </w:r>
    </w:p>
    <w:p w14:paraId="56383508" w14:textId="302C7E6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45575371" w14:textId="35FB0B8B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1.21.6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4228EBB2" w14:textId="7AF6953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36E6D6BE" w14:textId="60C6F78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1.21.7.1 горизонтальный угол обзора=62°.</w:t>
      </w:r>
    </w:p>
    <w:p w14:paraId="50C91103" w14:textId="4C13F29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1.21.7.2 вертикальный угол обзора=48°.</w:t>
      </w:r>
    </w:p>
    <w:p w14:paraId="4C9E7FB3" w14:textId="344EECF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1.21.8 Угол наклона=24°.</w:t>
      </w:r>
    </w:p>
    <w:p w14:paraId="7795C72C" w14:textId="52E6871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lastRenderedPageBreak/>
        <w:t xml:space="preserve">1.21.9 Высота установки=2 m. </w:t>
      </w:r>
    </w:p>
    <w:p w14:paraId="4806D852" w14:textId="70D96DB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1.21.10 Опорная высота=0 m. </w:t>
      </w:r>
    </w:p>
    <w:p w14:paraId="49A5AD03" w14:textId="605423E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1.21.11 Угол поворота камеры вокруг своей оси=0 °.</w:t>
      </w:r>
    </w:p>
    <w:p w14:paraId="73EB2327" w14:textId="16F26E4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№12.</w:t>
      </w:r>
    </w:p>
    <w:p w14:paraId="1EB091EC" w14:textId="6D7E2C7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1.21.13 Высота верхней границы зоны обзора=2 m. </w:t>
      </w:r>
    </w:p>
    <w:p w14:paraId="76DABCDC" w14:textId="27BFEA9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1.21.14 Расстояние до верхней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18 m. </w:t>
      </w:r>
    </w:p>
    <w:p w14:paraId="408C319E" w14:textId="0C1F616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1.21.15 Высота нижней границы зоны обзора=1 m. </w:t>
      </w:r>
    </w:p>
    <w:p w14:paraId="5D58513D" w14:textId="1B26466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0,901 m. </w:t>
      </w:r>
    </w:p>
    <w:p w14:paraId="20317F02" w14:textId="40C7C12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1.21.17 Ширина верхней границы зоны обзора=19,8 m. </w:t>
      </w:r>
    </w:p>
    <w:p w14:paraId="25E22E25" w14:textId="4A4A0C5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1.21.18 Ширина нижней границы зоны обзора=1,48 m. </w:t>
      </w:r>
    </w:p>
    <w:p w14:paraId="711100AE" w14:textId="7CB60B8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1.21.19 Реальная зона обзора от </w:t>
      </w:r>
      <w:r w:rsidR="00766783">
        <w:rPr>
          <w:szCs w:val="28"/>
        </w:rPr>
        <w:t>–</w:t>
      </w:r>
      <w:r w:rsidRPr="00F61D7A">
        <w:rPr>
          <w:szCs w:val="28"/>
        </w:rPr>
        <w:t>18 m. до бесконечности.</w:t>
      </w:r>
    </w:p>
    <w:p w14:paraId="325AABE5" w14:textId="6F5F53E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1.21.20 Данные зоны обнаружения человека:</w:t>
      </w:r>
    </w:p>
    <w:p w14:paraId="5B814E60" w14:textId="53E25E8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0AA89F15" w14:textId="08CEF55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20,5 m; </w:t>
      </w:r>
    </w:p>
    <w:p w14:paraId="01EB92D1" w14:textId="421408A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длина=20,5 m; </w:t>
      </w:r>
    </w:p>
    <w:p w14:paraId="456C1984" w14:textId="1261661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5F1BC2A2" w14:textId="42C5CCC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расстоянии=22,2 m. </w:t>
      </w:r>
    </w:p>
    <w:p w14:paraId="79479F3A" w14:textId="77777777" w:rsidR="00AA0AE2" w:rsidRDefault="00AA0AE2" w:rsidP="00F61D7A">
      <w:pPr>
        <w:rPr>
          <w:szCs w:val="28"/>
        </w:rPr>
      </w:pPr>
    </w:p>
    <w:p w14:paraId="63E7C448" w14:textId="2A7F861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1.21.21 Данные зоны опознавания человека:</w:t>
      </w:r>
    </w:p>
    <w:p w14:paraId="4D61E209" w14:textId="696C09A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1,21 m; </w:t>
      </w:r>
    </w:p>
    <w:p w14:paraId="3F2951FB" w14:textId="56B161D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4,11 m; </w:t>
      </w:r>
    </w:p>
    <w:p w14:paraId="2F3AD470" w14:textId="3DD6BB4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длина=2,9 m; </w:t>
      </w:r>
    </w:p>
    <w:p w14:paraId="7EF4A6BF" w14:textId="1C1F828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расстоянии=1,31 m; </w:t>
      </w:r>
    </w:p>
    <w:p w14:paraId="0AADFA55" w14:textId="09FD73C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расстоянии=4,46 m. </w:t>
      </w:r>
    </w:p>
    <w:p w14:paraId="123AC4B8" w14:textId="6348347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1.21.22 Данные зоны чтения автомобильного номера:</w:t>
      </w:r>
    </w:p>
    <w:p w14:paraId="739983E8" w14:textId="6D4C360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1,53 m; </w:t>
      </w:r>
    </w:p>
    <w:p w14:paraId="63665CE8" w14:textId="04CAA4B3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6,85 m; </w:t>
      </w:r>
    </w:p>
    <w:p w14:paraId="69071369" w14:textId="11F8C83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длина=5,31 m; </w:t>
      </w:r>
    </w:p>
    <w:p w14:paraId="4F8088E6" w14:textId="385601A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1110ACA9" w14:textId="27C728A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расстоянии=7,67 m. </w:t>
      </w:r>
    </w:p>
    <w:p w14:paraId="256E5CC4" w14:textId="7C2B479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1.21.23 Данные тестового объекта:</w:t>
      </w:r>
    </w:p>
    <w:p w14:paraId="15E9801B" w14:textId="23666F4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39E4486D" w14:textId="23B8454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05BB556B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7EC898D9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4768FB76" w14:textId="208A819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113 °</w:t>
      </w:r>
    </w:p>
    <w:p w14:paraId="2183C9FE" w14:textId="24BEB0F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85,1</w:t>
      </w:r>
    </w:p>
    <w:p w14:paraId="57E8CCDE" w14:textId="5DD442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17</w:t>
      </w:r>
    </w:p>
    <w:p w14:paraId="7030AB9C" w14:textId="51695D3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1.21.27 Модель не назначена.</w:t>
      </w:r>
    </w:p>
    <w:p w14:paraId="29AC1BF2" w14:textId="2DB3922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1.22Камера №22</w:t>
      </w:r>
    </w:p>
    <w:p w14:paraId="5A1159A7" w14:textId="5CFB37A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 Камера 22. </w:t>
      </w:r>
    </w:p>
    <w:p w14:paraId="66A953B3" w14:textId="2C92550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08FCF9C9" w14:textId="04D4240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6C073BE1" w14:textId="5977663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1.22.4 Количество пикселей: 1920*1080.</w:t>
      </w:r>
    </w:p>
    <w:p w14:paraId="6C9118DA" w14:textId="5498B92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1573559D" w14:textId="0204B67D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t xml:space="preserve">1.22.6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 xml:space="preserve">: Home Office Scientific </w:t>
      </w:r>
      <w:r w:rsidRPr="00F61D7A">
        <w:rPr>
          <w:szCs w:val="28"/>
          <w:lang w:val="en-US"/>
        </w:rPr>
        <w:lastRenderedPageBreak/>
        <w:t>Development Branch 2009 (arbitrary resolutions).</w:t>
      </w:r>
    </w:p>
    <w:p w14:paraId="04A8299A" w14:textId="09D9834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4250A9F3" w14:textId="788EC2B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1.22.7.1 горизонтальный угол обзора=62°.</w:t>
      </w:r>
    </w:p>
    <w:p w14:paraId="2B94A12D" w14:textId="17CFE71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1.22.7.2 вертикальный угол обзора=48°.</w:t>
      </w:r>
    </w:p>
    <w:p w14:paraId="7FF80346" w14:textId="1DE1568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1.22.8 Угол наклона=24°.</w:t>
      </w:r>
    </w:p>
    <w:p w14:paraId="68A2A304" w14:textId="68C0D4C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1.22.9 Высота установки=2 m. </w:t>
      </w:r>
    </w:p>
    <w:p w14:paraId="4254C3C5" w14:textId="48AFB36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1.22.10 Опорная высота=0 m. </w:t>
      </w:r>
    </w:p>
    <w:p w14:paraId="48E724F2" w14:textId="1783545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1.22.11 Угол поворота камеры вокруг своей оси=0 °.</w:t>
      </w:r>
    </w:p>
    <w:p w14:paraId="66814396" w14:textId="244724C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№2.</w:t>
      </w:r>
    </w:p>
    <w:p w14:paraId="080AAC02" w14:textId="585A052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1.22.13 Высота верхней границы зоны обзора=2 m. </w:t>
      </w:r>
    </w:p>
    <w:p w14:paraId="1C758C64" w14:textId="1085CCB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1.22.14 Расстояние до верхней границы зоны обзора=18 m. </w:t>
      </w:r>
    </w:p>
    <w:p w14:paraId="64978CA0" w14:textId="780A7C5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1.22.15 Высота нижней границы зоны обзора=1 m. </w:t>
      </w:r>
    </w:p>
    <w:p w14:paraId="24FACE16" w14:textId="4551E25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1.22.16 Расстояние до нижней границы зоны обзора=0,901 m. </w:t>
      </w:r>
    </w:p>
    <w:p w14:paraId="44C0F46A" w14:textId="7165D6E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1.22.17 Ширина верхней границы зоны обзора=19,8 m. </w:t>
      </w:r>
    </w:p>
    <w:p w14:paraId="396D58DB" w14:textId="6AF198C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1.22.18 Ширина нижней границы зоны обзора=1,48 m. </w:t>
      </w:r>
    </w:p>
    <w:p w14:paraId="32F694F0" w14:textId="517F141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1.22.19 Реальная зона обзора от 18 m. до бесконечности.</w:t>
      </w:r>
    </w:p>
    <w:p w14:paraId="7D2FA574" w14:textId="13326B5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1.22.20 Данные зоны обнаружения человека:</w:t>
      </w:r>
    </w:p>
    <w:p w14:paraId="27EB60C2" w14:textId="7922B41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расстояние=0 m; </w:t>
      </w:r>
    </w:p>
    <w:p w14:paraId="0BEBB1A5" w14:textId="6E74B54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расстояние=18,4 m; </w:t>
      </w:r>
    </w:p>
    <w:p w14:paraId="6C0ABF23" w14:textId="57D2FFF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длина=18,4 m; </w:t>
      </w:r>
    </w:p>
    <w:p w14:paraId="73538465" w14:textId="796CA225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расстоянии=0 m; </w:t>
      </w:r>
    </w:p>
    <w:p w14:paraId="660AF912" w14:textId="19779BF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расстоянии=20 m. </w:t>
      </w:r>
    </w:p>
    <w:p w14:paraId="40D5D710" w14:textId="5704712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1.22.21 Данные зоны опознавания человека:</w:t>
      </w:r>
    </w:p>
    <w:p w14:paraId="66A84F43" w14:textId="56FDB0D6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расстояние=1,19 m; </w:t>
      </w:r>
    </w:p>
    <w:p w14:paraId="61F59DFF" w14:textId="0E75894B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расстояние=3,64 m; </w:t>
      </w:r>
    </w:p>
    <w:p w14:paraId="26BB259E" w14:textId="5A5DCF8E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длина=2,45 m; </w:t>
      </w:r>
    </w:p>
    <w:p w14:paraId="749EDA0A" w14:textId="308CEC9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расстоянии=1,29 m; </w:t>
      </w:r>
    </w:p>
    <w:p w14:paraId="0D1FA1F4" w14:textId="235149C9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расстоянии=3,95 m. </w:t>
      </w:r>
    </w:p>
    <w:p w14:paraId="145F5AF3" w14:textId="2CCB67B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1.22.22 Данные зоны чтения автомобильного номера:</w:t>
      </w:r>
    </w:p>
    <w:p w14:paraId="2930E3B0" w14:textId="0E9C1AB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расстояние=1,53 m; </w:t>
      </w:r>
    </w:p>
    <w:p w14:paraId="539B8E62" w14:textId="37B7DFA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расстояние=6 m; </w:t>
      </w:r>
    </w:p>
    <w:p w14:paraId="11B22F54" w14:textId="4DBC10C0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длина=4,47 m; </w:t>
      </w:r>
    </w:p>
    <w:p w14:paraId="7BCE684D" w14:textId="776BC47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расстоянии=1,9 m; </w:t>
      </w:r>
    </w:p>
    <w:p w14:paraId="38845A6B" w14:textId="3B7BE33F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расстоянии=6,74 m. </w:t>
      </w:r>
    </w:p>
    <w:p w14:paraId="793BAB0C" w14:textId="5F82642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1.22.23 Данные тестового объекта:</w:t>
      </w:r>
    </w:p>
    <w:p w14:paraId="011DDEAE" w14:textId="28494B1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0,5 </w:t>
      </w:r>
      <w:proofErr w:type="gramStart"/>
      <w:r w:rsidRPr="00F61D7A">
        <w:rPr>
          <w:szCs w:val="28"/>
        </w:rPr>
        <w:t>m. ,</w:t>
      </w:r>
      <w:proofErr w:type="gramEnd"/>
    </w:p>
    <w:p w14:paraId="71F45B4D" w14:textId="499288C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465F8B9D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5A7BE7F7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43345FF1" w14:textId="6A4A7CB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1.22.24 Горизонтальный угол камеры=</w:t>
      </w:r>
      <w:r w:rsidR="00766783">
        <w:rPr>
          <w:szCs w:val="28"/>
        </w:rPr>
        <w:t>–</w:t>
      </w:r>
      <w:r w:rsidRPr="00F61D7A">
        <w:rPr>
          <w:szCs w:val="28"/>
        </w:rPr>
        <w:t>71,6 °</w:t>
      </w:r>
    </w:p>
    <w:p w14:paraId="4B5170E0" w14:textId="1B9BE04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18,1</w:t>
      </w:r>
    </w:p>
    <w:p w14:paraId="0E64106D" w14:textId="46D7D66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17</w:t>
      </w:r>
    </w:p>
    <w:p w14:paraId="63F2F5CD" w14:textId="35E4AE8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1.22.27 Модель не назначена.</w:t>
      </w:r>
    </w:p>
    <w:p w14:paraId="0C818709" w14:textId="6F9C4CD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1.23Камера №23</w:t>
      </w:r>
    </w:p>
    <w:p w14:paraId="62371881" w14:textId="5A3D14A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 ТОЧКА ДОСТУПА. </w:t>
      </w:r>
    </w:p>
    <w:p w14:paraId="76B3F84F" w14:textId="744EDD6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 Слой=</w:t>
      </w:r>
      <w:proofErr w:type="spellStart"/>
      <w:r w:rsidRPr="00F61D7A">
        <w:rPr>
          <w:szCs w:val="28"/>
        </w:rPr>
        <w:t>Layer</w:t>
      </w:r>
      <w:proofErr w:type="spellEnd"/>
      <w:r w:rsidRPr="00F61D7A">
        <w:rPr>
          <w:szCs w:val="28"/>
        </w:rPr>
        <w:t xml:space="preserve"> 1.</w:t>
      </w:r>
    </w:p>
    <w:p w14:paraId="7149DAAB" w14:textId="1091A1B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1.23.3 Размер </w:t>
      </w:r>
      <w:proofErr w:type="spellStart"/>
      <w:r w:rsidRPr="00F61D7A">
        <w:rPr>
          <w:szCs w:val="28"/>
        </w:rPr>
        <w:t>видеосенсора</w:t>
      </w:r>
      <w:proofErr w:type="spellEnd"/>
      <w:r w:rsidRPr="00F61D7A">
        <w:rPr>
          <w:szCs w:val="28"/>
        </w:rPr>
        <w:t>=1/3".</w:t>
      </w:r>
    </w:p>
    <w:p w14:paraId="3956C895" w14:textId="3DF60B40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1.23.4 Количество пикселей: 768*576.</w:t>
      </w:r>
    </w:p>
    <w:p w14:paraId="5159DCB6" w14:textId="231A764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1.23.5 Уровень качества: </w:t>
      </w:r>
      <w:proofErr w:type="spellStart"/>
      <w:r w:rsidRPr="00F61D7A">
        <w:rPr>
          <w:szCs w:val="28"/>
        </w:rPr>
        <w:t>Quality</w:t>
      </w:r>
      <w:proofErr w:type="spellEnd"/>
      <w:r w:rsidRPr="00F61D7A">
        <w:rPr>
          <w:szCs w:val="28"/>
        </w:rPr>
        <w:t xml:space="preserve"> 1.</w:t>
      </w:r>
    </w:p>
    <w:p w14:paraId="7F75111F" w14:textId="4939894B" w:rsidR="00F61D7A" w:rsidRPr="00F61D7A" w:rsidRDefault="00F61D7A" w:rsidP="00F61D7A">
      <w:pPr>
        <w:rPr>
          <w:szCs w:val="28"/>
          <w:lang w:val="en-US"/>
        </w:rPr>
      </w:pPr>
      <w:r w:rsidRPr="00F61D7A">
        <w:rPr>
          <w:szCs w:val="28"/>
          <w:lang w:val="en-US"/>
        </w:rPr>
        <w:lastRenderedPageBreak/>
        <w:t xml:space="preserve">1.23.6 </w:t>
      </w:r>
      <w:r w:rsidRPr="00F61D7A">
        <w:rPr>
          <w:szCs w:val="28"/>
        </w:rPr>
        <w:t>Шаблон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пространственного</w:t>
      </w:r>
      <w:r w:rsidRPr="00F61D7A">
        <w:rPr>
          <w:szCs w:val="28"/>
          <w:lang w:val="en-US"/>
        </w:rPr>
        <w:t xml:space="preserve"> </w:t>
      </w:r>
      <w:r w:rsidRPr="00F61D7A">
        <w:rPr>
          <w:szCs w:val="28"/>
        </w:rPr>
        <w:t>разрешения</w:t>
      </w:r>
      <w:r w:rsidRPr="00F61D7A">
        <w:rPr>
          <w:szCs w:val="28"/>
          <w:lang w:val="en-US"/>
        </w:rPr>
        <w:t>: Home Office Scientific Development Branch 2009 (arbitrary resolutions).</w:t>
      </w:r>
    </w:p>
    <w:p w14:paraId="491EDEC1" w14:textId="3F54DEDC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1.23.7 Фокусное расстояние объектива=4 </w:t>
      </w:r>
      <w:proofErr w:type="spellStart"/>
      <w:r w:rsidRPr="00F61D7A">
        <w:rPr>
          <w:szCs w:val="28"/>
        </w:rPr>
        <w:t>mm</w:t>
      </w:r>
      <w:proofErr w:type="spellEnd"/>
      <w:r w:rsidRPr="00F61D7A">
        <w:rPr>
          <w:szCs w:val="28"/>
        </w:rPr>
        <w:t>.</w:t>
      </w:r>
    </w:p>
    <w:p w14:paraId="40545BC5" w14:textId="35F664E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1.23.7.1 горизонтальный угол обзора=62°.</w:t>
      </w:r>
    </w:p>
    <w:p w14:paraId="7F515D3E" w14:textId="4888E61A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1.23.7.2 вертикальный угол обзора=48°.</w:t>
      </w:r>
    </w:p>
    <w:p w14:paraId="6F731B11" w14:textId="46F04F8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1.23.8 Угол наклона=113°.</w:t>
      </w:r>
    </w:p>
    <w:p w14:paraId="2DE24BA5" w14:textId="0C27F75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1.23.9 Высота установки=3 m. </w:t>
      </w:r>
    </w:p>
    <w:p w14:paraId="5D7CC524" w14:textId="744788E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1.23.10 Опорная высота=0 m. </w:t>
      </w:r>
    </w:p>
    <w:p w14:paraId="16A3EBDE" w14:textId="775C2C1B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1.23.11 Угол поворота камеры вокруг своей оси=0 °.</w:t>
      </w:r>
    </w:p>
    <w:p w14:paraId="299C6BCE" w14:textId="26150384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1.23.12 Рисунок </w:t>
      </w:r>
      <w:proofErr w:type="spellStart"/>
      <w:r w:rsidRPr="00F61D7A">
        <w:rPr>
          <w:szCs w:val="28"/>
        </w:rPr>
        <w:t>VideoCAD</w:t>
      </w:r>
      <w:proofErr w:type="spellEnd"/>
      <w:r w:rsidRPr="00F61D7A">
        <w:rPr>
          <w:szCs w:val="28"/>
        </w:rPr>
        <w:t xml:space="preserve"> №3.</w:t>
      </w:r>
    </w:p>
    <w:p w14:paraId="70E0949A" w14:textId="0F34B49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1.23.13 Высота верхней границы зоны обзора=2 m. </w:t>
      </w:r>
    </w:p>
    <w:p w14:paraId="72B1BED2" w14:textId="74011CA8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1.23.14 Расстояние до верхней границы зоны обзора=0 m. </w:t>
      </w:r>
    </w:p>
    <w:p w14:paraId="27F26744" w14:textId="69B5596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1.23.15 Высота нижней границы зоны обзора=0.5 m. </w:t>
      </w:r>
    </w:p>
    <w:p w14:paraId="1970619D" w14:textId="7835E876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1.23.16 Расстояние до нижней границы зоны обзора=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1,09 m. </w:t>
      </w:r>
    </w:p>
    <w:p w14:paraId="075D8993" w14:textId="546C9CA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1.23.17 Ширина верхней границы зоны обзора=1,1 m. </w:t>
      </w:r>
    </w:p>
    <w:p w14:paraId="2A736F19" w14:textId="65C1E411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1.23.18 Ширина нижней границы зоны обзора=1,62 m. </w:t>
      </w:r>
    </w:p>
    <w:p w14:paraId="2979C961" w14:textId="5A574B9F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1.23.19 Длина зоны обзора=1,1 m. </w:t>
      </w:r>
    </w:p>
    <w:p w14:paraId="76035592" w14:textId="4796D8A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Примечание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Параметры нижней границы зоны обзора приведены с учётом проекции.</w:t>
      </w:r>
    </w:p>
    <w:p w14:paraId="2EA60957" w14:textId="41C5425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1.23.20 Данные зоны обнаружения человека:</w:t>
      </w:r>
    </w:p>
    <w:p w14:paraId="32C11291" w14:textId="3BAA91D7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минимальное расстояние=</w:t>
      </w:r>
      <w:r>
        <w:rPr>
          <w:szCs w:val="28"/>
        </w:rPr>
        <w:t>–</w:t>
      </w:r>
      <w:r w:rsidR="00F61D7A" w:rsidRPr="00F61D7A">
        <w:rPr>
          <w:szCs w:val="28"/>
        </w:rPr>
        <w:t xml:space="preserve">2,18 m; </w:t>
      </w:r>
    </w:p>
    <w:p w14:paraId="33F214DA" w14:textId="1F4BA462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максимальное расстояние=0,02 m; </w:t>
      </w:r>
    </w:p>
    <w:p w14:paraId="6916B04E" w14:textId="4CDBB88A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длина=2,2 m; </w:t>
      </w:r>
    </w:p>
    <w:p w14:paraId="26769A9F" w14:textId="470DAD68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минимальном расстоянии=3,21 m; </w:t>
      </w:r>
    </w:p>
    <w:p w14:paraId="2F168A06" w14:textId="219F967D" w:rsidR="00F61D7A" w:rsidRPr="00F61D7A" w:rsidRDefault="00766783" w:rsidP="00F61D7A">
      <w:pPr>
        <w:rPr>
          <w:szCs w:val="28"/>
        </w:rPr>
      </w:pPr>
      <w:r>
        <w:rPr>
          <w:szCs w:val="28"/>
        </w:rPr>
        <w:t>–</w:t>
      </w:r>
      <w:r w:rsidR="00F61D7A" w:rsidRPr="00F61D7A">
        <w:rPr>
          <w:szCs w:val="28"/>
        </w:rPr>
        <w:t xml:space="preserve"> ширина на максимальном расстоянии=2,17 m. </w:t>
      </w:r>
    </w:p>
    <w:p w14:paraId="091B6E48" w14:textId="5C84936E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1.23.21 Зона опознавания человека отсутствует.</w:t>
      </w:r>
    </w:p>
    <w:p w14:paraId="67514727" w14:textId="6518BC59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1.23.22 Зона чтения автомобильного номера отсутствует.</w:t>
      </w:r>
    </w:p>
    <w:p w14:paraId="526271AC" w14:textId="00FE96E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1.23.23 Данные тестового объекта:</w:t>
      </w:r>
    </w:p>
    <w:p w14:paraId="25AFAB14" w14:textId="41F0A77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Прямоугольник высотой 2 m. и шириной 0.5 </w:t>
      </w:r>
      <w:proofErr w:type="gramStart"/>
      <w:r w:rsidRPr="00F61D7A">
        <w:rPr>
          <w:szCs w:val="28"/>
        </w:rPr>
        <w:t>m. ,</w:t>
      </w:r>
      <w:proofErr w:type="gramEnd"/>
    </w:p>
    <w:p w14:paraId="5F42DEB4" w14:textId="44E3F08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находящийся на расстоянии 10 m. и на высоте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50 </w:t>
      </w:r>
      <w:proofErr w:type="gramStart"/>
      <w:r w:rsidRPr="00F61D7A">
        <w:rPr>
          <w:szCs w:val="28"/>
        </w:rPr>
        <w:t>m. ,</w:t>
      </w:r>
      <w:proofErr w:type="gramEnd"/>
    </w:p>
    <w:p w14:paraId="23668153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со смещением от оптической оси 0 m. </w:t>
      </w:r>
    </w:p>
    <w:p w14:paraId="2E7C1024" w14:textId="77777777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на экране будет отсутствовать.</w:t>
      </w:r>
    </w:p>
    <w:p w14:paraId="29B687A7" w14:textId="4856326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1.23.24 Горизонтальный угол камеры=0 °</w:t>
      </w:r>
    </w:p>
    <w:p w14:paraId="5A7EE0B7" w14:textId="37A9BFC2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1.23.25 Координата X=</w:t>
      </w:r>
      <w:r w:rsidR="00766783">
        <w:rPr>
          <w:szCs w:val="28"/>
        </w:rPr>
        <w:t>–</w:t>
      </w:r>
      <w:r w:rsidRPr="00F61D7A">
        <w:rPr>
          <w:szCs w:val="28"/>
        </w:rPr>
        <w:t>55,1</w:t>
      </w:r>
    </w:p>
    <w:p w14:paraId="507FBE85" w14:textId="36F3C723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1.23.26 Координата Y=</w:t>
      </w:r>
      <w:r w:rsidR="00766783">
        <w:rPr>
          <w:szCs w:val="28"/>
        </w:rPr>
        <w:t>–</w:t>
      </w:r>
      <w:r w:rsidRPr="00F61D7A">
        <w:rPr>
          <w:szCs w:val="28"/>
        </w:rPr>
        <w:t>24,5</w:t>
      </w:r>
    </w:p>
    <w:p w14:paraId="1BDE47F2" w14:textId="1CBDD09D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>1.23.27 Модель не назначена.</w:t>
      </w:r>
    </w:p>
    <w:p w14:paraId="34A5D1D4" w14:textId="3743DF85" w:rsidR="00F61D7A" w:rsidRPr="00F61D7A" w:rsidRDefault="00F61D7A" w:rsidP="00F61D7A">
      <w:pPr>
        <w:rPr>
          <w:szCs w:val="28"/>
        </w:rPr>
      </w:pPr>
      <w:r w:rsidRPr="00F61D7A">
        <w:rPr>
          <w:szCs w:val="28"/>
        </w:rPr>
        <w:t xml:space="preserve">1.23.24 Длина сигнального кабеля </w:t>
      </w:r>
      <w:r w:rsidR="00766783">
        <w:rPr>
          <w:szCs w:val="28"/>
        </w:rPr>
        <w:t>–</w:t>
      </w:r>
      <w:r w:rsidRPr="00F61D7A">
        <w:rPr>
          <w:szCs w:val="28"/>
        </w:rPr>
        <w:t xml:space="preserve"> 31,6 m. </w:t>
      </w:r>
    </w:p>
    <w:p w14:paraId="6570AE41" w14:textId="77777777" w:rsidR="00F709A4" w:rsidRPr="00F61D7A" w:rsidRDefault="00F709A4" w:rsidP="00F61D7A">
      <w:pPr>
        <w:spacing w:line="240" w:lineRule="auto"/>
        <w:jc w:val="left"/>
        <w:rPr>
          <w:szCs w:val="28"/>
        </w:rPr>
      </w:pPr>
    </w:p>
    <w:sectPr w:rsidR="00F709A4" w:rsidRPr="00F61D7A" w:rsidSect="00F61D7A">
      <w:type w:val="continuous"/>
      <w:pgSz w:w="11907" w:h="16840" w:code="9"/>
      <w:pgMar w:top="907" w:right="851" w:bottom="1758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281AB" w14:textId="77777777" w:rsidR="00CE3BEC" w:rsidRDefault="00CE3BEC" w:rsidP="003E15D9">
      <w:pPr>
        <w:spacing w:line="240" w:lineRule="auto"/>
      </w:pPr>
      <w:r>
        <w:separator/>
      </w:r>
    </w:p>
  </w:endnote>
  <w:endnote w:type="continuationSeparator" w:id="0">
    <w:p w14:paraId="309EA79C" w14:textId="77777777" w:rsidR="00CE3BEC" w:rsidRDefault="00CE3BEC" w:rsidP="003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7CB" w14:textId="42B57CBA" w:rsidR="00766783" w:rsidRDefault="00766783" w:rsidP="00F709A4">
    <w:pPr>
      <w:pStyle w:val="a5"/>
      <w:ind w:right="-284"/>
      <w:jc w:val="right"/>
    </w:pPr>
  </w:p>
  <w:p w14:paraId="7E27F2C6" w14:textId="45E3AD1C" w:rsidR="00766783" w:rsidRDefault="007667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31F8" w14:textId="77777777" w:rsidR="00CE3BEC" w:rsidRDefault="00CE3BEC" w:rsidP="003E15D9">
      <w:pPr>
        <w:spacing w:line="240" w:lineRule="auto"/>
      </w:pPr>
      <w:r>
        <w:separator/>
      </w:r>
    </w:p>
  </w:footnote>
  <w:footnote w:type="continuationSeparator" w:id="0">
    <w:p w14:paraId="6A6DB3EF" w14:textId="77777777" w:rsidR="00CE3BEC" w:rsidRDefault="00CE3BEC" w:rsidP="003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B3DE" w14:textId="39AE432A" w:rsidR="00766783" w:rsidRDefault="00766783">
    <w:pPr>
      <w:pStyle w:val="a3"/>
    </w:pPr>
    <w:r w:rsidRPr="00085073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BEF8C4" wp14:editId="4B309050">
              <wp:simplePos x="0" y="0"/>
              <wp:positionH relativeFrom="margin">
                <wp:posOffset>-331990</wp:posOffset>
              </wp:positionH>
              <wp:positionV relativeFrom="page">
                <wp:posOffset>225631</wp:posOffset>
              </wp:positionV>
              <wp:extent cx="6594360" cy="10189210"/>
              <wp:effectExtent l="0" t="0" r="16510" b="21590"/>
              <wp:wrapNone/>
              <wp:docPr id="1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360" cy="10189210"/>
                        <a:chOff x="-17" y="0"/>
                        <a:chExt cx="20017" cy="20000"/>
                      </a:xfrm>
                    </wpg:grpSpPr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5"/>
                      <wps:cNvCnPr>
                        <a:cxnSpLocks noChangeShapeType="1"/>
                      </wps:cNvCnPr>
                      <wps:spPr bwMode="auto">
                        <a:xfrm>
                          <a:off x="-17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A0331" w14:textId="4C0D66E1" w:rsidR="00766783" w:rsidRPr="0073733F" w:rsidRDefault="00766783" w:rsidP="0009127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БГУИР 961401.028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F8C4" id="Group 122" o:spid="_x0000_s1026" style="position:absolute;left:0;text-align:left;margin-left:-26.15pt;margin-top:17.75pt;width:519.25pt;height:802.3pt;z-index:251659264;mso-position-horizontal-relative:margin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" o:allowincell="f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5" o:spid="_x0000_s1029" style="position:absolute;visibility:visible;mso-wrap-style:square" from="-17,18941" to="1995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41" o:spid="_x0000_s10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51A0331" w14:textId="4C0D66E1" w:rsidR="00766783" w:rsidRPr="0073733F" w:rsidRDefault="00766783" w:rsidP="0009127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БГУИР 961401.028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62203"/>
    <w:rsid w:val="00085073"/>
    <w:rsid w:val="0009127D"/>
    <w:rsid w:val="00117F3B"/>
    <w:rsid w:val="001B3008"/>
    <w:rsid w:val="001D75CB"/>
    <w:rsid w:val="001E6F00"/>
    <w:rsid w:val="00241A0F"/>
    <w:rsid w:val="002A53E7"/>
    <w:rsid w:val="003463A0"/>
    <w:rsid w:val="003E15D9"/>
    <w:rsid w:val="003F3C3A"/>
    <w:rsid w:val="004422CB"/>
    <w:rsid w:val="0050768B"/>
    <w:rsid w:val="00605609"/>
    <w:rsid w:val="00642987"/>
    <w:rsid w:val="0065502D"/>
    <w:rsid w:val="00685EB2"/>
    <w:rsid w:val="006C2190"/>
    <w:rsid w:val="00730605"/>
    <w:rsid w:val="0073733F"/>
    <w:rsid w:val="00766783"/>
    <w:rsid w:val="007C121F"/>
    <w:rsid w:val="007D1FB6"/>
    <w:rsid w:val="008115F6"/>
    <w:rsid w:val="00833815"/>
    <w:rsid w:val="00875FBC"/>
    <w:rsid w:val="00882F2F"/>
    <w:rsid w:val="00910BDF"/>
    <w:rsid w:val="00930AF4"/>
    <w:rsid w:val="00940775"/>
    <w:rsid w:val="00942025"/>
    <w:rsid w:val="00971A3D"/>
    <w:rsid w:val="009D44E2"/>
    <w:rsid w:val="00A85261"/>
    <w:rsid w:val="00AA0AE2"/>
    <w:rsid w:val="00BE0DBA"/>
    <w:rsid w:val="00C40697"/>
    <w:rsid w:val="00C61738"/>
    <w:rsid w:val="00C920BC"/>
    <w:rsid w:val="00CC3A6E"/>
    <w:rsid w:val="00CD79F6"/>
    <w:rsid w:val="00CE3BEC"/>
    <w:rsid w:val="00CF439A"/>
    <w:rsid w:val="00D34E5F"/>
    <w:rsid w:val="00DA7210"/>
    <w:rsid w:val="00E3120A"/>
    <w:rsid w:val="00E909DA"/>
    <w:rsid w:val="00EB5411"/>
    <w:rsid w:val="00EE7685"/>
    <w:rsid w:val="00F17D1F"/>
    <w:rsid w:val="00F44F1B"/>
    <w:rsid w:val="00F4588C"/>
    <w:rsid w:val="00F61D7A"/>
    <w:rsid w:val="00F663AE"/>
    <w:rsid w:val="00F66A3B"/>
    <w:rsid w:val="00F709A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950E"/>
  <w15:chartTrackingRefBased/>
  <w15:docId w15:val="{C8DF3EB6-55EE-47D7-AD99-23EC1A4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iCs/>
        <w:sz w:val="28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exact"/>
      <w:jc w:val="both"/>
    </w:p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spacing w:line="360" w:lineRule="exact"/>
      <w:jc w:val="both"/>
    </w:pPr>
    <w:rPr>
      <w:rFonts w:ascii="ISOCPEUR" w:hAnsi="ISOCPEUR"/>
      <w:i/>
      <w:lang w:val="uk-UA"/>
    </w:rPr>
  </w:style>
  <w:style w:type="paragraph" w:customStyle="1" w:styleId="ad">
    <w:name w:val="Листинг программы"/>
    <w:pPr>
      <w:suppressAutoHyphens/>
      <w:spacing w:line="360" w:lineRule="exact"/>
      <w:jc w:val="both"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09127D"/>
  </w:style>
  <w:style w:type="paragraph" w:styleId="af">
    <w:name w:val="Normal (Web)"/>
    <w:basedOn w:val="a"/>
    <w:uiPriority w:val="99"/>
    <w:unhideWhenUsed/>
    <w:rsid w:val="009D44E2"/>
    <w:pPr>
      <w:spacing w:before="100" w:beforeAutospacing="1" w:after="100" w:afterAutospacing="1" w:line="240" w:lineRule="auto"/>
      <w:jc w:val="left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BAD76-718B-4DAB-A9DA-E02B5491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42</TotalTime>
  <Pages>25</Pages>
  <Words>6585</Words>
  <Characters>37539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dcterms:created xsi:type="dcterms:W3CDTF">2022-11-28T16:33:00Z</dcterms:created>
  <dcterms:modified xsi:type="dcterms:W3CDTF">2022-11-28T17:14:00Z</dcterms:modified>
</cp:coreProperties>
</file>