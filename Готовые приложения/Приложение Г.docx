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E53" w14:textId="1AFE021D" w:rsidR="00C63C99" w:rsidRPr="00E536CB" w:rsidRDefault="00D55ACF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C9FD23" wp14:editId="5C8B8942">
                <wp:simplePos x="0" y="0"/>
                <wp:positionH relativeFrom="page">
                  <wp:posOffset>723265</wp:posOffset>
                </wp:positionH>
                <wp:positionV relativeFrom="page">
                  <wp:posOffset>246380</wp:posOffset>
                </wp:positionV>
                <wp:extent cx="6588760" cy="10189210"/>
                <wp:effectExtent l="0" t="0" r="21590" b="215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918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115B5" w14:textId="31AF4CCC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3E007" w14:textId="1A3512F5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659CA" w14:textId="3B75335D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F6DEE" w14:textId="1A405952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089"/>
                            <a:ext cx="1028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90B3E" w14:textId="367DC231" w:rsidR="00C63C99" w:rsidRPr="00E536CB" w:rsidRDefault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F123D0" w14:textId="63CB109D" w:rsidR="00C63C99" w:rsidRPr="00350F1B" w:rsidRDefault="00C63C9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7B7AE" w14:textId="2087A216" w:rsidR="00C63C99" w:rsidRPr="00E13C49" w:rsidRDefault="00E536CB" w:rsidP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13C49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BF0160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FD23" id="Group 22" o:spid="_x0000_s1026" style="position:absolute;left:0;text-align:left;margin-left:56.95pt;margin-top:19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38" style="position:absolute;top:1918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D0115B5" w14:textId="31AF4CCC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8B3E007" w14:textId="1A3512F5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7A659CA" w14:textId="3B75335D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3CF6DEE" w14:textId="1A405952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2" style="position:absolute;left:18949;top:19089;width:1028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7B90B3E" w14:textId="367DC231" w:rsidR="00C63C99" w:rsidRPr="00E536CB" w:rsidRDefault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F123D0" w14:textId="63CB109D" w:rsidR="00C63C99" w:rsidRPr="00350F1B" w:rsidRDefault="00C63C99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DF7B7AE" w14:textId="2087A216" w:rsidR="00C63C99" w:rsidRPr="00E13C49" w:rsidRDefault="00E536CB" w:rsidP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13C49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BF0160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63C99" w:rsidRPr="00E536CB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BF0160">
        <w:rPr>
          <w:rFonts w:ascii="Times New Roman" w:hAnsi="Times New Roman"/>
          <w:b/>
          <w:bCs/>
          <w:i w:val="0"/>
          <w:iCs/>
          <w:lang w:val="ru-RU"/>
        </w:rPr>
        <w:t>Г</w:t>
      </w:r>
    </w:p>
    <w:p w14:paraId="18006FAA" w14:textId="0D68EF5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0DB23FB0" w14:textId="1A9537C5" w:rsidR="00C63C99" w:rsidRPr="00E536CB" w:rsidRDefault="00C63C99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Состав телекоммуникационного шкафа</w:t>
      </w:r>
    </w:p>
    <w:p w14:paraId="3BF5FC49" w14:textId="59BE6176" w:rsidR="00C63C99" w:rsidRPr="00E536CB" w:rsidRDefault="00C61648" w:rsidP="00C63C99">
      <w:pPr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A2022" wp14:editId="29C75ADD">
                <wp:simplePos x="0" y="0"/>
                <wp:positionH relativeFrom="column">
                  <wp:posOffset>5413820</wp:posOffset>
                </wp:positionH>
                <wp:positionV relativeFrom="paragraph">
                  <wp:posOffset>5323122</wp:posOffset>
                </wp:positionV>
                <wp:extent cx="0" cy="691135"/>
                <wp:effectExtent l="76200" t="38100" r="57150" b="139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8D81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426.3pt;margin-top:419.15pt;width:0;height:54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7745"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2D727" wp14:editId="130FD385">
                <wp:simplePos x="0" y="0"/>
                <wp:positionH relativeFrom="column">
                  <wp:posOffset>5945354</wp:posOffset>
                </wp:positionH>
                <wp:positionV relativeFrom="paragraph">
                  <wp:posOffset>557246</wp:posOffset>
                </wp:positionV>
                <wp:extent cx="13580" cy="4751007"/>
                <wp:effectExtent l="0" t="0" r="24765" b="3111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475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44F01D4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15pt,43.9pt" to="469.2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7296"/>
        <w:gridCol w:w="567"/>
        <w:gridCol w:w="708"/>
      </w:tblGrid>
      <w:tr w:rsidR="00A60441" w:rsidRPr="00E536CB" w14:paraId="7353E4E5" w14:textId="19679572" w:rsidTr="00877745">
        <w:trPr>
          <w:trHeight w:val="394"/>
          <w:jc w:val="center"/>
        </w:trPr>
        <w:tc>
          <w:tcPr>
            <w:tcW w:w="8359" w:type="dxa"/>
            <w:gridSpan w:val="3"/>
            <w:tcBorders>
              <w:right w:val="single" w:sz="4" w:space="0" w:color="auto"/>
            </w:tcBorders>
          </w:tcPr>
          <w:p w14:paraId="388577DB" w14:textId="647426B6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Телекоммуникационный шкаф ШТК-М-22.6.10-1ААА-9005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CE731" w14:textId="77777777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60441" w:rsidRPr="00E536CB" w14:paraId="7145523E" w14:textId="769E2627" w:rsidTr="00A60441">
        <w:trPr>
          <w:jc w:val="center"/>
        </w:trPr>
        <w:tc>
          <w:tcPr>
            <w:tcW w:w="496" w:type="dxa"/>
          </w:tcPr>
          <w:p w14:paraId="74812B4F" w14:textId="29E0944A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296" w:type="dxa"/>
          </w:tcPr>
          <w:p w14:paraId="1A677B4D" w14:textId="47B334D6" w:rsidR="00A60441" w:rsidRPr="00BF0160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Блок</w:t>
            </w:r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="00BF0160" w:rsidRPr="00E536CB">
              <w:rPr>
                <w:rFonts w:ascii="Times New Roman" w:hAnsi="Times New Roman"/>
                <w:i w:val="0"/>
                <w:iCs/>
                <w:lang w:val="ru-RU"/>
              </w:rPr>
              <w:t>розеток</w:t>
            </w:r>
            <w:r w:rsidR="00BF0160"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="00BF0160" w:rsidRPr="00BF0160"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proofErr w:type="spellStart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 w:rsidRPr="00BF0160">
              <w:rPr>
                <w:rFonts w:ascii="Times New Roman" w:hAnsi="Times New Roman"/>
                <w:i w:val="0"/>
                <w:iCs/>
                <w:lang w:val="en-US"/>
              </w:rPr>
              <w:t xml:space="preserve"> CX-PDU-8S-AL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013CF8" w14:textId="548772BC" w:rsidR="00A60441" w:rsidRPr="00BF0160" w:rsidRDefault="00877745" w:rsidP="00C63C99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497142" wp14:editId="627A26E7">
                      <wp:simplePos x="0" y="0"/>
                      <wp:positionH relativeFrom="column">
                        <wp:posOffset>265888</wp:posOffset>
                      </wp:positionH>
                      <wp:positionV relativeFrom="paragraph">
                        <wp:posOffset>68122</wp:posOffset>
                      </wp:positionV>
                      <wp:extent cx="595423" cy="0"/>
                      <wp:effectExtent l="38100" t="76200" r="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15F37A0C" id="Прямая со стрелкой 50" o:spid="_x0000_s1026" type="#_x0000_t32" style="position:absolute;margin-left:20.95pt;margin-top:5.35pt;width:46.9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F1E75B" w14:textId="2C8456C3" w:rsidR="00A60441" w:rsidRPr="00E536CB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AA0D4" w14:textId="77A21904" w:rsidR="00A60441" w:rsidRDefault="00A60441" w:rsidP="00C63C99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</w:p>
        </w:tc>
      </w:tr>
      <w:tr w:rsidR="00AC7198" w:rsidRPr="00E536CB" w14:paraId="793EF3B8" w14:textId="7A68A5D3" w:rsidTr="00A60441">
        <w:trPr>
          <w:jc w:val="center"/>
        </w:trPr>
        <w:tc>
          <w:tcPr>
            <w:tcW w:w="496" w:type="dxa"/>
          </w:tcPr>
          <w:p w14:paraId="0B70F99B" w14:textId="27A5A1C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296" w:type="dxa"/>
          </w:tcPr>
          <w:p w14:paraId="08246423" w14:textId="67923A6A" w:rsidR="00AC7198" w:rsidRPr="00BF0160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22485C" w14:textId="4376348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E946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F1C1AB2" w14:textId="1380EE58" w:rsidTr="00AC7198">
        <w:trPr>
          <w:trHeight w:val="287"/>
          <w:jc w:val="center"/>
        </w:trPr>
        <w:tc>
          <w:tcPr>
            <w:tcW w:w="496" w:type="dxa"/>
          </w:tcPr>
          <w:p w14:paraId="7F18D53F" w14:textId="183BAF9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296" w:type="dxa"/>
          </w:tcPr>
          <w:p w14:paraId="76B9D861" w14:textId="2B38896D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AF033D" w14:textId="0C94CC8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46A27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A7463BD" w14:textId="5FA93F3F" w:rsidTr="00A60441">
        <w:trPr>
          <w:jc w:val="center"/>
        </w:trPr>
        <w:tc>
          <w:tcPr>
            <w:tcW w:w="496" w:type="dxa"/>
          </w:tcPr>
          <w:p w14:paraId="1438E8D9" w14:textId="44CC60C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296" w:type="dxa"/>
          </w:tcPr>
          <w:p w14:paraId="66497990" w14:textId="3E62E7B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Pr="00E536CB"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BC97403" w14:textId="0A11057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C2EF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3900320F" w14:textId="51D3E80B" w:rsidTr="00A60441">
        <w:trPr>
          <w:jc w:val="center"/>
        </w:trPr>
        <w:tc>
          <w:tcPr>
            <w:tcW w:w="496" w:type="dxa"/>
          </w:tcPr>
          <w:p w14:paraId="0E2342E6" w14:textId="6FAA07E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296" w:type="dxa"/>
          </w:tcPr>
          <w:p w14:paraId="79CA20FB" w14:textId="4F2C302D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Коммутатор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Cisco Catalyst C1000-24P-4G-L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A603C8F" w14:textId="5BD80A5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9CE2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756E9DAF" w14:textId="60E5A38D" w:rsidTr="00A60441">
        <w:trPr>
          <w:jc w:val="center"/>
        </w:trPr>
        <w:tc>
          <w:tcPr>
            <w:tcW w:w="496" w:type="dxa"/>
          </w:tcPr>
          <w:p w14:paraId="578D49CE" w14:textId="68FE706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296" w:type="dxa"/>
          </w:tcPr>
          <w:p w14:paraId="6255544D" w14:textId="0957664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UTP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5e на 24 порта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E900076" w14:textId="68DC05D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030B6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33106E2" w14:textId="3C19A3D0" w:rsidTr="00AC7198">
        <w:trPr>
          <w:jc w:val="center"/>
        </w:trPr>
        <w:tc>
          <w:tcPr>
            <w:tcW w:w="496" w:type="dxa"/>
          </w:tcPr>
          <w:p w14:paraId="2FA4354A" w14:textId="042A011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296" w:type="dxa"/>
            <w:vMerge w:val="restart"/>
            <w:vAlign w:val="center"/>
          </w:tcPr>
          <w:p w14:paraId="499D3551" w14:textId="6FD7DD2E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Видеорегистратор 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DR-8364D IDIS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F1351AC" w14:textId="4E98661B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AE396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6C61D86" w14:textId="3CDD1243" w:rsidTr="00A60441">
        <w:trPr>
          <w:jc w:val="center"/>
        </w:trPr>
        <w:tc>
          <w:tcPr>
            <w:tcW w:w="496" w:type="dxa"/>
          </w:tcPr>
          <w:p w14:paraId="07DE310E" w14:textId="42C4C2E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296" w:type="dxa"/>
            <w:vMerge/>
          </w:tcPr>
          <w:p w14:paraId="720C8CD2" w14:textId="10DAF632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68350F8" w14:textId="57D3269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2791F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EAD072B" w14:textId="47BD5980" w:rsidTr="00A60441">
        <w:trPr>
          <w:jc w:val="center"/>
        </w:trPr>
        <w:tc>
          <w:tcPr>
            <w:tcW w:w="496" w:type="dxa"/>
          </w:tcPr>
          <w:p w14:paraId="57DB6D0D" w14:textId="1176ADD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296" w:type="dxa"/>
          </w:tcPr>
          <w:p w14:paraId="17F3614B" w14:textId="7941BC7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Кабельный органайзер TWT-ORG/CV-1U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E83E5A" w14:textId="7347940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2EA3547" w14:textId="77777777" w:rsidR="00AC7198" w:rsidRDefault="00AC7198" w:rsidP="00AC7198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  <w:p w14:paraId="461F6907" w14:textId="7F9003AE" w:rsidR="00AC7198" w:rsidRPr="00E536CB" w:rsidRDefault="00AC7198" w:rsidP="00AC7198">
            <w:pPr>
              <w:ind w:left="113" w:right="113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1000 мм</w:t>
            </w:r>
          </w:p>
        </w:tc>
      </w:tr>
      <w:tr w:rsidR="00AC7198" w:rsidRPr="00E536CB" w14:paraId="0183E4E5" w14:textId="3E0D101A" w:rsidTr="00A60441">
        <w:trPr>
          <w:jc w:val="center"/>
        </w:trPr>
        <w:tc>
          <w:tcPr>
            <w:tcW w:w="496" w:type="dxa"/>
          </w:tcPr>
          <w:p w14:paraId="614E2A81" w14:textId="7F0BD1C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296" w:type="dxa"/>
          </w:tcPr>
          <w:p w14:paraId="0EC1719B" w14:textId="7CA7D9FB" w:rsidR="00AC7198" w:rsidRP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Маршрутизатор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proofErr w:type="spellStart"/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2004-1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-12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AC7198">
              <w:rPr>
                <w:rFonts w:ascii="Times New Roman" w:hAnsi="Times New Roman"/>
                <w:i w:val="0"/>
                <w:iCs/>
                <w:lang w:val="ru-RU"/>
              </w:rPr>
              <w:t>+2</w:t>
            </w:r>
            <w:r w:rsidRPr="00AC7198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E2FF983" w14:textId="1C06A7E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10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F982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54A789BA" w14:textId="3AEBE5EE" w:rsidTr="00A60441">
        <w:trPr>
          <w:jc w:val="center"/>
        </w:trPr>
        <w:tc>
          <w:tcPr>
            <w:tcW w:w="496" w:type="dxa"/>
          </w:tcPr>
          <w:p w14:paraId="0C7E17E5" w14:textId="1C235C6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296" w:type="dxa"/>
          </w:tcPr>
          <w:p w14:paraId="5C675C85" w14:textId="0A72DBF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4553A3B" w14:textId="466467B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11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E0C14B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3AF4C6F2" w14:textId="776407F3" w:rsidTr="00A60441">
        <w:trPr>
          <w:jc w:val="center"/>
        </w:trPr>
        <w:tc>
          <w:tcPr>
            <w:tcW w:w="496" w:type="dxa"/>
          </w:tcPr>
          <w:p w14:paraId="7615C974" w14:textId="4CFD5FAB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296" w:type="dxa"/>
            <w:vMerge w:val="restart"/>
          </w:tcPr>
          <w:p w14:paraId="3CDE6CAA" w14:textId="54D1415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Источник бесперебойного питания ИБП APC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Smart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-UPS 2200VA USB &amp; </w:t>
            </w:r>
            <w:proofErr w:type="spellStart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Serial</w:t>
            </w:r>
            <w:proofErr w:type="spellEnd"/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 xml:space="preserve"> RM 2U 230V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FB839C" w14:textId="14EAC72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12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1EDD6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052B2D" w14:paraId="54C210E3" w14:textId="205E0EA0" w:rsidTr="00A60441">
        <w:trPr>
          <w:jc w:val="center"/>
        </w:trPr>
        <w:tc>
          <w:tcPr>
            <w:tcW w:w="496" w:type="dxa"/>
          </w:tcPr>
          <w:p w14:paraId="4E09908E" w14:textId="2CE2C47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296" w:type="dxa"/>
            <w:vMerge/>
          </w:tcPr>
          <w:p w14:paraId="5FFB886D" w14:textId="3ABAA2FD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ADAC91" w14:textId="0DE79C9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13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3C87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0E42A4DB" w14:textId="360E9436" w:rsidTr="00A60441">
        <w:trPr>
          <w:jc w:val="center"/>
        </w:trPr>
        <w:tc>
          <w:tcPr>
            <w:tcW w:w="496" w:type="dxa"/>
          </w:tcPr>
          <w:p w14:paraId="3B0D1B4F" w14:textId="7D45561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296" w:type="dxa"/>
          </w:tcPr>
          <w:p w14:paraId="00DD7DBF" w14:textId="0D24BA1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2DA5E8" w14:textId="096FB3F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14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8B5AE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3085877C" w14:textId="2E3EBACA" w:rsidTr="00A60441">
        <w:trPr>
          <w:jc w:val="center"/>
        </w:trPr>
        <w:tc>
          <w:tcPr>
            <w:tcW w:w="496" w:type="dxa"/>
          </w:tcPr>
          <w:p w14:paraId="6270881D" w14:textId="0701878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296" w:type="dxa"/>
          </w:tcPr>
          <w:p w14:paraId="12229AE7" w14:textId="47862311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49D45A4" w14:textId="1D56B88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0A469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59CF4CE1" w14:textId="43001F7E" w:rsidTr="00A60441">
        <w:trPr>
          <w:jc w:val="center"/>
        </w:trPr>
        <w:tc>
          <w:tcPr>
            <w:tcW w:w="496" w:type="dxa"/>
          </w:tcPr>
          <w:p w14:paraId="20135CB4" w14:textId="6FAFD8BC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296" w:type="dxa"/>
          </w:tcPr>
          <w:p w14:paraId="21D831BF" w14:textId="5EC48D62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F92361" w14:textId="22F30C89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50C52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C1147B" w14:paraId="16F78323" w14:textId="0076A70B" w:rsidTr="00A60441">
        <w:trPr>
          <w:jc w:val="center"/>
        </w:trPr>
        <w:tc>
          <w:tcPr>
            <w:tcW w:w="496" w:type="dxa"/>
          </w:tcPr>
          <w:p w14:paraId="03AD64EA" w14:textId="3F25EB4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296" w:type="dxa"/>
          </w:tcPr>
          <w:p w14:paraId="2E050FA5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335EDFB" w14:textId="61349B4A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31135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1A6F1304" w14:textId="21E811A6" w:rsidTr="00A60441">
        <w:trPr>
          <w:jc w:val="center"/>
        </w:trPr>
        <w:tc>
          <w:tcPr>
            <w:tcW w:w="496" w:type="dxa"/>
          </w:tcPr>
          <w:p w14:paraId="1B129A22" w14:textId="47ED17E6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296" w:type="dxa"/>
          </w:tcPr>
          <w:p w14:paraId="33AFBEBA" w14:textId="177F056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834BE22" w14:textId="3A365693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9C1C1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04AF0ED6" w14:textId="2E8AE8A6" w:rsidTr="00A60441">
        <w:trPr>
          <w:jc w:val="center"/>
        </w:trPr>
        <w:tc>
          <w:tcPr>
            <w:tcW w:w="496" w:type="dxa"/>
          </w:tcPr>
          <w:p w14:paraId="59A22401" w14:textId="2D5A918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296" w:type="dxa"/>
          </w:tcPr>
          <w:p w14:paraId="3C4C1E65" w14:textId="79065030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36CEF9" w14:textId="51A4266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BF27C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622BD04" w14:textId="3F625225" w:rsidTr="00A60441">
        <w:trPr>
          <w:jc w:val="center"/>
        </w:trPr>
        <w:tc>
          <w:tcPr>
            <w:tcW w:w="496" w:type="dxa"/>
          </w:tcPr>
          <w:p w14:paraId="31B5567B" w14:textId="07148F9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296" w:type="dxa"/>
          </w:tcPr>
          <w:p w14:paraId="14C37F08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AED2149" w14:textId="216352C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619C7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69DCB490" w14:textId="3147B3F2" w:rsidTr="00A60441">
        <w:trPr>
          <w:jc w:val="center"/>
        </w:trPr>
        <w:tc>
          <w:tcPr>
            <w:tcW w:w="496" w:type="dxa"/>
          </w:tcPr>
          <w:p w14:paraId="27BAFBE3" w14:textId="5321B08D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296" w:type="dxa"/>
          </w:tcPr>
          <w:p w14:paraId="4B5E0416" w14:textId="0DD1B19F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0CFAAEA" w14:textId="7A6B900E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F1DC9" w14:textId="77777777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AC7198" w:rsidRPr="00E536CB" w14:paraId="7CA5B5CB" w14:textId="72B67DCF" w:rsidTr="00A60441">
        <w:trPr>
          <w:jc w:val="center"/>
        </w:trPr>
        <w:tc>
          <w:tcPr>
            <w:tcW w:w="496" w:type="dxa"/>
          </w:tcPr>
          <w:p w14:paraId="67F80258" w14:textId="38D7AB14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CAFA6E" wp14:editId="5015DA62">
                      <wp:simplePos x="0" y="0"/>
                      <wp:positionH relativeFrom="column">
                        <wp:posOffset>-29003</wp:posOffset>
                      </wp:positionH>
                      <wp:positionV relativeFrom="paragraph">
                        <wp:posOffset>211972</wp:posOffset>
                      </wp:positionV>
                      <wp:extent cx="0" cy="679598"/>
                      <wp:effectExtent l="76200" t="38100" r="57150" b="2540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95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F226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8" o:spid="_x0000_s1026" type="#_x0000_t32" style="position:absolute;margin-left:-2.3pt;margin-top:16.7pt;width:0;height:5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296" w:type="dxa"/>
          </w:tcPr>
          <w:p w14:paraId="307ECFDF" w14:textId="29AD72B8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BF9790E" w14:textId="616F74A5" w:rsidR="00AC7198" w:rsidRPr="00E536CB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E536CB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56D93" w14:textId="0BDAC5A5" w:rsidR="00AC7198" w:rsidRDefault="00AC7198" w:rsidP="00AC7198">
            <w:pPr>
              <w:jc w:val="center"/>
              <w:rPr>
                <w:rFonts w:ascii="Times New Roman" w:hAnsi="Times New Roman"/>
                <w:i w:val="0"/>
                <w:iCs/>
                <w:noProof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39ECCA" wp14:editId="567427C5">
                      <wp:simplePos x="0" y="0"/>
                      <wp:positionH relativeFrom="column">
                        <wp:posOffset>-61892</wp:posOffset>
                      </wp:positionH>
                      <wp:positionV relativeFrom="paragraph">
                        <wp:posOffset>177741</wp:posOffset>
                      </wp:positionV>
                      <wp:extent cx="571162" cy="5328"/>
                      <wp:effectExtent l="19050" t="57150" r="0" b="9017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162" cy="53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9E3B" id="Прямая со стрелкой 35" o:spid="_x0000_s1026" type="#_x0000_t32" style="position:absolute;margin-left:-4.85pt;margin-top:14pt;width:44.95pt;height: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15BAB31" w14:textId="2610489C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FDD6496" w14:textId="7777777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3D1F5B4A" w14:textId="22AD3F3D" w:rsidR="00884569" w:rsidRDefault="00884569" w:rsidP="00C63C99">
      <w:pPr>
        <w:jc w:val="center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8834" wp14:editId="1510DBC1">
                <wp:simplePos x="0" y="0"/>
                <wp:positionH relativeFrom="column">
                  <wp:posOffset>131977</wp:posOffset>
                </wp:positionH>
                <wp:positionV relativeFrom="paragraph">
                  <wp:posOffset>223550</wp:posOffset>
                </wp:positionV>
                <wp:extent cx="5275521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A1C440F" id="Прямая соединительная линия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7.6pt" to="425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52B2D">
        <w:rPr>
          <w:rFonts w:ascii="Times New Roman" w:hAnsi="Times New Roman"/>
          <w:i w:val="0"/>
          <w:iCs/>
          <w:lang w:val="ru-RU"/>
        </w:rPr>
        <w:t>600 мм</w:t>
      </w:r>
    </w:p>
    <w:p w14:paraId="6B5FD469" w14:textId="5664A466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p w14:paraId="6E03B864" w14:textId="1FC5BE47" w:rsidR="00052B2D" w:rsidRDefault="00052B2D" w:rsidP="00C63C99">
      <w:pPr>
        <w:jc w:val="center"/>
        <w:rPr>
          <w:rFonts w:ascii="Times New Roman" w:hAnsi="Times New Roman"/>
          <w:i w:val="0"/>
          <w:iCs/>
          <w:lang w:val="ru-RU"/>
        </w:rPr>
      </w:pPr>
    </w:p>
    <w:sectPr w:rsidR="00052B2D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9"/>
    <w:rsid w:val="00052B2D"/>
    <w:rsid w:val="00063F46"/>
    <w:rsid w:val="001749C0"/>
    <w:rsid w:val="00241A0F"/>
    <w:rsid w:val="002829BD"/>
    <w:rsid w:val="00350F1B"/>
    <w:rsid w:val="004A2216"/>
    <w:rsid w:val="006711D4"/>
    <w:rsid w:val="007E31C4"/>
    <w:rsid w:val="00825479"/>
    <w:rsid w:val="00877745"/>
    <w:rsid w:val="00884569"/>
    <w:rsid w:val="00961041"/>
    <w:rsid w:val="00A60441"/>
    <w:rsid w:val="00AC7198"/>
    <w:rsid w:val="00AF51EE"/>
    <w:rsid w:val="00BF0160"/>
    <w:rsid w:val="00C1147B"/>
    <w:rsid w:val="00C37F16"/>
    <w:rsid w:val="00C61648"/>
    <w:rsid w:val="00C63C99"/>
    <w:rsid w:val="00C920BC"/>
    <w:rsid w:val="00CD695D"/>
    <w:rsid w:val="00D34E5F"/>
    <w:rsid w:val="00D55ACF"/>
    <w:rsid w:val="00E13C49"/>
    <w:rsid w:val="00E3120A"/>
    <w:rsid w:val="00E536CB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17946"/>
  <w15:chartTrackingRefBased/>
  <w15:docId w15:val="{4FE53545-BAF6-451C-899A-AE31C16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C63C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895C-DEC6-40DF-BC8D-4B7E5599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2022-11-26T07:43:00Z</dcterms:created>
  <dcterms:modified xsi:type="dcterms:W3CDTF">2022-11-26T07:43:00Z</dcterms:modified>
</cp:coreProperties>
</file>