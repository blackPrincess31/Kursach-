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36C6" w14:textId="2A49BD11" w:rsidR="00875FBC" w:rsidRPr="00085073" w:rsidRDefault="00875FBC" w:rsidP="00CF439A">
      <w:pPr>
        <w:jc w:val="center"/>
        <w:rPr>
          <w:b/>
          <w:bCs/>
          <w:szCs w:val="28"/>
        </w:rPr>
      </w:pPr>
      <w:r w:rsidRPr="00085073">
        <w:rPr>
          <w:b/>
          <w:bCs/>
          <w:szCs w:val="28"/>
        </w:rPr>
        <w:t xml:space="preserve">ПРИЛОЖЕНИЯ </w:t>
      </w:r>
      <w:r w:rsidR="00916A58">
        <w:rPr>
          <w:b/>
          <w:bCs/>
          <w:szCs w:val="28"/>
        </w:rPr>
        <w:t>Г</w:t>
      </w:r>
    </w:p>
    <w:p w14:paraId="3F781109" w14:textId="77777777" w:rsidR="00875FBC" w:rsidRPr="00085073" w:rsidRDefault="00875FBC" w:rsidP="00CF439A">
      <w:pPr>
        <w:jc w:val="center"/>
        <w:rPr>
          <w:b/>
          <w:bCs/>
          <w:szCs w:val="28"/>
        </w:rPr>
      </w:pPr>
      <w:r w:rsidRPr="00085073">
        <w:rPr>
          <w:b/>
          <w:bCs/>
          <w:szCs w:val="28"/>
        </w:rPr>
        <w:t>(обязательное)</w:t>
      </w:r>
    </w:p>
    <w:p w14:paraId="701D603B" w14:textId="6A0BAF57" w:rsidR="00875FBC" w:rsidRPr="00085073" w:rsidRDefault="00875FBC" w:rsidP="00CF439A">
      <w:pPr>
        <w:jc w:val="center"/>
        <w:rPr>
          <w:b/>
          <w:bCs/>
          <w:szCs w:val="28"/>
        </w:rPr>
      </w:pPr>
      <w:r w:rsidRPr="00085073">
        <w:rPr>
          <w:b/>
          <w:bCs/>
          <w:szCs w:val="28"/>
        </w:rPr>
        <w:t>Конфигурация оборудования</w:t>
      </w:r>
      <w:bookmarkStart w:id="0" w:name="_GoBack"/>
      <w:bookmarkEnd w:id="0"/>
    </w:p>
    <w:p w14:paraId="5D529F5B" w14:textId="619840EA" w:rsidR="00875FBC" w:rsidRPr="00085073" w:rsidRDefault="00875FBC" w:rsidP="00CF439A">
      <w:pPr>
        <w:rPr>
          <w:szCs w:val="28"/>
        </w:rPr>
      </w:pPr>
    </w:p>
    <w:p w14:paraId="589A373D" w14:textId="336BBF4D" w:rsidR="00875FBC" w:rsidRPr="001D75CB" w:rsidRDefault="00875FBC" w:rsidP="00CF439A">
      <w:pPr>
        <w:rPr>
          <w:szCs w:val="28"/>
        </w:rPr>
      </w:pPr>
      <w:r w:rsidRPr="00085073">
        <w:rPr>
          <w:szCs w:val="28"/>
        </w:rPr>
        <w:t>Конфигурация</w:t>
      </w:r>
      <w:r w:rsidRPr="001D75CB">
        <w:rPr>
          <w:szCs w:val="28"/>
        </w:rPr>
        <w:t xml:space="preserve"> </w:t>
      </w:r>
      <w:r w:rsidRPr="00085073">
        <w:rPr>
          <w:szCs w:val="28"/>
        </w:rPr>
        <w:t>маршрутизатора</w:t>
      </w:r>
      <w:r w:rsidRPr="001D75CB">
        <w:rPr>
          <w:szCs w:val="28"/>
        </w:rPr>
        <w:t xml:space="preserve"> (</w:t>
      </w:r>
      <w:r w:rsidRPr="00685EB2">
        <w:rPr>
          <w:szCs w:val="28"/>
          <w:lang w:val="en-US"/>
        </w:rPr>
        <w:t>Router</w:t>
      </w:r>
      <w:r w:rsidR="00685EB2" w:rsidRPr="001D75CB">
        <w:rPr>
          <w:szCs w:val="28"/>
        </w:rPr>
        <w:t>0</w:t>
      </w:r>
      <w:r w:rsidRPr="001D75CB">
        <w:rPr>
          <w:szCs w:val="28"/>
        </w:rPr>
        <w:t>)</w:t>
      </w:r>
    </w:p>
    <w:p w14:paraId="3D1F250D" w14:textId="77777777" w:rsidR="00882F2F" w:rsidRPr="001D75CB" w:rsidRDefault="00882F2F" w:rsidP="00CF439A">
      <w:pPr>
        <w:rPr>
          <w:szCs w:val="28"/>
        </w:rPr>
      </w:pPr>
    </w:p>
    <w:p w14:paraId="15FC7010" w14:textId="5A099828" w:rsidR="00882F2F" w:rsidRPr="001D75CB" w:rsidRDefault="00882F2F" w:rsidP="00CF439A">
      <w:pPr>
        <w:rPr>
          <w:szCs w:val="28"/>
        </w:rPr>
        <w:sectPr w:rsidR="00882F2F" w:rsidRPr="001D75CB" w:rsidSect="0009127D">
          <w:headerReference w:type="default" r:id="rId7"/>
          <w:footerReference w:type="default" r:id="rId8"/>
          <w:pgSz w:w="11907" w:h="16840" w:code="9"/>
          <w:pgMar w:top="907" w:right="851" w:bottom="1758" w:left="1701" w:header="720" w:footer="227" w:gutter="0"/>
          <w:pgNumType w:start="68"/>
          <w:cols w:space="720"/>
          <w:docGrid w:linePitch="381"/>
        </w:sectPr>
      </w:pPr>
    </w:p>
    <w:p w14:paraId="520C352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Building configuration...</w:t>
      </w:r>
    </w:p>
    <w:p w14:paraId="5E62DA6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Current </w:t>
      </w:r>
      <w:proofErr w:type="gramStart"/>
      <w:r w:rsidRPr="001D75CB">
        <w:rPr>
          <w:lang w:val="en-US"/>
        </w:rPr>
        <w:t>configuration :</w:t>
      </w:r>
      <w:proofErr w:type="gramEnd"/>
      <w:r w:rsidRPr="001D75CB">
        <w:rPr>
          <w:lang w:val="en-US"/>
        </w:rPr>
        <w:t xml:space="preserve"> 2540 bytes</w:t>
      </w:r>
    </w:p>
    <w:p w14:paraId="670F7EA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version 15.1</w:t>
      </w:r>
    </w:p>
    <w:p w14:paraId="5879A98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no service timestamps log datetime </w:t>
      </w:r>
      <w:proofErr w:type="spellStart"/>
      <w:r w:rsidRPr="001D75CB">
        <w:rPr>
          <w:lang w:val="en-US"/>
        </w:rPr>
        <w:t>msec</w:t>
      </w:r>
      <w:proofErr w:type="spellEnd"/>
    </w:p>
    <w:p w14:paraId="4E6A4F8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no service timestamps debug datetime </w:t>
      </w:r>
      <w:proofErr w:type="spellStart"/>
      <w:r w:rsidRPr="001D75CB">
        <w:rPr>
          <w:lang w:val="en-US"/>
        </w:rPr>
        <w:t>msec</w:t>
      </w:r>
      <w:proofErr w:type="spellEnd"/>
    </w:p>
    <w:p w14:paraId="5F78D41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no service password-encryption</w:t>
      </w:r>
    </w:p>
    <w:p w14:paraId="0D9C5F1B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hostname Router</w:t>
      </w:r>
    </w:p>
    <w:p w14:paraId="67C6B6B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enable secret 5 $1$mERr$iFSrMy3nvwz5AxJ28BCBs/</w:t>
      </w:r>
    </w:p>
    <w:p w14:paraId="13D4728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Room1</w:t>
      </w:r>
    </w:p>
    <w:p w14:paraId="583B3E9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172.18.28.88 255.255.255.248</w:t>
      </w:r>
    </w:p>
    <w:p w14:paraId="73DE4AD3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172.18.28.89</w:t>
      </w:r>
    </w:p>
    <w:p w14:paraId="31E9848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668DFCE4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Room2</w:t>
      </w:r>
    </w:p>
    <w:p w14:paraId="702BAC7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172.18.28.80 255.255.255.248</w:t>
      </w:r>
    </w:p>
    <w:p w14:paraId="568431D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172.18.28.81</w:t>
      </w:r>
    </w:p>
    <w:p w14:paraId="2877D7A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1898C20A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Room4</w:t>
      </w:r>
    </w:p>
    <w:p w14:paraId="3758BF18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172.18.28.72 255.255.255.248</w:t>
      </w:r>
    </w:p>
    <w:p w14:paraId="62A7BDC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172.18.28.73</w:t>
      </w:r>
    </w:p>
    <w:p w14:paraId="5829699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47C5ADD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corridor</w:t>
      </w:r>
    </w:p>
    <w:p w14:paraId="05A9CF1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172.18.28.64 255.255.255.248</w:t>
      </w:r>
    </w:p>
    <w:p w14:paraId="5E7B8179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172.18.28.65</w:t>
      </w:r>
    </w:p>
    <w:p w14:paraId="4322D50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2A54224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</w:t>
      </w:r>
      <w:proofErr w:type="spellStart"/>
      <w:r w:rsidRPr="001D75CB">
        <w:rPr>
          <w:lang w:val="en-US"/>
        </w:rPr>
        <w:t>holl</w:t>
      </w:r>
      <w:proofErr w:type="spellEnd"/>
    </w:p>
    <w:p w14:paraId="78B2B28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172.18.28.56 255.255.255.248</w:t>
      </w:r>
    </w:p>
    <w:p w14:paraId="7A772D7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172.18.28.57</w:t>
      </w:r>
    </w:p>
    <w:p w14:paraId="491750F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1E89285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out</w:t>
      </w:r>
    </w:p>
    <w:p w14:paraId="0EDE201A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172.18.28.48 255.255.255.248</w:t>
      </w:r>
    </w:p>
    <w:p w14:paraId="7A822E4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172.18.28.49</w:t>
      </w:r>
    </w:p>
    <w:p w14:paraId="6F3659C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131EBDB3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</w:t>
      </w:r>
      <w:proofErr w:type="spellStart"/>
      <w:r w:rsidRPr="001D75CB">
        <w:rPr>
          <w:lang w:val="en-US"/>
        </w:rPr>
        <w:t>videoregistr</w:t>
      </w:r>
      <w:proofErr w:type="spellEnd"/>
    </w:p>
    <w:p w14:paraId="1D603B7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172.18.28.40 255.255.255.248</w:t>
      </w:r>
    </w:p>
    <w:p w14:paraId="0FD724D9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172.18.28.41</w:t>
      </w:r>
    </w:p>
    <w:p w14:paraId="4BAD44AA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5130119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admin</w:t>
      </w:r>
    </w:p>
    <w:p w14:paraId="3C1E990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172.18.28.32 255.255.255.248</w:t>
      </w:r>
    </w:p>
    <w:p w14:paraId="7CE27C7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172.18.28.33</w:t>
      </w:r>
    </w:p>
    <w:p w14:paraId="17CD948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44C8F5C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dhcp</w:t>
      </w:r>
      <w:proofErr w:type="spellEnd"/>
      <w:r w:rsidRPr="001D75CB">
        <w:rPr>
          <w:lang w:val="en-US"/>
        </w:rPr>
        <w:t xml:space="preserve"> pool </w:t>
      </w:r>
      <w:proofErr w:type="spellStart"/>
      <w:r w:rsidRPr="001D75CB">
        <w:rPr>
          <w:lang w:val="en-US"/>
        </w:rPr>
        <w:t>noname</w:t>
      </w:r>
      <w:proofErr w:type="spellEnd"/>
    </w:p>
    <w:p w14:paraId="6C88FC13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network 172.18.28.0 255.255.255.224</w:t>
      </w:r>
    </w:p>
    <w:p w14:paraId="5E3B549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default-router 172.18.28.1</w:t>
      </w:r>
    </w:p>
    <w:p w14:paraId="252A2B0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dns</w:t>
      </w:r>
      <w:proofErr w:type="spellEnd"/>
      <w:r w:rsidRPr="001D75CB">
        <w:rPr>
          <w:lang w:val="en-US"/>
        </w:rPr>
        <w:t>-server 172.18.28.44</w:t>
      </w:r>
    </w:p>
    <w:p w14:paraId="1AB1BAF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cef</w:t>
      </w:r>
      <w:proofErr w:type="spellEnd"/>
    </w:p>
    <w:p w14:paraId="2F5DF8E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no ipv6 </w:t>
      </w:r>
      <w:proofErr w:type="spellStart"/>
      <w:r w:rsidRPr="001D75CB">
        <w:rPr>
          <w:lang w:val="en-US"/>
        </w:rPr>
        <w:t>cef</w:t>
      </w:r>
      <w:proofErr w:type="spellEnd"/>
    </w:p>
    <w:p w14:paraId="00367B7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license </w:t>
      </w:r>
      <w:proofErr w:type="spellStart"/>
      <w:r w:rsidRPr="001D75CB">
        <w:rPr>
          <w:lang w:val="en-US"/>
        </w:rPr>
        <w:t>udi</w:t>
      </w:r>
      <w:proofErr w:type="spellEnd"/>
      <w:r w:rsidRPr="001D75CB">
        <w:rPr>
          <w:lang w:val="en-US"/>
        </w:rPr>
        <w:t xml:space="preserve"> </w:t>
      </w:r>
      <w:proofErr w:type="spellStart"/>
      <w:r w:rsidRPr="001D75CB">
        <w:rPr>
          <w:lang w:val="en-US"/>
        </w:rPr>
        <w:t>pid</w:t>
      </w:r>
      <w:proofErr w:type="spellEnd"/>
      <w:r w:rsidRPr="001D75CB">
        <w:rPr>
          <w:lang w:val="en-US"/>
        </w:rPr>
        <w:t xml:space="preserve"> CISCO2811/K9 </w:t>
      </w:r>
      <w:proofErr w:type="spellStart"/>
      <w:r w:rsidRPr="001D75CB">
        <w:rPr>
          <w:lang w:val="en-US"/>
        </w:rPr>
        <w:t>sn</w:t>
      </w:r>
      <w:proofErr w:type="spellEnd"/>
      <w:r w:rsidRPr="001D75CB">
        <w:rPr>
          <w:lang w:val="en-US"/>
        </w:rPr>
        <w:t xml:space="preserve"> FTX1017SBA5-</w:t>
      </w:r>
    </w:p>
    <w:p w14:paraId="5D52AFFA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spanning-tree mode </w:t>
      </w:r>
      <w:proofErr w:type="spellStart"/>
      <w:r w:rsidRPr="001D75CB">
        <w:rPr>
          <w:lang w:val="en-US"/>
        </w:rPr>
        <w:t>pvst</w:t>
      </w:r>
      <w:proofErr w:type="spellEnd"/>
    </w:p>
    <w:p w14:paraId="4ECCC52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</w:t>
      </w:r>
    </w:p>
    <w:p w14:paraId="20B528B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no </w:t>
      </w: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</w:t>
      </w:r>
    </w:p>
    <w:p w14:paraId="60E8A8E2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duplex auto</w:t>
      </w:r>
    </w:p>
    <w:p w14:paraId="58A3D83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speed auto</w:t>
      </w:r>
    </w:p>
    <w:p w14:paraId="4E0832A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FastEthernet0/0.140</w:t>
      </w:r>
    </w:p>
    <w:p w14:paraId="2B8CC50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140</w:t>
      </w:r>
    </w:p>
    <w:p w14:paraId="526E8D0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172.18.28.89 255.255.255.248</w:t>
      </w:r>
    </w:p>
    <w:p w14:paraId="6A3CC8D3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FastEthernet0/0.141</w:t>
      </w:r>
    </w:p>
    <w:p w14:paraId="38F1265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141</w:t>
      </w:r>
    </w:p>
    <w:p w14:paraId="1658895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172.18.28.81 255.255.255.248</w:t>
      </w:r>
    </w:p>
    <w:p w14:paraId="055FBDE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FastEthernet0/0.142</w:t>
      </w:r>
    </w:p>
    <w:p w14:paraId="45042659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142</w:t>
      </w:r>
    </w:p>
    <w:p w14:paraId="4B3FF45B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172.18.28.73 255.255.255.248</w:t>
      </w:r>
    </w:p>
    <w:p w14:paraId="3A8569B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FastEthernet0/0.143</w:t>
      </w:r>
    </w:p>
    <w:p w14:paraId="2B36880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143</w:t>
      </w:r>
    </w:p>
    <w:p w14:paraId="660E0F0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172.18.28.65 255.255.255.248</w:t>
      </w:r>
    </w:p>
    <w:p w14:paraId="2B6CE6B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FastEthernet0/0.144</w:t>
      </w:r>
    </w:p>
    <w:p w14:paraId="0BDBCCD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144</w:t>
      </w:r>
    </w:p>
    <w:p w14:paraId="0A4DAC6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172.18.28.57 255.255.255.248</w:t>
      </w:r>
    </w:p>
    <w:p w14:paraId="5D1F1CE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FastEthernet0/0.145</w:t>
      </w:r>
    </w:p>
    <w:p w14:paraId="0DA582BF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145</w:t>
      </w:r>
    </w:p>
    <w:p w14:paraId="21959A47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172.18.28.49 255.255.255.248</w:t>
      </w:r>
    </w:p>
    <w:p w14:paraId="225E59D3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FastEthernet0/0.146</w:t>
      </w:r>
    </w:p>
    <w:p w14:paraId="18A8B838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146</w:t>
      </w:r>
    </w:p>
    <w:p w14:paraId="1BAFE82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172.18.28.41 255.255.255.248</w:t>
      </w:r>
    </w:p>
    <w:p w14:paraId="0EA5B1EA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FastEthernet0/0.147</w:t>
      </w:r>
    </w:p>
    <w:p w14:paraId="05A7060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147</w:t>
      </w:r>
    </w:p>
    <w:p w14:paraId="739EC78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172.18.28.33 255.255.255.248</w:t>
      </w:r>
    </w:p>
    <w:p w14:paraId="38B1840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FastEthernet0/0.148</w:t>
      </w:r>
    </w:p>
    <w:p w14:paraId="0D21C17B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encapsulation dot1Q 148</w:t>
      </w:r>
    </w:p>
    <w:p w14:paraId="6308381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 172.18.28.1 255.255.255.224</w:t>
      </w:r>
    </w:p>
    <w:p w14:paraId="1CAB8758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FastEthernet0/1</w:t>
      </w:r>
    </w:p>
    <w:p w14:paraId="7B740C56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no </w:t>
      </w: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</w:t>
      </w:r>
    </w:p>
    <w:p w14:paraId="2E0A497C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duplex auto</w:t>
      </w:r>
    </w:p>
    <w:p w14:paraId="5BB1F8D4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lastRenderedPageBreak/>
        <w:t>speed auto</w:t>
      </w:r>
    </w:p>
    <w:p w14:paraId="091FEDE4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interface Vlan1</w:t>
      </w:r>
    </w:p>
    <w:p w14:paraId="28F6046B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no </w:t>
      </w: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address</w:t>
      </w:r>
    </w:p>
    <w:p w14:paraId="01144661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shutdown</w:t>
      </w:r>
    </w:p>
    <w:p w14:paraId="0AA4D39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classless</w:t>
      </w:r>
    </w:p>
    <w:p w14:paraId="4F5411FF" w14:textId="711B55B6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! </w:t>
      </w:r>
      <w:proofErr w:type="spellStart"/>
      <w:r w:rsidRPr="001D75CB">
        <w:rPr>
          <w:lang w:val="en-US"/>
        </w:rPr>
        <w:t>ip</w:t>
      </w:r>
      <w:proofErr w:type="spellEnd"/>
      <w:r w:rsidRPr="001D75CB">
        <w:rPr>
          <w:lang w:val="en-US"/>
        </w:rPr>
        <w:t xml:space="preserve"> flow-export version 9</w:t>
      </w:r>
    </w:p>
    <w:p w14:paraId="639F8C15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line con 0</w:t>
      </w:r>
    </w:p>
    <w:p w14:paraId="7ACDE594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password video</w:t>
      </w:r>
    </w:p>
    <w:p w14:paraId="47ED6ACE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login</w:t>
      </w:r>
    </w:p>
    <w:p w14:paraId="50D1703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line aux 0</w:t>
      </w:r>
    </w:p>
    <w:p w14:paraId="0FE5DBAD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 xml:space="preserve">line </w:t>
      </w:r>
      <w:proofErr w:type="spellStart"/>
      <w:r w:rsidRPr="001D75CB">
        <w:rPr>
          <w:lang w:val="en-US"/>
        </w:rPr>
        <w:t>vty</w:t>
      </w:r>
      <w:proofErr w:type="spellEnd"/>
      <w:r w:rsidRPr="001D75CB">
        <w:rPr>
          <w:lang w:val="en-US"/>
        </w:rPr>
        <w:t xml:space="preserve"> 0 4</w:t>
      </w:r>
    </w:p>
    <w:p w14:paraId="00292330" w14:textId="77777777" w:rsidR="001D75CB" w:rsidRPr="001D75CB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1D75CB">
        <w:rPr>
          <w:lang w:val="en-US"/>
        </w:rPr>
        <w:t>login</w:t>
      </w:r>
    </w:p>
    <w:p w14:paraId="003DF3DB" w14:textId="77777777" w:rsidR="001D75CB" w:rsidRPr="00916A58" w:rsidRDefault="001D75CB" w:rsidP="001D75CB">
      <w:pPr>
        <w:pStyle w:val="af"/>
        <w:spacing w:before="0" w:beforeAutospacing="0" w:after="0" w:afterAutospacing="0"/>
        <w:rPr>
          <w:lang w:val="en-US"/>
        </w:rPr>
      </w:pPr>
      <w:r w:rsidRPr="00916A58">
        <w:rPr>
          <w:lang w:val="en-US"/>
        </w:rPr>
        <w:t>end</w:t>
      </w:r>
    </w:p>
    <w:p w14:paraId="2E660AC9" w14:textId="77777777" w:rsidR="00930AF4" w:rsidRPr="00916A58" w:rsidRDefault="00930AF4" w:rsidP="00CF439A">
      <w:pPr>
        <w:rPr>
          <w:szCs w:val="28"/>
          <w:lang w:val="en-US"/>
        </w:rPr>
        <w:sectPr w:rsidR="00930AF4" w:rsidRPr="00916A58" w:rsidSect="00930AF4">
          <w:type w:val="continuous"/>
          <w:pgSz w:w="11907" w:h="16840" w:code="9"/>
          <w:pgMar w:top="907" w:right="851" w:bottom="1758" w:left="1701" w:header="720" w:footer="227" w:gutter="0"/>
          <w:cols w:num="2" w:space="720"/>
          <w:docGrid w:linePitch="381"/>
        </w:sectPr>
      </w:pPr>
    </w:p>
    <w:p w14:paraId="2E0A3071" w14:textId="6516952F" w:rsidR="00685EB2" w:rsidRPr="00916A58" w:rsidRDefault="00685EB2" w:rsidP="00CF439A">
      <w:pPr>
        <w:rPr>
          <w:szCs w:val="28"/>
          <w:lang w:val="en-US"/>
        </w:rPr>
      </w:pPr>
    </w:p>
    <w:p w14:paraId="327CE624" w14:textId="0E0FC2CB" w:rsidR="00117F3B" w:rsidRPr="001D75CB" w:rsidRDefault="00117F3B" w:rsidP="00CF439A">
      <w:pPr>
        <w:rPr>
          <w:szCs w:val="28"/>
          <w:lang w:val="en-US"/>
        </w:rPr>
      </w:pPr>
      <w:proofErr w:type="gramStart"/>
      <w:r w:rsidRPr="00085073">
        <w:rPr>
          <w:szCs w:val="28"/>
        </w:rPr>
        <w:t>Конфигурация</w:t>
      </w:r>
      <w:r w:rsidRPr="001D75CB">
        <w:rPr>
          <w:szCs w:val="28"/>
          <w:lang w:val="en-US"/>
        </w:rPr>
        <w:t xml:space="preserve">  </w:t>
      </w:r>
      <w:r w:rsidRPr="00085073">
        <w:rPr>
          <w:szCs w:val="28"/>
        </w:rPr>
        <w:t>коммутатора</w:t>
      </w:r>
      <w:proofErr w:type="gramEnd"/>
      <w:r w:rsidRPr="001D75CB">
        <w:rPr>
          <w:szCs w:val="28"/>
          <w:lang w:val="en-US"/>
        </w:rPr>
        <w:t xml:space="preserve"> (</w:t>
      </w:r>
      <w:r w:rsidRPr="00085073">
        <w:rPr>
          <w:szCs w:val="28"/>
          <w:lang w:val="en-US"/>
        </w:rPr>
        <w:t>Switch</w:t>
      </w:r>
      <w:r w:rsidRPr="001D75CB">
        <w:rPr>
          <w:szCs w:val="28"/>
          <w:lang w:val="en-US"/>
        </w:rPr>
        <w:t xml:space="preserve"> </w:t>
      </w:r>
      <w:r w:rsidR="00930AF4" w:rsidRPr="001D75CB">
        <w:rPr>
          <w:szCs w:val="28"/>
          <w:lang w:val="en-US"/>
        </w:rPr>
        <w:t>0</w:t>
      </w:r>
      <w:r w:rsidRPr="001D75CB">
        <w:rPr>
          <w:szCs w:val="28"/>
          <w:lang w:val="en-US"/>
        </w:rPr>
        <w:t>)</w:t>
      </w:r>
    </w:p>
    <w:p w14:paraId="19FFE3C1" w14:textId="77777777" w:rsidR="00117F3B" w:rsidRPr="001D75CB" w:rsidRDefault="00117F3B" w:rsidP="00CF439A">
      <w:pPr>
        <w:rPr>
          <w:szCs w:val="28"/>
          <w:lang w:val="en-US"/>
        </w:rPr>
      </w:pPr>
    </w:p>
    <w:p w14:paraId="52E7D9D3" w14:textId="77777777" w:rsidR="006C2190" w:rsidRPr="001D75CB" w:rsidRDefault="006C2190" w:rsidP="00CF439A">
      <w:pPr>
        <w:rPr>
          <w:szCs w:val="28"/>
          <w:lang w:val="en-US"/>
        </w:rPr>
        <w:sectPr w:rsidR="006C2190" w:rsidRPr="001D75CB" w:rsidSect="00CD79F6">
          <w:type w:val="continuous"/>
          <w:pgSz w:w="11907" w:h="16840" w:code="9"/>
          <w:pgMar w:top="907" w:right="851" w:bottom="1758" w:left="1701" w:header="720" w:footer="227" w:gutter="0"/>
          <w:cols w:space="720"/>
          <w:docGrid w:linePitch="381"/>
        </w:sectPr>
      </w:pPr>
    </w:p>
    <w:p w14:paraId="2358BE0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Building configuration...</w:t>
      </w:r>
    </w:p>
    <w:p w14:paraId="1E7F05C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</w:p>
    <w:p w14:paraId="0A0DB17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Current </w:t>
      </w:r>
      <w:proofErr w:type="gramStart"/>
      <w:r w:rsidRPr="001D75CB">
        <w:rPr>
          <w:iCs w:val="0"/>
          <w:sz w:val="24"/>
          <w:lang w:val="en-US"/>
        </w:rPr>
        <w:t>configuration :</w:t>
      </w:r>
      <w:proofErr w:type="gramEnd"/>
      <w:r w:rsidRPr="001D75CB">
        <w:rPr>
          <w:iCs w:val="0"/>
          <w:sz w:val="24"/>
          <w:lang w:val="en-US"/>
        </w:rPr>
        <w:t xml:space="preserve"> 3118 bytes</w:t>
      </w:r>
    </w:p>
    <w:p w14:paraId="62289E40" w14:textId="77777777" w:rsidR="001D75CB" w:rsidRPr="00916A58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916A58">
        <w:rPr>
          <w:iCs w:val="0"/>
          <w:sz w:val="24"/>
          <w:lang w:val="en-US"/>
        </w:rPr>
        <w:t>version 12.1</w:t>
      </w:r>
    </w:p>
    <w:p w14:paraId="4B4BEAC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no service timestamps log datetime </w:t>
      </w:r>
      <w:proofErr w:type="spellStart"/>
      <w:r w:rsidRPr="001D75CB">
        <w:rPr>
          <w:iCs w:val="0"/>
          <w:sz w:val="24"/>
          <w:lang w:val="en-US"/>
        </w:rPr>
        <w:t>msec</w:t>
      </w:r>
      <w:proofErr w:type="spellEnd"/>
    </w:p>
    <w:p w14:paraId="3A7B5D0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no service timestamps debug datetime </w:t>
      </w:r>
      <w:proofErr w:type="spellStart"/>
      <w:r w:rsidRPr="001D75CB">
        <w:rPr>
          <w:iCs w:val="0"/>
          <w:sz w:val="24"/>
          <w:lang w:val="en-US"/>
        </w:rPr>
        <w:t>msec</w:t>
      </w:r>
      <w:proofErr w:type="spellEnd"/>
    </w:p>
    <w:p w14:paraId="29AC322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no service password-encryption</w:t>
      </w:r>
    </w:p>
    <w:p w14:paraId="02666B8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hostname Switch</w:t>
      </w:r>
    </w:p>
    <w:p w14:paraId="2A42221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enable secret 5 $1$mERr$iFSrMy3nvwz5AxJ28BCBs/</w:t>
      </w:r>
    </w:p>
    <w:p w14:paraId="5776BF6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vtp</w:t>
      </w:r>
      <w:proofErr w:type="spellEnd"/>
      <w:r w:rsidRPr="001D75CB">
        <w:rPr>
          <w:iCs w:val="0"/>
          <w:sz w:val="24"/>
          <w:lang w:val="en-US"/>
        </w:rPr>
        <w:t xml:space="preserve"> mode transparent</w:t>
      </w:r>
    </w:p>
    <w:p w14:paraId="6FA006D4" w14:textId="59F46532" w:rsidR="001D75CB" w:rsidRPr="00916A58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916A58">
        <w:rPr>
          <w:iCs w:val="0"/>
          <w:sz w:val="24"/>
          <w:lang w:val="en-US"/>
        </w:rPr>
        <w:t>!</w:t>
      </w:r>
    </w:p>
    <w:p w14:paraId="6932E4F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spanning-tree mode </w:t>
      </w:r>
      <w:proofErr w:type="spellStart"/>
      <w:r w:rsidRPr="001D75CB">
        <w:rPr>
          <w:iCs w:val="0"/>
          <w:sz w:val="24"/>
          <w:lang w:val="en-US"/>
        </w:rPr>
        <w:t>pvst</w:t>
      </w:r>
      <w:proofErr w:type="spellEnd"/>
    </w:p>
    <w:p w14:paraId="608755A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spanning-tree extend system-id</w:t>
      </w:r>
    </w:p>
    <w:p w14:paraId="44FA9F0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140</w:t>
      </w:r>
    </w:p>
    <w:p w14:paraId="7EEF6EF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141</w:t>
      </w:r>
    </w:p>
    <w:p w14:paraId="0D9ED1C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143</w:t>
      </w:r>
    </w:p>
    <w:p w14:paraId="1D0B7A7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146</w:t>
      </w:r>
    </w:p>
    <w:p w14:paraId="19FC5846" w14:textId="643C9745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147</w:t>
      </w:r>
    </w:p>
    <w:p w14:paraId="00D32D6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466BC47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</w:t>
      </w:r>
    </w:p>
    <w:p w14:paraId="2F5D1FC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trunk native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2298527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trunk</w:t>
      </w:r>
    </w:p>
    <w:p w14:paraId="48A02B7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3EAF5F4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</w:t>
      </w:r>
    </w:p>
    <w:p w14:paraId="68E716E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147</w:t>
      </w:r>
    </w:p>
    <w:p w14:paraId="0465D21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513A7F9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7C06DD8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FastEthernet0/3</w:t>
      </w:r>
    </w:p>
    <w:p w14:paraId="2E6E223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143</w:t>
      </w:r>
    </w:p>
    <w:p w14:paraId="5222A60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1647B6B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3F0C5D2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FastEthernet0/4</w:t>
      </w:r>
    </w:p>
    <w:p w14:paraId="585F6D7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140</w:t>
      </w:r>
    </w:p>
    <w:p w14:paraId="5FF7AAE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3B6421A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2356EF6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FastEthernet0/5</w:t>
      </w:r>
    </w:p>
    <w:p w14:paraId="592B0B1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146</w:t>
      </w:r>
    </w:p>
    <w:p w14:paraId="63559F4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66CBBDB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3044471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FastEthernet0/6</w:t>
      </w:r>
    </w:p>
    <w:p w14:paraId="4667BC8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140</w:t>
      </w:r>
    </w:p>
    <w:p w14:paraId="14B8875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062C2D6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57AA680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FastEthernet0/7</w:t>
      </w:r>
    </w:p>
    <w:p w14:paraId="3F65E98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140</w:t>
      </w:r>
    </w:p>
    <w:p w14:paraId="43BBB13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128B2D8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6678E0D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FastEthernet0/8</w:t>
      </w:r>
    </w:p>
    <w:p w14:paraId="465692E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143</w:t>
      </w:r>
    </w:p>
    <w:p w14:paraId="024EF81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2A8F94F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19AE1B9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FastEthernet0/9</w:t>
      </w:r>
    </w:p>
    <w:p w14:paraId="4764280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141</w:t>
      </w:r>
    </w:p>
    <w:p w14:paraId="6860374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4E36B65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50F7AE7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FastEthernet0/10</w:t>
      </w:r>
    </w:p>
    <w:p w14:paraId="48ED827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140</w:t>
      </w:r>
    </w:p>
    <w:p w14:paraId="5AB4057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4743BE4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3B2D1AA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FastEthernet0/11</w:t>
      </w:r>
    </w:p>
    <w:p w14:paraId="4C64591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141</w:t>
      </w:r>
    </w:p>
    <w:p w14:paraId="40BB0B8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62B5B55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63F8014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FastEthernet0/12</w:t>
      </w:r>
    </w:p>
    <w:p w14:paraId="3C56CF3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141</w:t>
      </w:r>
    </w:p>
    <w:p w14:paraId="6957A46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624AEB3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455CEF5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FastEthernet0/13</w:t>
      </w:r>
    </w:p>
    <w:p w14:paraId="195763A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141</w:t>
      </w:r>
    </w:p>
    <w:p w14:paraId="4897DA1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0496499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47602CE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FastEthernet0/14</w:t>
      </w:r>
    </w:p>
    <w:p w14:paraId="4FA6D43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4E28DE7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10EC08F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4A210EB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69CE2BC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FastEthernet0/15</w:t>
      </w:r>
    </w:p>
    <w:p w14:paraId="2572ED6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lastRenderedPageBreak/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450B50E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5E2B93B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48CFDA7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3BAE92D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FastEthernet0/16</w:t>
      </w:r>
    </w:p>
    <w:p w14:paraId="3343CD1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4B20ECA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492302E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5F33420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44309A78" w14:textId="5A1257AF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FastEthernet0/17</w:t>
      </w:r>
    </w:p>
    <w:p w14:paraId="17A2C06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59BB8B2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0AD6344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56A165B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7069898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FastEthernet0/18</w:t>
      </w:r>
    </w:p>
    <w:p w14:paraId="1BCF239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74944BD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782D581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7E99F33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015B22A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FastEthernet0/19</w:t>
      </w:r>
    </w:p>
    <w:p w14:paraId="204DC41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6267F17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48A6F1B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4793609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70FBBBA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FastEthernet0/20</w:t>
      </w:r>
    </w:p>
    <w:p w14:paraId="045AC5E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2967908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052061D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4655291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75ACEBB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FastEthernet0/21</w:t>
      </w:r>
    </w:p>
    <w:p w14:paraId="05DB1B1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41AA9B3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49117BB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3EC453E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0B19B64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FastEthernet0/22</w:t>
      </w:r>
    </w:p>
    <w:p w14:paraId="7472761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6629485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58C81DE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1030C00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1308620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FastEthernet0/23</w:t>
      </w:r>
    </w:p>
    <w:p w14:paraId="43A6A50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6B16C82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64085CB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2FDB059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43070A2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FastEthernet0/24</w:t>
      </w:r>
    </w:p>
    <w:p w14:paraId="001E5D5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27EF43E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210D778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1CAE254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36FBC90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Vlan1</w:t>
      </w:r>
    </w:p>
    <w:p w14:paraId="745BE2F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no </w:t>
      </w:r>
      <w:proofErr w:type="spellStart"/>
      <w:r w:rsidRPr="001D75CB">
        <w:rPr>
          <w:iCs w:val="0"/>
          <w:sz w:val="24"/>
          <w:lang w:val="en-US"/>
        </w:rPr>
        <w:t>ip</w:t>
      </w:r>
      <w:proofErr w:type="spellEnd"/>
      <w:r w:rsidRPr="001D75CB">
        <w:rPr>
          <w:iCs w:val="0"/>
          <w:sz w:val="24"/>
          <w:lang w:val="en-US"/>
        </w:rPr>
        <w:t xml:space="preserve"> address</w:t>
      </w:r>
    </w:p>
    <w:p w14:paraId="041FEEC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4E24424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line con 0</w:t>
      </w:r>
    </w:p>
    <w:p w14:paraId="600E98D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password video</w:t>
      </w:r>
    </w:p>
    <w:p w14:paraId="2B0B740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login</w:t>
      </w:r>
    </w:p>
    <w:p w14:paraId="3137B6F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line </w:t>
      </w:r>
      <w:proofErr w:type="spellStart"/>
      <w:r w:rsidRPr="001D75CB">
        <w:rPr>
          <w:iCs w:val="0"/>
          <w:sz w:val="24"/>
          <w:lang w:val="en-US"/>
        </w:rPr>
        <w:t>vty</w:t>
      </w:r>
      <w:proofErr w:type="spellEnd"/>
      <w:r w:rsidRPr="001D75CB">
        <w:rPr>
          <w:iCs w:val="0"/>
          <w:sz w:val="24"/>
          <w:lang w:val="en-US"/>
        </w:rPr>
        <w:t xml:space="preserve"> 0 4</w:t>
      </w:r>
    </w:p>
    <w:p w14:paraId="4172040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login</w:t>
      </w:r>
    </w:p>
    <w:p w14:paraId="4E108D0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line </w:t>
      </w:r>
      <w:proofErr w:type="spellStart"/>
      <w:r w:rsidRPr="001D75CB">
        <w:rPr>
          <w:iCs w:val="0"/>
          <w:sz w:val="24"/>
          <w:lang w:val="en-US"/>
        </w:rPr>
        <w:t>vty</w:t>
      </w:r>
      <w:proofErr w:type="spellEnd"/>
      <w:r w:rsidRPr="001D75CB">
        <w:rPr>
          <w:iCs w:val="0"/>
          <w:sz w:val="24"/>
          <w:lang w:val="en-US"/>
        </w:rPr>
        <w:t xml:space="preserve"> 5 15</w:t>
      </w:r>
    </w:p>
    <w:p w14:paraId="6BFE35C1" w14:textId="77777777" w:rsidR="001D75CB" w:rsidRPr="00916A58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916A58">
        <w:rPr>
          <w:iCs w:val="0"/>
          <w:sz w:val="24"/>
          <w:lang w:val="en-US"/>
        </w:rPr>
        <w:t>login</w:t>
      </w:r>
    </w:p>
    <w:p w14:paraId="032B3143" w14:textId="1CB11474" w:rsidR="00930AF4" w:rsidRDefault="001D75CB" w:rsidP="001D75CB">
      <w:pPr>
        <w:rPr>
          <w:iCs w:val="0"/>
          <w:sz w:val="24"/>
          <w:lang w:val="en-US"/>
        </w:rPr>
        <w:sectPr w:rsidR="00930AF4" w:rsidSect="00930AF4">
          <w:type w:val="continuous"/>
          <w:pgSz w:w="11907" w:h="16840" w:code="9"/>
          <w:pgMar w:top="907" w:right="851" w:bottom="1758" w:left="1701" w:header="720" w:footer="720" w:gutter="0"/>
          <w:cols w:num="2" w:space="720"/>
        </w:sectPr>
      </w:pPr>
      <w:r w:rsidRPr="00916A58">
        <w:rPr>
          <w:iCs w:val="0"/>
          <w:sz w:val="24"/>
          <w:lang w:val="en-US"/>
        </w:rPr>
        <w:t>end</w:t>
      </w:r>
    </w:p>
    <w:p w14:paraId="3F48D359" w14:textId="77368F7A" w:rsidR="00930AF4" w:rsidRDefault="00930AF4" w:rsidP="00CF439A">
      <w:pPr>
        <w:rPr>
          <w:iCs w:val="0"/>
          <w:sz w:val="24"/>
          <w:lang w:val="en-US"/>
        </w:rPr>
      </w:pPr>
    </w:p>
    <w:p w14:paraId="335D7483" w14:textId="72C0B561" w:rsidR="003E15D9" w:rsidRPr="00F66A3B" w:rsidRDefault="003E15D9" w:rsidP="00CF439A">
      <w:pPr>
        <w:rPr>
          <w:szCs w:val="28"/>
          <w:lang w:val="en-US"/>
        </w:rPr>
        <w:sectPr w:rsidR="003E15D9" w:rsidRPr="00F66A3B" w:rsidSect="00882F2F">
          <w:type w:val="continuous"/>
          <w:pgSz w:w="11907" w:h="16840" w:code="9"/>
          <w:pgMar w:top="907" w:right="851" w:bottom="1758" w:left="1701" w:header="720" w:footer="720" w:gutter="0"/>
          <w:cols w:space="720"/>
        </w:sectPr>
      </w:pPr>
    </w:p>
    <w:p w14:paraId="2B31A3FD" w14:textId="38B30F22" w:rsidR="003E15D9" w:rsidRPr="001D75CB" w:rsidRDefault="003E15D9" w:rsidP="00CF439A">
      <w:pPr>
        <w:rPr>
          <w:szCs w:val="28"/>
          <w:lang w:val="en-US"/>
        </w:rPr>
      </w:pPr>
      <w:proofErr w:type="gramStart"/>
      <w:r w:rsidRPr="00085073">
        <w:rPr>
          <w:szCs w:val="28"/>
        </w:rPr>
        <w:t>Конфигурация</w:t>
      </w:r>
      <w:r w:rsidRPr="001D75CB">
        <w:rPr>
          <w:szCs w:val="28"/>
          <w:lang w:val="en-US"/>
        </w:rPr>
        <w:t xml:space="preserve">  </w:t>
      </w:r>
      <w:r w:rsidRPr="00085073">
        <w:rPr>
          <w:szCs w:val="28"/>
        </w:rPr>
        <w:t>коммутатора</w:t>
      </w:r>
      <w:proofErr w:type="gramEnd"/>
      <w:r w:rsidRPr="001D75CB">
        <w:rPr>
          <w:szCs w:val="28"/>
          <w:lang w:val="en-US"/>
        </w:rPr>
        <w:t xml:space="preserve"> (</w:t>
      </w:r>
      <w:r w:rsidRPr="00F66A3B">
        <w:rPr>
          <w:szCs w:val="28"/>
          <w:lang w:val="en-US"/>
        </w:rPr>
        <w:t>Switch</w:t>
      </w:r>
      <w:r w:rsidRPr="001D75CB">
        <w:rPr>
          <w:szCs w:val="28"/>
          <w:lang w:val="en-US"/>
        </w:rPr>
        <w:t xml:space="preserve"> </w:t>
      </w:r>
      <w:r w:rsidR="00930AF4" w:rsidRPr="001D75CB">
        <w:rPr>
          <w:szCs w:val="28"/>
          <w:lang w:val="en-US"/>
        </w:rPr>
        <w:t>1</w:t>
      </w:r>
      <w:r w:rsidRPr="001D75CB">
        <w:rPr>
          <w:szCs w:val="28"/>
          <w:lang w:val="en-US"/>
        </w:rPr>
        <w:t>)</w:t>
      </w:r>
    </w:p>
    <w:p w14:paraId="66229094" w14:textId="77777777" w:rsidR="00EE7685" w:rsidRPr="001D75CB" w:rsidRDefault="00EE7685" w:rsidP="00CF439A">
      <w:pPr>
        <w:rPr>
          <w:szCs w:val="28"/>
          <w:lang w:val="en-US"/>
        </w:rPr>
      </w:pPr>
    </w:p>
    <w:p w14:paraId="029D1D42" w14:textId="77777777" w:rsidR="00EE7685" w:rsidRPr="001D75CB" w:rsidRDefault="00EE7685" w:rsidP="00CF439A">
      <w:pPr>
        <w:rPr>
          <w:szCs w:val="28"/>
          <w:lang w:val="en-US"/>
        </w:rPr>
        <w:sectPr w:rsidR="00EE7685" w:rsidRPr="001D75CB" w:rsidSect="00CD79F6">
          <w:type w:val="continuous"/>
          <w:pgSz w:w="11907" w:h="16840" w:code="9"/>
          <w:pgMar w:top="907" w:right="851" w:bottom="1758" w:left="1701" w:header="720" w:footer="283" w:gutter="0"/>
          <w:cols w:space="720"/>
          <w:docGrid w:linePitch="381"/>
        </w:sectPr>
      </w:pPr>
    </w:p>
    <w:p w14:paraId="460C3AC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Building configuration...</w:t>
      </w:r>
    </w:p>
    <w:p w14:paraId="5E386BB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</w:p>
    <w:p w14:paraId="358A246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Current </w:t>
      </w:r>
      <w:proofErr w:type="gramStart"/>
      <w:r w:rsidRPr="001D75CB">
        <w:rPr>
          <w:iCs w:val="0"/>
          <w:sz w:val="24"/>
          <w:lang w:val="en-US"/>
        </w:rPr>
        <w:t>configuration :</w:t>
      </w:r>
      <w:proofErr w:type="gramEnd"/>
      <w:r w:rsidRPr="001D75CB">
        <w:rPr>
          <w:iCs w:val="0"/>
          <w:sz w:val="24"/>
          <w:lang w:val="en-US"/>
        </w:rPr>
        <w:t xml:space="preserve"> 3198 bytes</w:t>
      </w:r>
    </w:p>
    <w:p w14:paraId="61866813" w14:textId="77777777" w:rsidR="001D75CB" w:rsidRPr="00916A58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916A58">
        <w:rPr>
          <w:iCs w:val="0"/>
          <w:sz w:val="24"/>
          <w:lang w:val="en-US"/>
        </w:rPr>
        <w:t>version 12.1</w:t>
      </w:r>
    </w:p>
    <w:p w14:paraId="7C53786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no service timestamps log datetime </w:t>
      </w:r>
      <w:proofErr w:type="spellStart"/>
      <w:r w:rsidRPr="001D75CB">
        <w:rPr>
          <w:iCs w:val="0"/>
          <w:sz w:val="24"/>
          <w:lang w:val="en-US"/>
        </w:rPr>
        <w:t>msec</w:t>
      </w:r>
      <w:proofErr w:type="spellEnd"/>
    </w:p>
    <w:p w14:paraId="293F80B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no service timestamps debug datetime </w:t>
      </w:r>
      <w:proofErr w:type="spellStart"/>
      <w:r w:rsidRPr="001D75CB">
        <w:rPr>
          <w:iCs w:val="0"/>
          <w:sz w:val="24"/>
          <w:lang w:val="en-US"/>
        </w:rPr>
        <w:t>msec</w:t>
      </w:r>
      <w:proofErr w:type="spellEnd"/>
    </w:p>
    <w:p w14:paraId="04395F8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no service password-encryption</w:t>
      </w:r>
    </w:p>
    <w:p w14:paraId="5E6A4B44" w14:textId="2780CCEB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! hostname Switch</w:t>
      </w:r>
    </w:p>
    <w:p w14:paraId="6F87F76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enable secret 5 $1$mERr$iFSrMy3nvwz5AxJ28BCBs/</w:t>
      </w:r>
    </w:p>
    <w:p w14:paraId="72E246CE" w14:textId="7A782C04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vtp</w:t>
      </w:r>
      <w:proofErr w:type="spellEnd"/>
      <w:r w:rsidRPr="001D75CB">
        <w:rPr>
          <w:iCs w:val="0"/>
          <w:sz w:val="24"/>
          <w:lang w:val="en-US"/>
        </w:rPr>
        <w:t xml:space="preserve"> mode transparent</w:t>
      </w:r>
    </w:p>
    <w:p w14:paraId="6DC33AE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spanning-tree mode </w:t>
      </w:r>
      <w:proofErr w:type="spellStart"/>
      <w:r w:rsidRPr="001D75CB">
        <w:rPr>
          <w:iCs w:val="0"/>
          <w:sz w:val="24"/>
          <w:lang w:val="en-US"/>
        </w:rPr>
        <w:t>pvst</w:t>
      </w:r>
      <w:proofErr w:type="spellEnd"/>
    </w:p>
    <w:p w14:paraId="75B7A9A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spanning-tree extend system-id</w:t>
      </w:r>
    </w:p>
    <w:p w14:paraId="5691059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140</w:t>
      </w:r>
    </w:p>
    <w:p w14:paraId="148F3C8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name VLAN140</w:t>
      </w:r>
    </w:p>
    <w:p w14:paraId="0965735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141</w:t>
      </w:r>
    </w:p>
    <w:p w14:paraId="44121C9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142</w:t>
      </w:r>
    </w:p>
    <w:p w14:paraId="208C9DA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143</w:t>
      </w:r>
    </w:p>
    <w:p w14:paraId="1245F90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144</w:t>
      </w:r>
    </w:p>
    <w:p w14:paraId="48790B9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145</w:t>
      </w:r>
    </w:p>
    <w:p w14:paraId="5D3FDBD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146</w:t>
      </w:r>
    </w:p>
    <w:p w14:paraId="75E0A0F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name VLAN146</w:t>
      </w:r>
    </w:p>
    <w:p w14:paraId="4AC79A8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147</w:t>
      </w:r>
    </w:p>
    <w:p w14:paraId="667FFB6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name VLAN147</w:t>
      </w:r>
    </w:p>
    <w:p w14:paraId="79F7850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58BE23D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</w:t>
      </w:r>
    </w:p>
    <w:p w14:paraId="11712F6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trunk native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3E34E69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trunk</w:t>
      </w:r>
    </w:p>
    <w:p w14:paraId="0E7E72E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5FF6EF3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</w:t>
      </w:r>
    </w:p>
    <w:p w14:paraId="1F4331C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lastRenderedPageBreak/>
        <w:t xml:space="preserve">switchport trunk native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6FD84B6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trunk</w:t>
      </w:r>
    </w:p>
    <w:p w14:paraId="57D147D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79A6689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FastEthernet0/3</w:t>
      </w:r>
    </w:p>
    <w:p w14:paraId="0007706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141</w:t>
      </w:r>
    </w:p>
    <w:p w14:paraId="386FE98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385E85C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41F007C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FastEthernet0/4</w:t>
      </w:r>
    </w:p>
    <w:p w14:paraId="3066F83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143</w:t>
      </w:r>
    </w:p>
    <w:p w14:paraId="794C51A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7FE57C6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1147317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FastEthernet0/5</w:t>
      </w:r>
    </w:p>
    <w:p w14:paraId="7340B7D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144</w:t>
      </w:r>
    </w:p>
    <w:p w14:paraId="14D942E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6DE8F16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6BC0EE0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FastEthernet0/6</w:t>
      </w:r>
    </w:p>
    <w:p w14:paraId="63789DA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144</w:t>
      </w:r>
    </w:p>
    <w:p w14:paraId="25449CC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543F765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43D88B8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FastEthernet0/7</w:t>
      </w:r>
    </w:p>
    <w:p w14:paraId="656CC5F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143</w:t>
      </w:r>
    </w:p>
    <w:p w14:paraId="18F3FA2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62D0D7C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7C021E3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FastEthernet0/8</w:t>
      </w:r>
    </w:p>
    <w:p w14:paraId="784DA25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143</w:t>
      </w:r>
    </w:p>
    <w:p w14:paraId="55597C6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6506806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596B78B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FastEthernet0/9</w:t>
      </w:r>
    </w:p>
    <w:p w14:paraId="0B02EAB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144</w:t>
      </w:r>
    </w:p>
    <w:p w14:paraId="09F20C2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25C7E53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2E099D8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FastEthernet0/10</w:t>
      </w:r>
    </w:p>
    <w:p w14:paraId="41ED1E7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142</w:t>
      </w:r>
    </w:p>
    <w:p w14:paraId="40B7433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519B688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6F553F5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FastEthernet0/11</w:t>
      </w:r>
    </w:p>
    <w:p w14:paraId="346BA98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142</w:t>
      </w:r>
    </w:p>
    <w:p w14:paraId="2153471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12DABC7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0530C38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FastEthernet0/12</w:t>
      </w:r>
    </w:p>
    <w:p w14:paraId="3ACA5A2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144</w:t>
      </w:r>
    </w:p>
    <w:p w14:paraId="7FF2506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0E037A6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172F0F3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FastEthernet0/13</w:t>
      </w:r>
    </w:p>
    <w:p w14:paraId="03686D6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145</w:t>
      </w:r>
    </w:p>
    <w:p w14:paraId="5839E4E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400E6B1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4FE72DF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FastEthernet0/14</w:t>
      </w:r>
    </w:p>
    <w:p w14:paraId="72DC067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7DF209D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4970062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69A99F1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15AEADA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FastEthernet0/15</w:t>
      </w:r>
    </w:p>
    <w:p w14:paraId="694810B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0CB5454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212F424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2D0E924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2A4C562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FastEthernet0/16</w:t>
      </w:r>
    </w:p>
    <w:p w14:paraId="4D91A9F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6831A75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53ECB8A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3B758E0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0F96415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FastEthernet0/17</w:t>
      </w:r>
    </w:p>
    <w:p w14:paraId="1255480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6CB8E87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0CBB18B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00AFE52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6B88C9F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FastEthernet0/18</w:t>
      </w:r>
    </w:p>
    <w:p w14:paraId="79BA0AA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7138CDB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2B37CB5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168123A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08015DE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FastEthernet0/19</w:t>
      </w:r>
    </w:p>
    <w:p w14:paraId="377B957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1B220BC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042B0D2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02A3DFD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3FA4EC7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FastEthernet0/20</w:t>
      </w:r>
    </w:p>
    <w:p w14:paraId="3511311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6F95AD6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5C2A2507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57DB6AD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5C310E6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FastEthernet0/21</w:t>
      </w:r>
    </w:p>
    <w:p w14:paraId="6101F53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2329CFA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160FC66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763B58F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3E22CC7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FastEthernet0/22</w:t>
      </w:r>
    </w:p>
    <w:p w14:paraId="580BDB2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59E28DA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6360310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7C44D33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4726261B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FastEthernet0/23</w:t>
      </w:r>
    </w:p>
    <w:p w14:paraId="1D90ADA8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5262C352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31EC10F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48535D9F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211F452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FastEthernet0/24</w:t>
      </w:r>
    </w:p>
    <w:p w14:paraId="47AD671A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switchport access </w:t>
      </w:r>
      <w:proofErr w:type="spellStart"/>
      <w:r w:rsidRPr="001D75CB">
        <w:rPr>
          <w:iCs w:val="0"/>
          <w:sz w:val="24"/>
          <w:lang w:val="en-US"/>
        </w:rPr>
        <w:t>vlan</w:t>
      </w:r>
      <w:proofErr w:type="spellEnd"/>
      <w:r w:rsidRPr="001D75CB">
        <w:rPr>
          <w:iCs w:val="0"/>
          <w:sz w:val="24"/>
          <w:lang w:val="en-US"/>
        </w:rPr>
        <w:t xml:space="preserve"> 148</w:t>
      </w:r>
    </w:p>
    <w:p w14:paraId="62591A2C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switchport mode access</w:t>
      </w:r>
    </w:p>
    <w:p w14:paraId="0F4E000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lastRenderedPageBreak/>
        <w:t xml:space="preserve">switchport </w:t>
      </w:r>
      <w:proofErr w:type="spellStart"/>
      <w:r w:rsidRPr="001D75CB">
        <w:rPr>
          <w:iCs w:val="0"/>
          <w:sz w:val="24"/>
          <w:lang w:val="en-US"/>
        </w:rPr>
        <w:t>nonegotiate</w:t>
      </w:r>
      <w:proofErr w:type="spellEnd"/>
    </w:p>
    <w:p w14:paraId="3E62B6B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7FAE52F5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interface Vlan1</w:t>
      </w:r>
    </w:p>
    <w:p w14:paraId="5DB185B3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no </w:t>
      </w:r>
      <w:proofErr w:type="spellStart"/>
      <w:r w:rsidRPr="001D75CB">
        <w:rPr>
          <w:iCs w:val="0"/>
          <w:sz w:val="24"/>
          <w:lang w:val="en-US"/>
        </w:rPr>
        <w:t>ip</w:t>
      </w:r>
      <w:proofErr w:type="spellEnd"/>
      <w:r w:rsidRPr="001D75CB">
        <w:rPr>
          <w:iCs w:val="0"/>
          <w:sz w:val="24"/>
          <w:lang w:val="en-US"/>
        </w:rPr>
        <w:t xml:space="preserve"> address</w:t>
      </w:r>
    </w:p>
    <w:p w14:paraId="7E63183D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shutdown</w:t>
      </w:r>
    </w:p>
    <w:p w14:paraId="0F88A30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line con 0</w:t>
      </w:r>
    </w:p>
    <w:p w14:paraId="07E21809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password video</w:t>
      </w:r>
    </w:p>
    <w:p w14:paraId="07C0CD5E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login</w:t>
      </w:r>
    </w:p>
    <w:p w14:paraId="0A93363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!</w:t>
      </w:r>
    </w:p>
    <w:p w14:paraId="4C929B44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line </w:t>
      </w:r>
      <w:proofErr w:type="spellStart"/>
      <w:r w:rsidRPr="001D75CB">
        <w:rPr>
          <w:iCs w:val="0"/>
          <w:sz w:val="24"/>
          <w:lang w:val="en-US"/>
        </w:rPr>
        <w:t>vty</w:t>
      </w:r>
      <w:proofErr w:type="spellEnd"/>
      <w:r w:rsidRPr="001D75CB">
        <w:rPr>
          <w:iCs w:val="0"/>
          <w:sz w:val="24"/>
          <w:lang w:val="en-US"/>
        </w:rPr>
        <w:t xml:space="preserve"> 0 4</w:t>
      </w:r>
    </w:p>
    <w:p w14:paraId="2F5B52A6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>login</w:t>
      </w:r>
    </w:p>
    <w:p w14:paraId="5D7E8710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  <w:lang w:val="en-US"/>
        </w:rPr>
      </w:pPr>
      <w:r w:rsidRPr="001D75CB">
        <w:rPr>
          <w:iCs w:val="0"/>
          <w:sz w:val="24"/>
          <w:lang w:val="en-US"/>
        </w:rPr>
        <w:t xml:space="preserve">line </w:t>
      </w:r>
      <w:proofErr w:type="spellStart"/>
      <w:r w:rsidRPr="001D75CB">
        <w:rPr>
          <w:iCs w:val="0"/>
          <w:sz w:val="24"/>
          <w:lang w:val="en-US"/>
        </w:rPr>
        <w:t>vty</w:t>
      </w:r>
      <w:proofErr w:type="spellEnd"/>
      <w:r w:rsidRPr="001D75CB">
        <w:rPr>
          <w:iCs w:val="0"/>
          <w:sz w:val="24"/>
          <w:lang w:val="en-US"/>
        </w:rPr>
        <w:t xml:space="preserve"> 5 15</w:t>
      </w:r>
    </w:p>
    <w:p w14:paraId="5A106C11" w14:textId="77777777" w:rsidR="001D75CB" w:rsidRPr="001D75CB" w:rsidRDefault="001D75CB" w:rsidP="001D75CB">
      <w:pPr>
        <w:spacing w:line="240" w:lineRule="auto"/>
        <w:jc w:val="left"/>
        <w:rPr>
          <w:iCs w:val="0"/>
          <w:sz w:val="24"/>
        </w:rPr>
      </w:pPr>
      <w:proofErr w:type="spellStart"/>
      <w:r w:rsidRPr="001D75CB">
        <w:rPr>
          <w:iCs w:val="0"/>
          <w:sz w:val="24"/>
        </w:rPr>
        <w:t>login</w:t>
      </w:r>
      <w:proofErr w:type="spellEnd"/>
    </w:p>
    <w:p w14:paraId="36CB68DE" w14:textId="7BEE45F4" w:rsidR="00F709A4" w:rsidRDefault="001D75CB" w:rsidP="001D75CB">
      <w:pPr>
        <w:rPr>
          <w:szCs w:val="28"/>
        </w:rPr>
      </w:pPr>
      <w:proofErr w:type="spellStart"/>
      <w:r w:rsidRPr="001D75CB">
        <w:rPr>
          <w:iCs w:val="0"/>
          <w:sz w:val="24"/>
        </w:rPr>
        <w:t>end</w:t>
      </w:r>
      <w:proofErr w:type="spellEnd"/>
    </w:p>
    <w:p w14:paraId="645C7FB2" w14:textId="77777777" w:rsidR="00930AF4" w:rsidRDefault="00930AF4" w:rsidP="00CF439A">
      <w:pPr>
        <w:rPr>
          <w:szCs w:val="28"/>
        </w:rPr>
        <w:sectPr w:rsidR="00930AF4" w:rsidSect="00930AF4">
          <w:type w:val="continuous"/>
          <w:pgSz w:w="11907" w:h="16840" w:code="9"/>
          <w:pgMar w:top="907" w:right="851" w:bottom="1758" w:left="1701" w:header="720" w:footer="283" w:gutter="0"/>
          <w:cols w:num="2" w:space="720"/>
          <w:docGrid w:linePitch="381"/>
        </w:sectPr>
      </w:pPr>
    </w:p>
    <w:p w14:paraId="7F2F5D00" w14:textId="352EED90" w:rsidR="00930AF4" w:rsidRPr="00930AF4" w:rsidRDefault="00930AF4" w:rsidP="00CF439A">
      <w:pPr>
        <w:rPr>
          <w:szCs w:val="28"/>
        </w:rPr>
      </w:pPr>
    </w:p>
    <w:p w14:paraId="3482D04F" w14:textId="77777777" w:rsidR="00F709A4" w:rsidRPr="00930AF4" w:rsidRDefault="00F709A4" w:rsidP="00CF439A">
      <w:pPr>
        <w:rPr>
          <w:szCs w:val="28"/>
        </w:rPr>
        <w:sectPr w:rsidR="00F709A4" w:rsidRPr="00930AF4" w:rsidSect="00F709A4">
          <w:type w:val="continuous"/>
          <w:pgSz w:w="11907" w:h="16840" w:code="9"/>
          <w:pgMar w:top="907" w:right="851" w:bottom="1758" w:left="1701" w:header="720" w:footer="283" w:gutter="0"/>
          <w:cols w:space="720"/>
          <w:docGrid w:linePitch="381"/>
        </w:sectPr>
      </w:pPr>
    </w:p>
    <w:p w14:paraId="6570AE41" w14:textId="77777777" w:rsidR="00F709A4" w:rsidRPr="00F663AE" w:rsidRDefault="00F709A4" w:rsidP="00930AF4">
      <w:pPr>
        <w:rPr>
          <w:szCs w:val="28"/>
          <w:lang w:val="en-US"/>
        </w:rPr>
      </w:pPr>
    </w:p>
    <w:sectPr w:rsidR="00F709A4" w:rsidRPr="00F663AE" w:rsidSect="00930AF4">
      <w:type w:val="continuous"/>
      <w:pgSz w:w="11907" w:h="16840" w:code="9"/>
      <w:pgMar w:top="907" w:right="851" w:bottom="1758" w:left="1701" w:header="720" w:footer="227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94C36" w14:textId="77777777" w:rsidR="007D26D6" w:rsidRDefault="007D26D6" w:rsidP="003E15D9">
      <w:pPr>
        <w:spacing w:line="240" w:lineRule="auto"/>
      </w:pPr>
      <w:r>
        <w:separator/>
      </w:r>
    </w:p>
  </w:endnote>
  <w:endnote w:type="continuationSeparator" w:id="0">
    <w:p w14:paraId="2467AF3A" w14:textId="77777777" w:rsidR="007D26D6" w:rsidRDefault="007D26D6" w:rsidP="003E1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957CB" w14:textId="42B57CBA" w:rsidR="00685EB2" w:rsidRDefault="00685EB2" w:rsidP="00F709A4">
    <w:pPr>
      <w:pStyle w:val="a5"/>
      <w:ind w:right="-284"/>
      <w:jc w:val="right"/>
    </w:pPr>
  </w:p>
  <w:p w14:paraId="7E27F2C6" w14:textId="45E3AD1C" w:rsidR="00685EB2" w:rsidRDefault="00685E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E78FF" w14:textId="77777777" w:rsidR="007D26D6" w:rsidRDefault="007D26D6" w:rsidP="003E15D9">
      <w:pPr>
        <w:spacing w:line="240" w:lineRule="auto"/>
      </w:pPr>
      <w:r>
        <w:separator/>
      </w:r>
    </w:p>
  </w:footnote>
  <w:footnote w:type="continuationSeparator" w:id="0">
    <w:p w14:paraId="19CFFCA3" w14:textId="77777777" w:rsidR="007D26D6" w:rsidRDefault="007D26D6" w:rsidP="003E15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8B3DE" w14:textId="39AE432A" w:rsidR="00685EB2" w:rsidRDefault="00685EB2">
    <w:pPr>
      <w:pStyle w:val="a3"/>
    </w:pPr>
    <w:r w:rsidRPr="00085073">
      <w:rPr>
        <w:noProof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5BEF8C4" wp14:editId="4B309050">
              <wp:simplePos x="0" y="0"/>
              <wp:positionH relativeFrom="margin">
                <wp:posOffset>-331990</wp:posOffset>
              </wp:positionH>
              <wp:positionV relativeFrom="page">
                <wp:posOffset>225631</wp:posOffset>
              </wp:positionV>
              <wp:extent cx="6594360" cy="10189210"/>
              <wp:effectExtent l="0" t="0" r="16510" b="21590"/>
              <wp:wrapNone/>
              <wp:docPr id="121" name="Group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4360" cy="10189210"/>
                        <a:chOff x="-17" y="0"/>
                        <a:chExt cx="20017" cy="20000"/>
                      </a:xfrm>
                    </wpg:grpSpPr>
                    <wps:wsp>
                      <wps:cNvPr id="122" name="Rectangle 1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12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125"/>
                      <wps:cNvCnPr>
                        <a:cxnSpLocks noChangeShapeType="1"/>
                      </wps:cNvCnPr>
                      <wps:spPr bwMode="auto">
                        <a:xfrm>
                          <a:off x="-17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12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12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12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2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3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3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0" name="Rectangle 1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1A0331" w14:textId="4C0D66E1" w:rsidR="00685EB2" w:rsidRPr="0073733F" w:rsidRDefault="00685EB2" w:rsidP="0009127D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 w:val="0"/>
                                <w:lang w:val="ru-RU"/>
                              </w:rPr>
                              <w:t>БГУИР 961401.028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BEF8C4" id="Group 122" o:spid="_x0000_s1026" style="position:absolute;left:0;text-align:left;margin-left:-26.15pt;margin-top:17.75pt;width:519.25pt;height:802.3pt;z-index:251659264;mso-position-horizontal-relative:margin;mso-position-vertical-relative:page" coordorigin="-17" coordsize="20017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" o:allowincell="f">
              <v:rect id="Rectangle 1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1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25" o:spid="_x0000_s1029" style="position:absolute;visibility:visible;mso-wrap-style:square" from="-17,18941" to="19950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1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1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1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1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1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1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rect id="Rectangle 141" o:spid="_x0000_s103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551A0331" w14:textId="4C0D66E1" w:rsidR="00685EB2" w:rsidRPr="0073733F" w:rsidRDefault="00685EB2" w:rsidP="0009127D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 w:val="0"/>
                          <w:lang w:val="ru-RU"/>
                        </w:rPr>
                        <w:t>БГУИР 961401.028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BC"/>
    <w:rsid w:val="00062203"/>
    <w:rsid w:val="00085073"/>
    <w:rsid w:val="0009127D"/>
    <w:rsid w:val="00117F3B"/>
    <w:rsid w:val="001B3008"/>
    <w:rsid w:val="001D75CB"/>
    <w:rsid w:val="001E6F00"/>
    <w:rsid w:val="00241A0F"/>
    <w:rsid w:val="002A53E7"/>
    <w:rsid w:val="003463A0"/>
    <w:rsid w:val="003E15D9"/>
    <w:rsid w:val="003F3C3A"/>
    <w:rsid w:val="004422CB"/>
    <w:rsid w:val="0050768B"/>
    <w:rsid w:val="00605609"/>
    <w:rsid w:val="00642987"/>
    <w:rsid w:val="0065502D"/>
    <w:rsid w:val="00685EB2"/>
    <w:rsid w:val="006C2190"/>
    <w:rsid w:val="0073733F"/>
    <w:rsid w:val="007C121F"/>
    <w:rsid w:val="007D1FB6"/>
    <w:rsid w:val="007D26D6"/>
    <w:rsid w:val="008115F6"/>
    <w:rsid w:val="00833815"/>
    <w:rsid w:val="00875FBC"/>
    <w:rsid w:val="00882F2F"/>
    <w:rsid w:val="00910BDF"/>
    <w:rsid w:val="00916A58"/>
    <w:rsid w:val="00930AF4"/>
    <w:rsid w:val="00940775"/>
    <w:rsid w:val="00942025"/>
    <w:rsid w:val="00971A3D"/>
    <w:rsid w:val="009D44E2"/>
    <w:rsid w:val="00A85261"/>
    <w:rsid w:val="00BE0DBA"/>
    <w:rsid w:val="00C40697"/>
    <w:rsid w:val="00C920BC"/>
    <w:rsid w:val="00CC3A6E"/>
    <w:rsid w:val="00CD79F6"/>
    <w:rsid w:val="00CF439A"/>
    <w:rsid w:val="00D34E5F"/>
    <w:rsid w:val="00DA7210"/>
    <w:rsid w:val="00E3120A"/>
    <w:rsid w:val="00E909DA"/>
    <w:rsid w:val="00EB5411"/>
    <w:rsid w:val="00EE7685"/>
    <w:rsid w:val="00F17D1F"/>
    <w:rsid w:val="00F44F1B"/>
    <w:rsid w:val="00F4588C"/>
    <w:rsid w:val="00F663AE"/>
    <w:rsid w:val="00F66A3B"/>
    <w:rsid w:val="00F709A4"/>
    <w:rsid w:val="00F7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7E950E"/>
  <w15:chartTrackingRefBased/>
  <w15:docId w15:val="{C8DF3EB6-55EE-47D7-AD99-23EC1A48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iCs/>
        <w:sz w:val="28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exact"/>
      <w:jc w:val="both"/>
    </w:p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styleId="a7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8">
    <w:name w:val="Body Text"/>
    <w:basedOn w:val="a"/>
    <w:pPr>
      <w:spacing w:line="336" w:lineRule="auto"/>
      <w:ind w:firstLine="851"/>
    </w:pPr>
  </w:style>
  <w:style w:type="paragraph" w:customStyle="1" w:styleId="a9">
    <w:name w:val="Переменные"/>
    <w:basedOn w:val="a8"/>
    <w:pPr>
      <w:tabs>
        <w:tab w:val="left" w:pos="482"/>
      </w:tabs>
      <w:ind w:left="482" w:hanging="482"/>
    </w:pPr>
  </w:style>
  <w:style w:type="paragraph" w:styleId="aa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b">
    <w:name w:val="Формула"/>
    <w:basedOn w:val="a8"/>
    <w:pPr>
      <w:tabs>
        <w:tab w:val="center" w:pos="4536"/>
        <w:tab w:val="right" w:pos="9356"/>
      </w:tabs>
      <w:ind w:firstLine="0"/>
    </w:pPr>
  </w:style>
  <w:style w:type="paragraph" w:customStyle="1" w:styleId="ac">
    <w:name w:val="Чертежный"/>
    <w:pPr>
      <w:spacing w:line="360" w:lineRule="exact"/>
      <w:jc w:val="both"/>
    </w:pPr>
    <w:rPr>
      <w:rFonts w:ascii="ISOCPEUR" w:hAnsi="ISOCPEUR"/>
      <w:i/>
      <w:lang w:val="uk-UA"/>
    </w:rPr>
  </w:style>
  <w:style w:type="paragraph" w:customStyle="1" w:styleId="ad">
    <w:name w:val="Листинг программы"/>
    <w:pPr>
      <w:suppressAutoHyphens/>
      <w:spacing w:line="360" w:lineRule="exact"/>
      <w:jc w:val="both"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6">
    <w:name w:val="Нижний колонтитул Знак"/>
    <w:basedOn w:val="a0"/>
    <w:link w:val="a5"/>
    <w:uiPriority w:val="99"/>
    <w:rsid w:val="0009127D"/>
  </w:style>
  <w:style w:type="paragraph" w:styleId="af">
    <w:name w:val="Normal (Web)"/>
    <w:basedOn w:val="a"/>
    <w:uiPriority w:val="99"/>
    <w:unhideWhenUsed/>
    <w:rsid w:val="009D44E2"/>
    <w:pPr>
      <w:spacing w:before="100" w:beforeAutospacing="1" w:after="100" w:afterAutospacing="1" w:line="240" w:lineRule="auto"/>
      <w:jc w:val="left"/>
    </w:pPr>
    <w:rPr>
      <w:i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tLana\Desktop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23072-50BB-4E7A-8B18-673E605D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41</TotalTime>
  <Pages>5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5</cp:revision>
  <dcterms:created xsi:type="dcterms:W3CDTF">2022-11-07T20:24:00Z</dcterms:created>
  <dcterms:modified xsi:type="dcterms:W3CDTF">2022-12-02T11:41:00Z</dcterms:modified>
</cp:coreProperties>
</file>