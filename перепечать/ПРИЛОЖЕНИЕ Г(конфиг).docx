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36C6" w14:textId="2A49BD11" w:rsidR="00875FBC" w:rsidRPr="00085073" w:rsidRDefault="00875FBC" w:rsidP="00CF439A">
      <w:pPr>
        <w:jc w:val="center"/>
        <w:rPr>
          <w:b/>
          <w:bCs/>
          <w:szCs w:val="28"/>
        </w:rPr>
      </w:pPr>
      <w:bookmarkStart w:id="0" w:name="_GoBack"/>
      <w:bookmarkEnd w:id="0"/>
      <w:r w:rsidRPr="00085073">
        <w:rPr>
          <w:b/>
          <w:bCs/>
          <w:szCs w:val="28"/>
        </w:rPr>
        <w:t xml:space="preserve">ПРИЛОЖЕНИЯ </w:t>
      </w:r>
      <w:r w:rsidR="00916A58">
        <w:rPr>
          <w:b/>
          <w:bCs/>
          <w:szCs w:val="28"/>
        </w:rPr>
        <w:t>Г</w:t>
      </w:r>
    </w:p>
    <w:p w14:paraId="3F781109" w14:textId="7777777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(обязательное)</w:t>
      </w:r>
    </w:p>
    <w:p w14:paraId="701D603B" w14:textId="6A0BAF5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Конфигурация оборудования</w:t>
      </w:r>
    </w:p>
    <w:p w14:paraId="5D529F5B" w14:textId="619840EA" w:rsidR="00875FBC" w:rsidRPr="00085073" w:rsidRDefault="00875FBC" w:rsidP="00CF439A">
      <w:pPr>
        <w:rPr>
          <w:szCs w:val="28"/>
        </w:rPr>
      </w:pPr>
    </w:p>
    <w:p w14:paraId="589A373D" w14:textId="336BBF4D" w:rsidR="00875FBC" w:rsidRPr="001D75CB" w:rsidRDefault="00875FBC" w:rsidP="00CF439A">
      <w:pPr>
        <w:rPr>
          <w:szCs w:val="28"/>
        </w:rPr>
      </w:pPr>
      <w:r w:rsidRPr="00085073">
        <w:rPr>
          <w:szCs w:val="28"/>
        </w:rPr>
        <w:t>Конфигурация</w:t>
      </w:r>
      <w:r w:rsidRPr="001D75CB">
        <w:rPr>
          <w:szCs w:val="28"/>
        </w:rPr>
        <w:t xml:space="preserve"> </w:t>
      </w:r>
      <w:r w:rsidRPr="00085073">
        <w:rPr>
          <w:szCs w:val="28"/>
        </w:rPr>
        <w:t>маршрутизатора</w:t>
      </w:r>
      <w:r w:rsidRPr="001D75CB">
        <w:rPr>
          <w:szCs w:val="28"/>
        </w:rPr>
        <w:t xml:space="preserve"> (</w:t>
      </w:r>
      <w:r w:rsidRPr="00685EB2">
        <w:rPr>
          <w:szCs w:val="28"/>
          <w:lang w:val="en-US"/>
        </w:rPr>
        <w:t>Router</w:t>
      </w:r>
      <w:r w:rsidR="00685EB2" w:rsidRPr="001D75CB">
        <w:rPr>
          <w:szCs w:val="28"/>
        </w:rPr>
        <w:t>0</w:t>
      </w:r>
      <w:r w:rsidRPr="001D75CB">
        <w:rPr>
          <w:szCs w:val="28"/>
        </w:rPr>
        <w:t>)</w:t>
      </w:r>
    </w:p>
    <w:p w14:paraId="3D1F250D" w14:textId="77777777" w:rsidR="00882F2F" w:rsidRPr="001D75CB" w:rsidRDefault="00882F2F" w:rsidP="00CF439A">
      <w:pPr>
        <w:rPr>
          <w:szCs w:val="28"/>
        </w:rPr>
      </w:pPr>
    </w:p>
    <w:p w14:paraId="15FC7010" w14:textId="5A099828" w:rsidR="00882F2F" w:rsidRPr="001D75CB" w:rsidRDefault="00882F2F" w:rsidP="00CF439A">
      <w:pPr>
        <w:rPr>
          <w:szCs w:val="28"/>
        </w:rPr>
        <w:sectPr w:rsidR="00882F2F" w:rsidRPr="001D75CB" w:rsidSect="0009127D">
          <w:headerReference w:type="default" r:id="rId7"/>
          <w:footerReference w:type="default" r:id="rId8"/>
          <w:pgSz w:w="11907" w:h="16840" w:code="9"/>
          <w:pgMar w:top="907" w:right="851" w:bottom="1758" w:left="1701" w:header="720" w:footer="227" w:gutter="0"/>
          <w:pgNumType w:start="68"/>
          <w:cols w:space="720"/>
          <w:docGrid w:linePitch="381"/>
        </w:sectPr>
      </w:pPr>
    </w:p>
    <w:p w14:paraId="520C352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Building configuration...</w:t>
      </w:r>
    </w:p>
    <w:p w14:paraId="5E62DA6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Current configuration : 2540 bytes</w:t>
      </w:r>
    </w:p>
    <w:p w14:paraId="670F7EA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version 15.1</w:t>
      </w:r>
    </w:p>
    <w:p w14:paraId="5879A98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service timestamps log datetime msec</w:t>
      </w:r>
    </w:p>
    <w:p w14:paraId="4E6A4F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service timestamps debug datetime msec</w:t>
      </w:r>
    </w:p>
    <w:p w14:paraId="5F78D41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service password-encryption</w:t>
      </w:r>
    </w:p>
    <w:p w14:paraId="0D9C5F1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hostname Router</w:t>
      </w:r>
    </w:p>
    <w:p w14:paraId="67C6B6B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enable secret 5 $1$mERr$iFSrMy3nvwz5AxJ28BCBs/</w:t>
      </w:r>
    </w:p>
    <w:p w14:paraId="13D4728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Room1</w:t>
      </w:r>
    </w:p>
    <w:p w14:paraId="583B3E9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172.18.28.88 255.255.255.248</w:t>
      </w:r>
    </w:p>
    <w:p w14:paraId="73DE4A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172.18.28.89</w:t>
      </w:r>
    </w:p>
    <w:p w14:paraId="31E9848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668DFC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Room2</w:t>
      </w:r>
    </w:p>
    <w:p w14:paraId="702BAC7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172.18.28.80 255.255.255.248</w:t>
      </w:r>
    </w:p>
    <w:p w14:paraId="568431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172.18.28.81</w:t>
      </w:r>
    </w:p>
    <w:p w14:paraId="2877D7A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1898C20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Room4</w:t>
      </w:r>
    </w:p>
    <w:p w14:paraId="3758BF1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172.18.28.72 255.255.255.248</w:t>
      </w:r>
    </w:p>
    <w:p w14:paraId="62A7BD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172.18.28.73</w:t>
      </w:r>
    </w:p>
    <w:p w14:paraId="582969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47C5AD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corridor</w:t>
      </w:r>
    </w:p>
    <w:p w14:paraId="05A9CF1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172.18.28.64 255.255.255.248</w:t>
      </w:r>
    </w:p>
    <w:p w14:paraId="5E7B817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172.18.28.65</w:t>
      </w:r>
    </w:p>
    <w:p w14:paraId="4322D50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2A54224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holl</w:t>
      </w:r>
    </w:p>
    <w:p w14:paraId="78B2B28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172.18.28.56 255.255.255.248</w:t>
      </w:r>
    </w:p>
    <w:p w14:paraId="7A772D7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172.18.28.57</w:t>
      </w:r>
    </w:p>
    <w:p w14:paraId="491750F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1E8928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out</w:t>
      </w:r>
    </w:p>
    <w:p w14:paraId="0EDE201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172.18.28.48 255.255.255.248</w:t>
      </w:r>
    </w:p>
    <w:p w14:paraId="7A822E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172.18.28.49</w:t>
      </w:r>
    </w:p>
    <w:p w14:paraId="6F3659C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131EBDB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videoregistr</w:t>
      </w:r>
    </w:p>
    <w:p w14:paraId="1D603B7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172.18.28.40 255.255.255.248</w:t>
      </w:r>
    </w:p>
    <w:p w14:paraId="0FD724D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172.18.28.41</w:t>
      </w:r>
    </w:p>
    <w:p w14:paraId="4BAD44A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5130119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admin</w:t>
      </w:r>
    </w:p>
    <w:p w14:paraId="3C1E990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172.18.28.32 255.255.255.248</w:t>
      </w:r>
    </w:p>
    <w:p w14:paraId="7CE27C7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172.18.28.33</w:t>
      </w:r>
    </w:p>
    <w:p w14:paraId="17CD948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44C8F5C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dhcp pool noname</w:t>
      </w:r>
    </w:p>
    <w:p w14:paraId="6C88FC1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172.18.28.0 255.255.255.224</w:t>
      </w:r>
    </w:p>
    <w:p w14:paraId="5E3B54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172.18.28.1</w:t>
      </w:r>
    </w:p>
    <w:p w14:paraId="252A2B0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dns-server 172.18.28.44</w:t>
      </w:r>
    </w:p>
    <w:p w14:paraId="1AB1BAF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cef</w:t>
      </w:r>
    </w:p>
    <w:p w14:paraId="2F5DF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ipv6 cef</w:t>
      </w:r>
    </w:p>
    <w:p w14:paraId="00367B7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license udi pid CISCO2811/K9 sn FTX1017SBA5-</w:t>
      </w:r>
    </w:p>
    <w:p w14:paraId="5D52AFF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spanning-tree mode pvst</w:t>
      </w:r>
    </w:p>
    <w:p w14:paraId="4ECCC52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</w:t>
      </w:r>
    </w:p>
    <w:p w14:paraId="20B528B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ip address</w:t>
      </w:r>
    </w:p>
    <w:p w14:paraId="60E8A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8A3D83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speed auto</w:t>
      </w:r>
    </w:p>
    <w:p w14:paraId="4E0832A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FastEthernet0/0.140</w:t>
      </w:r>
    </w:p>
    <w:p w14:paraId="2B8CC5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140</w:t>
      </w:r>
    </w:p>
    <w:p w14:paraId="526E8D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172.18.28.89 255.255.255.248</w:t>
      </w:r>
    </w:p>
    <w:p w14:paraId="6A3CC8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FastEthernet0/0.141</w:t>
      </w:r>
    </w:p>
    <w:p w14:paraId="38F126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141</w:t>
      </w:r>
    </w:p>
    <w:p w14:paraId="165889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172.18.28.81 255.255.255.248</w:t>
      </w:r>
    </w:p>
    <w:p w14:paraId="055FBDE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FastEthernet0/0.142</w:t>
      </w:r>
    </w:p>
    <w:p w14:paraId="4504265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142</w:t>
      </w:r>
    </w:p>
    <w:p w14:paraId="4B3FF45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172.18.28.73 255.255.255.248</w:t>
      </w:r>
    </w:p>
    <w:p w14:paraId="3A8569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FastEthernet0/0.143</w:t>
      </w:r>
    </w:p>
    <w:p w14:paraId="2B36880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143</w:t>
      </w:r>
    </w:p>
    <w:p w14:paraId="660E0F0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172.18.28.65 255.255.255.248</w:t>
      </w:r>
    </w:p>
    <w:p w14:paraId="2B6CE6B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FastEthernet0/0.144</w:t>
      </w:r>
    </w:p>
    <w:p w14:paraId="0BDBCCD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144</w:t>
      </w:r>
    </w:p>
    <w:p w14:paraId="0A4DAC6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172.18.28.57 255.255.255.248</w:t>
      </w:r>
    </w:p>
    <w:p w14:paraId="5D1F1CE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FastEthernet0/0.145</w:t>
      </w:r>
    </w:p>
    <w:p w14:paraId="0DA582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145</w:t>
      </w:r>
    </w:p>
    <w:p w14:paraId="21959A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172.18.28.49 255.255.255.248</w:t>
      </w:r>
    </w:p>
    <w:p w14:paraId="225E59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FastEthernet0/0.146</w:t>
      </w:r>
    </w:p>
    <w:p w14:paraId="18A8B83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146</w:t>
      </w:r>
    </w:p>
    <w:p w14:paraId="1BAFE82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172.18.28.41 255.255.255.248</w:t>
      </w:r>
    </w:p>
    <w:p w14:paraId="0EA5B1E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FastEthernet0/0.147</w:t>
      </w:r>
    </w:p>
    <w:p w14:paraId="05A7060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147</w:t>
      </w:r>
    </w:p>
    <w:p w14:paraId="739EC7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172.18.28.33 255.255.255.248</w:t>
      </w:r>
    </w:p>
    <w:p w14:paraId="38B1840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FastEthernet0/0.148</w:t>
      </w:r>
    </w:p>
    <w:p w14:paraId="0D21C17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148</w:t>
      </w:r>
    </w:p>
    <w:p w14:paraId="6308381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address 172.18.28.1 255.255.255.224</w:t>
      </w:r>
    </w:p>
    <w:p w14:paraId="1CAB875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FastEthernet0/1</w:t>
      </w:r>
    </w:p>
    <w:p w14:paraId="7B740C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ip address</w:t>
      </w:r>
    </w:p>
    <w:p w14:paraId="2E0A497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BB1F8D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lastRenderedPageBreak/>
        <w:t>speed auto</w:t>
      </w:r>
    </w:p>
    <w:p w14:paraId="091FED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Vlan1</w:t>
      </w:r>
    </w:p>
    <w:p w14:paraId="28F6046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ip address</w:t>
      </w:r>
    </w:p>
    <w:p w14:paraId="0114466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shutdown</w:t>
      </w:r>
    </w:p>
    <w:p w14:paraId="0AA4D39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ip classless</w:t>
      </w:r>
    </w:p>
    <w:p w14:paraId="4F5411FF" w14:textId="711B55B6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! ip flow-export version 9</w:t>
      </w:r>
    </w:p>
    <w:p w14:paraId="639F8C1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con 0</w:t>
      </w:r>
    </w:p>
    <w:p w14:paraId="7ACDE59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password video</w:t>
      </w:r>
    </w:p>
    <w:p w14:paraId="47ED6A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50D170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aux 0</w:t>
      </w:r>
    </w:p>
    <w:p w14:paraId="0FE5DBA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vty 0 4</w:t>
      </w:r>
    </w:p>
    <w:p w14:paraId="002923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003DF3DB" w14:textId="77777777" w:rsidR="001D75CB" w:rsidRPr="00916A58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916A58">
        <w:rPr>
          <w:lang w:val="en-US"/>
        </w:rPr>
        <w:t>end</w:t>
      </w:r>
    </w:p>
    <w:p w14:paraId="2E660AC9" w14:textId="77777777" w:rsidR="00930AF4" w:rsidRPr="00916A58" w:rsidRDefault="00930AF4" w:rsidP="00CF439A">
      <w:pPr>
        <w:rPr>
          <w:szCs w:val="28"/>
          <w:lang w:val="en-US"/>
        </w:rPr>
        <w:sectPr w:rsidR="00930AF4" w:rsidRPr="00916A58" w:rsidSect="00930AF4">
          <w:type w:val="continuous"/>
          <w:pgSz w:w="11907" w:h="16840" w:code="9"/>
          <w:pgMar w:top="907" w:right="851" w:bottom="1758" w:left="1701" w:header="720" w:footer="227" w:gutter="0"/>
          <w:cols w:num="2" w:space="720"/>
          <w:docGrid w:linePitch="381"/>
        </w:sectPr>
      </w:pPr>
    </w:p>
    <w:p w14:paraId="2E0A3071" w14:textId="6516952F" w:rsidR="00685EB2" w:rsidRPr="00916A58" w:rsidRDefault="00685EB2" w:rsidP="00CF439A">
      <w:pPr>
        <w:rPr>
          <w:szCs w:val="28"/>
          <w:lang w:val="en-US"/>
        </w:rPr>
      </w:pPr>
    </w:p>
    <w:p w14:paraId="327CE624" w14:textId="0E0FC2CB" w:rsidR="00117F3B" w:rsidRPr="001D75CB" w:rsidRDefault="00117F3B" w:rsidP="00CF439A">
      <w:pPr>
        <w:rPr>
          <w:szCs w:val="28"/>
          <w:lang w:val="en-US"/>
        </w:rPr>
      </w:pPr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r w:rsidRPr="001D75CB">
        <w:rPr>
          <w:szCs w:val="28"/>
          <w:lang w:val="en-US"/>
        </w:rPr>
        <w:t xml:space="preserve"> (</w:t>
      </w:r>
      <w:r w:rsidRPr="00085073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0</w:t>
      </w:r>
      <w:r w:rsidRPr="001D75CB">
        <w:rPr>
          <w:szCs w:val="28"/>
          <w:lang w:val="en-US"/>
        </w:rPr>
        <w:t>)</w:t>
      </w:r>
    </w:p>
    <w:p w14:paraId="19FFE3C1" w14:textId="77777777" w:rsidR="00117F3B" w:rsidRPr="001D75CB" w:rsidRDefault="00117F3B" w:rsidP="00CF439A">
      <w:pPr>
        <w:rPr>
          <w:szCs w:val="28"/>
          <w:lang w:val="en-US"/>
        </w:rPr>
      </w:pPr>
    </w:p>
    <w:p w14:paraId="52E7D9D3" w14:textId="77777777" w:rsidR="006C2190" w:rsidRPr="001D75CB" w:rsidRDefault="006C2190" w:rsidP="00CF439A">
      <w:pPr>
        <w:rPr>
          <w:szCs w:val="28"/>
          <w:lang w:val="en-US"/>
        </w:rPr>
        <w:sectPr w:rsidR="006C2190" w:rsidRPr="001D75CB" w:rsidSect="00CD79F6">
          <w:type w:val="continuous"/>
          <w:pgSz w:w="11907" w:h="16840" w:code="9"/>
          <w:pgMar w:top="907" w:right="851" w:bottom="1758" w:left="1701" w:header="720" w:footer="227" w:gutter="0"/>
          <w:cols w:space="720"/>
          <w:docGrid w:linePitch="381"/>
        </w:sectPr>
      </w:pPr>
    </w:p>
    <w:p w14:paraId="66FFC80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Current configuration : 3373 bytes</w:t>
      </w:r>
    </w:p>
    <w:p w14:paraId="142BD19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version 12.1</w:t>
      </w:r>
    </w:p>
    <w:p w14:paraId="7014BA6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timestamps log datetime msec</w:t>
      </w:r>
    </w:p>
    <w:p w14:paraId="66405A8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timestamps debug datetime msec</w:t>
      </w:r>
    </w:p>
    <w:p w14:paraId="4DDF091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password-encryption</w:t>
      </w:r>
    </w:p>
    <w:p w14:paraId="4823302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hostname Switch</w:t>
      </w:r>
    </w:p>
    <w:p w14:paraId="404A2D5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enable secret 5 $1$mERr$iFSrMy3nvwz5AxJ28BCBs/</w:t>
      </w:r>
    </w:p>
    <w:p w14:paraId="5A4DFDC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vtp mode transparent</w:t>
      </w:r>
    </w:p>
    <w:p w14:paraId="193B806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spanning-tree mode pvst</w:t>
      </w:r>
    </w:p>
    <w:p w14:paraId="1AB983F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spanning-tree extend system-id</w:t>
      </w:r>
    </w:p>
    <w:p w14:paraId="791AAED4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140</w:t>
      </w:r>
    </w:p>
    <w:p w14:paraId="3810FB5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141</w:t>
      </w:r>
    </w:p>
    <w:p w14:paraId="17136AB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143</w:t>
      </w:r>
    </w:p>
    <w:p w14:paraId="739D6B2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146</w:t>
      </w:r>
    </w:p>
    <w:p w14:paraId="33E8F2A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147</w:t>
      </w:r>
    </w:p>
    <w:p w14:paraId="69F64FB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148</w:t>
      </w:r>
    </w:p>
    <w:p w14:paraId="6E68555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</w:t>
      </w:r>
    </w:p>
    <w:p w14:paraId="33A0206A" w14:textId="30E4999F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trunk native vlan 148</w:t>
      </w:r>
    </w:p>
    <w:p w14:paraId="21084293" w14:textId="4CE63E6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trunk allowed vlan 140-148</w:t>
      </w:r>
    </w:p>
    <w:p w14:paraId="54EEC07E" w14:textId="37F4E6DC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trunk</w:t>
      </w:r>
    </w:p>
    <w:p w14:paraId="665B795D" w14:textId="49495FE9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1CCE1B6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</w:t>
      </w:r>
    </w:p>
    <w:p w14:paraId="29FEE796" w14:textId="2A2D87C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147</w:t>
      </w:r>
    </w:p>
    <w:p w14:paraId="330727CE" w14:textId="2FBE12D1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348EDA29" w14:textId="29E4A0A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675425F1" w14:textId="42F35658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</w:t>
      </w:r>
    </w:p>
    <w:p w14:paraId="22408098" w14:textId="0C44529A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 maximum 2</w:t>
      </w:r>
    </w:p>
    <w:p w14:paraId="1F920C3B" w14:textId="34218F40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port-security violation restrict </w:t>
      </w:r>
    </w:p>
    <w:p w14:paraId="36B2970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FastEthernet0/3</w:t>
      </w:r>
    </w:p>
    <w:p w14:paraId="7C598085" w14:textId="20D05CD5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143</w:t>
      </w:r>
    </w:p>
    <w:p w14:paraId="10A4745E" w14:textId="7486162A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1010EBFB" w14:textId="570D51B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62E125E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FastEthernet0/4</w:t>
      </w:r>
    </w:p>
    <w:p w14:paraId="7277FB56" w14:textId="35043764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140</w:t>
      </w:r>
    </w:p>
    <w:p w14:paraId="7FF20C12" w14:textId="7DCDB85D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03C61C3C" w14:textId="5826BB19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447FBA3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FastEthernet0/5</w:t>
      </w:r>
    </w:p>
    <w:p w14:paraId="7318C3B2" w14:textId="3D641632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146</w:t>
      </w:r>
    </w:p>
    <w:p w14:paraId="18188871" w14:textId="43B4528E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00370570" w14:textId="77CFFBFB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59D83782" w14:textId="0102C9B1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</w:t>
      </w:r>
    </w:p>
    <w:p w14:paraId="56D65B4E" w14:textId="6300485E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port-security maximum 2</w:t>
      </w:r>
    </w:p>
    <w:p w14:paraId="7879A8D5" w14:textId="1CE5196A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switchport port-security violation restrict </w:t>
      </w:r>
    </w:p>
    <w:p w14:paraId="64737D6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FastEthernet0/6</w:t>
      </w:r>
    </w:p>
    <w:p w14:paraId="3D9FBBCE" w14:textId="301ED3A8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140</w:t>
      </w:r>
    </w:p>
    <w:p w14:paraId="33F49552" w14:textId="29AA98AB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49112934" w14:textId="10AF9A49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2481E84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FastEthernet0/7</w:t>
      </w:r>
    </w:p>
    <w:p w14:paraId="26B9B089" w14:textId="1BC92F9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140</w:t>
      </w:r>
    </w:p>
    <w:p w14:paraId="3CB63416" w14:textId="1032E555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34F9124D" w14:textId="0B94B9EF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759F43C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FastEthernet0/8</w:t>
      </w:r>
    </w:p>
    <w:p w14:paraId="79F73BAB" w14:textId="1CC418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143</w:t>
      </w:r>
    </w:p>
    <w:p w14:paraId="1CB9195E" w14:textId="29EB3CE3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040EE393" w14:textId="408B9806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2764C54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FastEthernet0/9</w:t>
      </w:r>
    </w:p>
    <w:p w14:paraId="5FF1421B" w14:textId="1B4DECCC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141</w:t>
      </w:r>
    </w:p>
    <w:p w14:paraId="4581F5AD" w14:textId="17820DA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25BACEF5" w14:textId="7352745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0FE66575" w14:textId="09BC592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lastRenderedPageBreak/>
        <w:t>!interface FastEthernet0/10</w:t>
      </w:r>
    </w:p>
    <w:p w14:paraId="14CF05B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140</w:t>
      </w:r>
    </w:p>
    <w:p w14:paraId="651AC02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4E4B6C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0ED2646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FastEthernet0/11</w:t>
      </w:r>
    </w:p>
    <w:p w14:paraId="3861EC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141</w:t>
      </w:r>
    </w:p>
    <w:p w14:paraId="1FBACFB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5CBFFB9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3B3BA81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FastEthernet0/12</w:t>
      </w:r>
    </w:p>
    <w:p w14:paraId="7AAD7AC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141</w:t>
      </w:r>
    </w:p>
    <w:p w14:paraId="6C4D575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6E1BFC5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1720CC24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FastEthernet0/13</w:t>
      </w:r>
    </w:p>
    <w:p w14:paraId="60442D9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141</w:t>
      </w:r>
    </w:p>
    <w:p w14:paraId="3295A94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328C2E8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697A1B4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FastEthernet0/14</w:t>
      </w:r>
    </w:p>
    <w:p w14:paraId="0C76962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3C6BBBC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0C0E7D3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22E62688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0F284D8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FastEthernet0/15</w:t>
      </w:r>
    </w:p>
    <w:p w14:paraId="18324B5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5C82388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0ABE812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496DC2A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676F4E1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FastEthernet0/16</w:t>
      </w:r>
    </w:p>
    <w:p w14:paraId="3414725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0F73829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5D64E464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029AC9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1453DF64" w14:textId="4317F91B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interface FastEthernet0/17</w:t>
      </w:r>
    </w:p>
    <w:p w14:paraId="70ADC333" w14:textId="2CFB6329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switchport access vlan 148</w:t>
      </w:r>
    </w:p>
    <w:p w14:paraId="55268236" w14:textId="0422253E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switchport mode access</w:t>
      </w:r>
    </w:p>
    <w:p w14:paraId="415E2B75" w14:textId="0F1718E1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switchport nonegotiate</w:t>
      </w:r>
    </w:p>
    <w:p w14:paraId="54B5F92D" w14:textId="666A1792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shutdown</w:t>
      </w:r>
    </w:p>
    <w:p w14:paraId="7C667CE2" w14:textId="784ABE0E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interface FastEthernet0/18</w:t>
      </w:r>
    </w:p>
    <w:p w14:paraId="02D1DC39" w14:textId="04E143EC" w:rsidR="007E73BF" w:rsidRPr="007E73BF" w:rsidRDefault="007E73BF" w:rsidP="007E73BF">
      <w:pPr>
        <w:rPr>
          <w:iCs w:val="0"/>
          <w:sz w:val="24"/>
          <w:lang w:val="en-US"/>
        </w:rPr>
      </w:pPr>
      <w:r>
        <w:rPr>
          <w:iCs w:val="0"/>
          <w:sz w:val="24"/>
          <w:lang w:val="en-US"/>
        </w:rPr>
        <w:t xml:space="preserve"> </w:t>
      </w:r>
      <w:r w:rsidRPr="007E73BF">
        <w:rPr>
          <w:iCs w:val="0"/>
          <w:sz w:val="24"/>
          <w:lang w:val="en-US"/>
        </w:rPr>
        <w:t>switchport access vlan 148</w:t>
      </w:r>
    </w:p>
    <w:p w14:paraId="47FA1C6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6120368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2BD959E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4ABFD89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FastEthernet0/19</w:t>
      </w:r>
    </w:p>
    <w:p w14:paraId="3CE59DF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4FEA80B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725816A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386B389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07B68FAA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FastEthernet0/20</w:t>
      </w:r>
    </w:p>
    <w:p w14:paraId="01B210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272FCAA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6F7D4AF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34B10932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3E48D6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FastEthernet0/21</w:t>
      </w:r>
    </w:p>
    <w:p w14:paraId="0B59E5D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12D212F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202E3C4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28CAA87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7B083C4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FastEthernet0/22</w:t>
      </w:r>
    </w:p>
    <w:p w14:paraId="05FC579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3CBA164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49F4648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3FC14943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11AA327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FastEthernet0/23</w:t>
      </w:r>
    </w:p>
    <w:p w14:paraId="495EA285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4E8DB75C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2DC0259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3F6F7557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2B01DEC8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FastEthernet0/24</w:t>
      </w:r>
    </w:p>
    <w:p w14:paraId="01CC6A90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access vlan 148</w:t>
      </w:r>
    </w:p>
    <w:p w14:paraId="1A20C9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mode access</w:t>
      </w:r>
    </w:p>
    <w:p w14:paraId="76ECFBE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switchport nonegotiate</w:t>
      </w:r>
    </w:p>
    <w:p w14:paraId="7C899F5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799E065B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Vlan1</w:t>
      </w:r>
    </w:p>
    <w:p w14:paraId="3E66D7E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no ip address</w:t>
      </w:r>
    </w:p>
    <w:p w14:paraId="0A769D8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shutdown</w:t>
      </w:r>
    </w:p>
    <w:p w14:paraId="33E9B589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line con 0</w:t>
      </w:r>
    </w:p>
    <w:p w14:paraId="27E6230F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password video</w:t>
      </w:r>
    </w:p>
    <w:p w14:paraId="42DBCB91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lastRenderedPageBreak/>
        <w:t xml:space="preserve"> login</w:t>
      </w:r>
    </w:p>
    <w:p w14:paraId="5313A9DD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line vty 0 4</w:t>
      </w:r>
    </w:p>
    <w:p w14:paraId="34686046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login</w:t>
      </w:r>
    </w:p>
    <w:p w14:paraId="234220DE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line vty 5 15</w:t>
      </w:r>
    </w:p>
    <w:p w14:paraId="3AF3AA68" w14:textId="77777777" w:rsidR="007E73BF" w:rsidRPr="007E73BF" w:rsidRDefault="007E73BF" w:rsidP="007E73BF">
      <w:pPr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 xml:space="preserve"> login</w:t>
      </w:r>
    </w:p>
    <w:p w14:paraId="032B3143" w14:textId="5BCF0FCD" w:rsidR="00930AF4" w:rsidRDefault="007E73BF" w:rsidP="007E73BF">
      <w:pPr>
        <w:rPr>
          <w:iCs w:val="0"/>
          <w:sz w:val="24"/>
          <w:lang w:val="en-US"/>
        </w:rPr>
        <w:sectPr w:rsidR="00930AF4" w:rsidSect="00930AF4">
          <w:type w:val="continuous"/>
          <w:pgSz w:w="11907" w:h="16840" w:code="9"/>
          <w:pgMar w:top="907" w:right="851" w:bottom="1758" w:left="1701" w:header="720" w:footer="720" w:gutter="0"/>
          <w:cols w:num="2" w:space="720"/>
        </w:sectPr>
      </w:pPr>
      <w:r w:rsidRPr="007E73BF">
        <w:rPr>
          <w:iCs w:val="0"/>
          <w:sz w:val="24"/>
          <w:lang w:val="en-US"/>
        </w:rPr>
        <w:t>end</w:t>
      </w:r>
    </w:p>
    <w:p w14:paraId="3F48D359" w14:textId="77368F7A" w:rsidR="00930AF4" w:rsidRDefault="00930AF4" w:rsidP="00CF439A">
      <w:pPr>
        <w:rPr>
          <w:iCs w:val="0"/>
          <w:sz w:val="24"/>
          <w:lang w:val="en-US"/>
        </w:rPr>
      </w:pPr>
    </w:p>
    <w:p w14:paraId="335D7483" w14:textId="72C0B561" w:rsidR="003E15D9" w:rsidRPr="00F66A3B" w:rsidRDefault="003E15D9" w:rsidP="00CF439A">
      <w:pPr>
        <w:rPr>
          <w:szCs w:val="28"/>
          <w:lang w:val="en-US"/>
        </w:rPr>
        <w:sectPr w:rsidR="003E15D9" w:rsidRPr="00F66A3B" w:rsidSect="00882F2F">
          <w:type w:val="continuous"/>
          <w:pgSz w:w="11907" w:h="16840" w:code="9"/>
          <w:pgMar w:top="907" w:right="851" w:bottom="1758" w:left="1701" w:header="720" w:footer="720" w:gutter="0"/>
          <w:cols w:space="720"/>
        </w:sectPr>
      </w:pPr>
    </w:p>
    <w:p w14:paraId="2B31A3FD" w14:textId="38B30F22" w:rsidR="003E15D9" w:rsidRPr="001D75CB" w:rsidRDefault="003E15D9" w:rsidP="00CF439A">
      <w:pPr>
        <w:rPr>
          <w:szCs w:val="28"/>
          <w:lang w:val="en-US"/>
        </w:rPr>
      </w:pPr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r w:rsidRPr="001D75CB">
        <w:rPr>
          <w:szCs w:val="28"/>
          <w:lang w:val="en-US"/>
        </w:rPr>
        <w:t xml:space="preserve"> (</w:t>
      </w:r>
      <w:r w:rsidRPr="00F66A3B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1</w:t>
      </w:r>
      <w:r w:rsidRPr="001D75CB">
        <w:rPr>
          <w:szCs w:val="28"/>
          <w:lang w:val="en-US"/>
        </w:rPr>
        <w:t>)</w:t>
      </w:r>
    </w:p>
    <w:p w14:paraId="66229094" w14:textId="77777777" w:rsidR="00EE7685" w:rsidRPr="001D75CB" w:rsidRDefault="00EE7685" w:rsidP="00CF439A">
      <w:pPr>
        <w:rPr>
          <w:szCs w:val="28"/>
          <w:lang w:val="en-US"/>
        </w:rPr>
      </w:pPr>
    </w:p>
    <w:p w14:paraId="029D1D42" w14:textId="77777777" w:rsidR="00EE7685" w:rsidRPr="001D75CB" w:rsidRDefault="00EE7685" w:rsidP="00CF439A">
      <w:pPr>
        <w:rPr>
          <w:szCs w:val="28"/>
          <w:lang w:val="en-US"/>
        </w:rPr>
        <w:sectPr w:rsidR="00EE7685" w:rsidRPr="001D75CB" w:rsidSect="00CD79F6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44D3C8A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version 12.1</w:t>
      </w:r>
    </w:p>
    <w:p w14:paraId="0BC555A2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timestamps log datetime msec</w:t>
      </w:r>
    </w:p>
    <w:p w14:paraId="2C72ECB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timestamps debug datetime msec</w:t>
      </w:r>
    </w:p>
    <w:p w14:paraId="4FEFD92F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no service password-encryption</w:t>
      </w:r>
    </w:p>
    <w:p w14:paraId="2329D349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hostname Switch</w:t>
      </w:r>
    </w:p>
    <w:p w14:paraId="60875410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enable secret 5 $1$mERr$iFSrMy3nvwz5AxJ28BCBs/</w:t>
      </w:r>
    </w:p>
    <w:p w14:paraId="6A58A5B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vtp mode transparent</w:t>
      </w:r>
    </w:p>
    <w:p w14:paraId="316CE7A2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spanning-tree mode pvst</w:t>
      </w:r>
    </w:p>
    <w:p w14:paraId="39FF0985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spanning-tree extend system-id</w:t>
      </w:r>
    </w:p>
    <w:p w14:paraId="5ACB6904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140</w:t>
      </w:r>
    </w:p>
    <w:p w14:paraId="4888A82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name VLAN140</w:t>
      </w:r>
    </w:p>
    <w:p w14:paraId="0AC82F9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141</w:t>
      </w:r>
    </w:p>
    <w:p w14:paraId="01312B29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142</w:t>
      </w:r>
    </w:p>
    <w:p w14:paraId="0D0CF852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143</w:t>
      </w:r>
    </w:p>
    <w:p w14:paraId="022AECF3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144</w:t>
      </w:r>
    </w:p>
    <w:p w14:paraId="3DE296E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145</w:t>
      </w:r>
    </w:p>
    <w:p w14:paraId="735BB62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146</w:t>
      </w:r>
    </w:p>
    <w:p w14:paraId="2068CCE4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name VLAN146</w:t>
      </w:r>
    </w:p>
    <w:p w14:paraId="79BA1D2C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147</w:t>
      </w:r>
    </w:p>
    <w:p w14:paraId="73FE0BE7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name VLAN147</w:t>
      </w:r>
    </w:p>
    <w:p w14:paraId="6392728F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vlan 148</w:t>
      </w:r>
    </w:p>
    <w:p w14:paraId="674E640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FastEthernet0/1</w:t>
      </w:r>
    </w:p>
    <w:p w14:paraId="4561467A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trunk native vlan 148</w:t>
      </w:r>
    </w:p>
    <w:p w14:paraId="3FD9848C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trunk allowed vlan 140-148</w:t>
      </w:r>
    </w:p>
    <w:p w14:paraId="16BEBA9D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trunk</w:t>
      </w:r>
    </w:p>
    <w:p w14:paraId="2E09E504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383118FA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FastEthernet0/2</w:t>
      </w:r>
    </w:p>
    <w:p w14:paraId="4E980476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trunk native vlan 148</w:t>
      </w:r>
    </w:p>
    <w:p w14:paraId="38F0144F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trunk allowed vlan 140-148</w:t>
      </w:r>
    </w:p>
    <w:p w14:paraId="6D47F4B0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trunk</w:t>
      </w:r>
    </w:p>
    <w:p w14:paraId="7C82E38B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nonegotiate</w:t>
      </w:r>
    </w:p>
    <w:p w14:paraId="3BF772C7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interface FastEthernet0/3</w:t>
      </w:r>
    </w:p>
    <w:p w14:paraId="1EFB07F9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access vlan 141</w:t>
      </w:r>
    </w:p>
    <w:p w14:paraId="1F6DA078" w14:textId="77777777" w:rsidR="007E73BF" w:rsidRPr="007E73BF" w:rsidRDefault="007E73BF" w:rsidP="007E73BF">
      <w:pPr>
        <w:spacing w:line="240" w:lineRule="auto"/>
        <w:jc w:val="left"/>
        <w:rPr>
          <w:iCs w:val="0"/>
          <w:sz w:val="24"/>
          <w:lang w:val="en-US"/>
        </w:rPr>
      </w:pPr>
      <w:r w:rsidRPr="007E73BF">
        <w:rPr>
          <w:iCs w:val="0"/>
          <w:sz w:val="24"/>
          <w:lang w:val="en-US"/>
        </w:rPr>
        <w:t>switchport mode access</w:t>
      </w:r>
    </w:p>
    <w:p w14:paraId="142F3E2B" w14:textId="77777777" w:rsidR="00355A6F" w:rsidRPr="00355A6F" w:rsidRDefault="007E73BF" w:rsidP="00355A6F">
      <w:pPr>
        <w:pStyle w:val="af"/>
        <w:spacing w:before="0" w:beforeAutospacing="0" w:after="0" w:afterAutospacing="0"/>
        <w:rPr>
          <w:lang w:val="en-US"/>
        </w:rPr>
      </w:pPr>
      <w:r w:rsidRPr="007E73BF">
        <w:rPr>
          <w:lang w:val="en-US"/>
        </w:rPr>
        <w:t>switchport nonegotiate</w:t>
      </w:r>
      <w:r w:rsidR="00355A6F" w:rsidRPr="00355A6F">
        <w:rPr>
          <w:lang w:val="en-US"/>
        </w:rPr>
        <w:t>interface FastEthernet0/4</w:t>
      </w:r>
    </w:p>
    <w:p w14:paraId="7370A3D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143</w:t>
      </w:r>
    </w:p>
    <w:p w14:paraId="4349DC4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395393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671BDC3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FastEthernet0/5</w:t>
      </w:r>
    </w:p>
    <w:p w14:paraId="32DBAD6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144</w:t>
      </w:r>
    </w:p>
    <w:p w14:paraId="3099161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BF0AAD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6452EAC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FastEthernet0/6</w:t>
      </w:r>
    </w:p>
    <w:p w14:paraId="5C053F2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144</w:t>
      </w:r>
    </w:p>
    <w:p w14:paraId="5054FF8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7DCC77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36C934F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FastEthernet0/7</w:t>
      </w:r>
    </w:p>
    <w:p w14:paraId="6002120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143</w:t>
      </w:r>
    </w:p>
    <w:p w14:paraId="4A7B04D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C74911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30AC9F5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FastEthernet0/8</w:t>
      </w:r>
    </w:p>
    <w:p w14:paraId="6969D2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143</w:t>
      </w:r>
    </w:p>
    <w:p w14:paraId="1BBA892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5E2D343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1B9AE55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FastEthernet0/9</w:t>
      </w:r>
    </w:p>
    <w:p w14:paraId="205E2EA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144</w:t>
      </w:r>
    </w:p>
    <w:p w14:paraId="582F840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31E9849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78EC256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FastEthernet0/10</w:t>
      </w:r>
    </w:p>
    <w:p w14:paraId="1663DC3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142</w:t>
      </w:r>
    </w:p>
    <w:p w14:paraId="10036D1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E7BE52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5B8D06C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FastEthernet0/11</w:t>
      </w:r>
    </w:p>
    <w:p w14:paraId="4C4B209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142</w:t>
      </w:r>
    </w:p>
    <w:p w14:paraId="792E488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FA2212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741A4CF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FastEthernet0/12</w:t>
      </w:r>
    </w:p>
    <w:p w14:paraId="3008497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144</w:t>
      </w:r>
    </w:p>
    <w:p w14:paraId="48F860F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BAD60D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63AF7E5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FastEthernet0/13</w:t>
      </w:r>
    </w:p>
    <w:p w14:paraId="5E8E892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145</w:t>
      </w:r>
    </w:p>
    <w:p w14:paraId="1D3063D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4727A8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16D2937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port-security</w:t>
      </w:r>
    </w:p>
    <w:p w14:paraId="276EEAB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port-security maximum 3</w:t>
      </w:r>
    </w:p>
    <w:p w14:paraId="652FE6D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 xml:space="preserve">switchport port-security violation restrict </w:t>
      </w:r>
    </w:p>
    <w:p w14:paraId="3D8A1FE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FastEthernet0/14</w:t>
      </w:r>
    </w:p>
    <w:p w14:paraId="76F6A25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6EBE604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88190D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3D9E4F5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1ED6890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lastRenderedPageBreak/>
        <w:t>interface FastEthernet0/15</w:t>
      </w:r>
    </w:p>
    <w:p w14:paraId="2752831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237CDFA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42FCEE62" w14:textId="77777777" w:rsidR="00355A6F" w:rsidRPr="00355A6F" w:rsidRDefault="00355A6F" w:rsidP="00355A6F">
      <w:pPr>
        <w:pStyle w:val="af"/>
        <w:spacing w:before="0" w:beforeAutospacing="0" w:after="0" w:afterAutospacing="0"/>
        <w:rPr>
          <w:lang w:val="en-US"/>
        </w:rPr>
      </w:pPr>
      <w:r w:rsidRPr="00355A6F">
        <w:rPr>
          <w:lang w:val="en-US"/>
        </w:rPr>
        <w:t>switchport nonegotiateshutdown</w:t>
      </w:r>
    </w:p>
    <w:p w14:paraId="6F4E946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FastEthernet0/16</w:t>
      </w:r>
    </w:p>
    <w:p w14:paraId="34A02DC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0008F69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2E9141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72B56FC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2A2D004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FastEthernet0/17</w:t>
      </w:r>
    </w:p>
    <w:p w14:paraId="1B708B7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47A4499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4A850D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4832354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8C595A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FastEthernet0/18</w:t>
      </w:r>
    </w:p>
    <w:p w14:paraId="0F0BC9A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5243707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03E87E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79F0A0B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4AF7F3D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FastEthernet0/19</w:t>
      </w:r>
    </w:p>
    <w:p w14:paraId="255291A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6BAB0BA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BEC2C1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4E6531F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D56B10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FastEthernet0/20</w:t>
      </w:r>
    </w:p>
    <w:p w14:paraId="41D12D3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10C02CC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3782EF6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3526970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6B99051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FastEthernet0/21</w:t>
      </w:r>
    </w:p>
    <w:p w14:paraId="6865505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11C920A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BF6A63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7052ABD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047DC41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FastEthernet0/22</w:t>
      </w:r>
    </w:p>
    <w:p w14:paraId="67D7FB3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63CC956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3A8BEA3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24A4B4A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5E1745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FastEthernet0/23</w:t>
      </w:r>
    </w:p>
    <w:p w14:paraId="4539DAF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579224F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CA240B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1799DD3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5C75E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FastEthernet0/24</w:t>
      </w:r>
    </w:p>
    <w:p w14:paraId="3C7E566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55C5D9A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223CB26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0D9479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460B37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Vlan1</w:t>
      </w:r>
    </w:p>
    <w:p w14:paraId="1CD22232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no ip address</w:t>
      </w:r>
    </w:p>
    <w:p w14:paraId="7EF8DAF2" w14:textId="77777777" w:rsidR="00355A6F" w:rsidRPr="00355A6F" w:rsidRDefault="00355A6F" w:rsidP="00355A6F">
      <w:pPr>
        <w:pStyle w:val="af"/>
        <w:spacing w:before="0" w:beforeAutospacing="0" w:after="0" w:afterAutospacing="0"/>
        <w:rPr>
          <w:lang w:val="en-US"/>
        </w:rPr>
      </w:pPr>
      <w:r w:rsidRPr="00355A6F">
        <w:rPr>
          <w:lang w:val="en-US"/>
        </w:rPr>
        <w:t>shutdownshutdown</w:t>
      </w:r>
    </w:p>
    <w:p w14:paraId="5AC9211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FastEthernet0/16</w:t>
      </w:r>
    </w:p>
    <w:p w14:paraId="71064A1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19542D3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4D56818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0AB2D70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7FBD81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FastEthernet0/17</w:t>
      </w:r>
    </w:p>
    <w:p w14:paraId="739CD79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6306DC3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193C3F6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3759C03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0FDF4C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FastEthernet0/18</w:t>
      </w:r>
    </w:p>
    <w:p w14:paraId="19A3695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2D0D885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B34925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2ADE6BB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01A24A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FastEthernet0/19</w:t>
      </w:r>
    </w:p>
    <w:p w14:paraId="15FC9FD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178CC30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E23188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736F8D0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1B12752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FastEthernet0/20</w:t>
      </w:r>
    </w:p>
    <w:p w14:paraId="2E253A4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653978D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8DE32D6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2F512E4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035CFFC9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FastEthernet0/21</w:t>
      </w:r>
    </w:p>
    <w:p w14:paraId="21CD726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61AB801C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0B5E9B1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476FE6C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0DCC486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FastEthernet0/22</w:t>
      </w:r>
    </w:p>
    <w:p w14:paraId="7102EB50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180A4FF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5EAB03A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61B83C11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3AAB55E7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FastEthernet0/23</w:t>
      </w:r>
    </w:p>
    <w:p w14:paraId="5A0B4AAB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7E3C7475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704CB3BF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4998A158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6817BFF4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FastEthernet0/24</w:t>
      </w:r>
    </w:p>
    <w:p w14:paraId="722BF03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access vlan 148</w:t>
      </w:r>
    </w:p>
    <w:p w14:paraId="1AAC7D5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mode access</w:t>
      </w:r>
    </w:p>
    <w:p w14:paraId="66519EDD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switchport nonegotiate</w:t>
      </w:r>
    </w:p>
    <w:p w14:paraId="644874D3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shutdown</w:t>
      </w:r>
    </w:p>
    <w:p w14:paraId="5F5B68DE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interface Vlan1</w:t>
      </w:r>
    </w:p>
    <w:p w14:paraId="50D2FFAA" w14:textId="77777777" w:rsidR="00355A6F" w:rsidRPr="00355A6F" w:rsidRDefault="00355A6F" w:rsidP="00355A6F">
      <w:pPr>
        <w:spacing w:line="240" w:lineRule="auto"/>
        <w:jc w:val="left"/>
        <w:rPr>
          <w:iCs w:val="0"/>
          <w:sz w:val="24"/>
          <w:lang w:val="en-US"/>
        </w:rPr>
      </w:pPr>
      <w:r w:rsidRPr="00355A6F">
        <w:rPr>
          <w:iCs w:val="0"/>
          <w:sz w:val="24"/>
          <w:lang w:val="en-US"/>
        </w:rPr>
        <w:t>no ip address</w:t>
      </w:r>
    </w:p>
    <w:p w14:paraId="645C7FB2" w14:textId="49A6EFA1" w:rsidR="00930AF4" w:rsidRPr="00355A6F" w:rsidRDefault="00355A6F" w:rsidP="00355A6F">
      <w:pPr>
        <w:rPr>
          <w:szCs w:val="28"/>
          <w:lang w:val="en-US"/>
        </w:rPr>
        <w:sectPr w:rsidR="00930AF4" w:rsidRPr="00355A6F" w:rsidSect="00930AF4">
          <w:type w:val="continuous"/>
          <w:pgSz w:w="11907" w:h="16840" w:code="9"/>
          <w:pgMar w:top="907" w:right="851" w:bottom="1758" w:left="1701" w:header="720" w:footer="283" w:gutter="0"/>
          <w:cols w:num="2" w:space="720"/>
          <w:docGrid w:linePitch="381"/>
        </w:sectPr>
      </w:pPr>
      <w:r w:rsidRPr="00355A6F">
        <w:rPr>
          <w:iCs w:val="0"/>
          <w:sz w:val="24"/>
          <w:lang w:val="en-US"/>
        </w:rPr>
        <w:t>shutdown</w:t>
      </w:r>
    </w:p>
    <w:p w14:paraId="3482D04F" w14:textId="77777777" w:rsidR="00F709A4" w:rsidRPr="007E73BF" w:rsidRDefault="00F709A4" w:rsidP="00CF439A">
      <w:pPr>
        <w:rPr>
          <w:szCs w:val="28"/>
          <w:lang w:val="en-US"/>
        </w:rPr>
        <w:sectPr w:rsidR="00F709A4" w:rsidRPr="007E73BF" w:rsidSect="00F709A4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6570AE41" w14:textId="77777777" w:rsidR="00F709A4" w:rsidRPr="00F663AE" w:rsidRDefault="00F709A4" w:rsidP="00355A6F">
      <w:pPr>
        <w:rPr>
          <w:szCs w:val="28"/>
          <w:lang w:val="en-US"/>
        </w:rPr>
      </w:pPr>
    </w:p>
    <w:sectPr w:rsidR="00F709A4" w:rsidRPr="00F663AE" w:rsidSect="00930AF4">
      <w:type w:val="continuous"/>
      <w:pgSz w:w="11907" w:h="16840" w:code="9"/>
      <w:pgMar w:top="907" w:right="851" w:bottom="1758" w:left="1701" w:header="720" w:footer="22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ECA9D" w14:textId="77777777" w:rsidR="000770D8" w:rsidRDefault="000770D8" w:rsidP="003E15D9">
      <w:pPr>
        <w:spacing w:line="240" w:lineRule="auto"/>
      </w:pPr>
      <w:r>
        <w:separator/>
      </w:r>
    </w:p>
  </w:endnote>
  <w:endnote w:type="continuationSeparator" w:id="0">
    <w:p w14:paraId="2EC0E239" w14:textId="77777777" w:rsidR="000770D8" w:rsidRDefault="000770D8" w:rsidP="003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7CB" w14:textId="42B57CBA" w:rsidR="00685EB2" w:rsidRDefault="00685EB2" w:rsidP="00F709A4">
    <w:pPr>
      <w:pStyle w:val="a5"/>
      <w:ind w:right="-284"/>
      <w:jc w:val="right"/>
    </w:pPr>
  </w:p>
  <w:p w14:paraId="7E27F2C6" w14:textId="45E3AD1C" w:rsidR="00685EB2" w:rsidRDefault="00685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3248" w14:textId="77777777" w:rsidR="000770D8" w:rsidRDefault="000770D8" w:rsidP="003E15D9">
      <w:pPr>
        <w:spacing w:line="240" w:lineRule="auto"/>
      </w:pPr>
      <w:r>
        <w:separator/>
      </w:r>
    </w:p>
  </w:footnote>
  <w:footnote w:type="continuationSeparator" w:id="0">
    <w:p w14:paraId="272BF672" w14:textId="77777777" w:rsidR="000770D8" w:rsidRDefault="000770D8" w:rsidP="003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B3DE" w14:textId="39AE432A" w:rsidR="00685EB2" w:rsidRDefault="00685EB2">
    <w:pPr>
      <w:pStyle w:val="a3"/>
    </w:pPr>
    <w:r w:rsidRPr="00085073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BEF8C4" wp14:editId="4B309050">
              <wp:simplePos x="0" y="0"/>
              <wp:positionH relativeFrom="margin">
                <wp:posOffset>-331990</wp:posOffset>
              </wp:positionH>
              <wp:positionV relativeFrom="page">
                <wp:posOffset>225631</wp:posOffset>
              </wp:positionV>
              <wp:extent cx="6594360" cy="10189210"/>
              <wp:effectExtent l="0" t="0" r="16510" b="21590"/>
              <wp:wrapNone/>
              <wp:docPr id="1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360" cy="10189210"/>
                        <a:chOff x="-17" y="0"/>
                        <a:chExt cx="20017" cy="20000"/>
                      </a:xfrm>
                    </wpg:grpSpPr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5"/>
                      <wps:cNvCnPr>
                        <a:cxnSpLocks noChangeShapeType="1"/>
                      </wps:cNvCnPr>
                      <wps:spPr bwMode="auto">
                        <a:xfrm>
                          <a:off x="-17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A0331" w14:textId="4C0D66E1" w:rsidR="00685EB2" w:rsidRPr="0073733F" w:rsidRDefault="00685EB2" w:rsidP="0009127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БГУИР 961401.028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F8C4" id="Group 122" o:spid="_x0000_s1026" style="position:absolute;left:0;text-align:left;margin-left:-26.15pt;margin-top:17.75pt;width:519.25pt;height:802.3pt;z-index:251659264;mso-position-horizontal-relative:margin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" o:allowincell="f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5" o:spid="_x0000_s1029" style="position:absolute;visibility:visible;mso-wrap-style:square" from="-17,18941" to="1995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41" o:spid="_x0000_s10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51A0331" w14:textId="4C0D66E1" w:rsidR="00685EB2" w:rsidRPr="0073733F" w:rsidRDefault="00685EB2" w:rsidP="0009127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БГУИР 961401.028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62203"/>
    <w:rsid w:val="000770D8"/>
    <w:rsid w:val="00085073"/>
    <w:rsid w:val="0009127D"/>
    <w:rsid w:val="00117F3B"/>
    <w:rsid w:val="001B3008"/>
    <w:rsid w:val="001D75CB"/>
    <w:rsid w:val="001E6F00"/>
    <w:rsid w:val="00241A0F"/>
    <w:rsid w:val="002A53E7"/>
    <w:rsid w:val="003463A0"/>
    <w:rsid w:val="00355A6F"/>
    <w:rsid w:val="003E15D9"/>
    <w:rsid w:val="003F3C3A"/>
    <w:rsid w:val="004422CB"/>
    <w:rsid w:val="0050768B"/>
    <w:rsid w:val="00605609"/>
    <w:rsid w:val="00642987"/>
    <w:rsid w:val="0065502D"/>
    <w:rsid w:val="00685EB2"/>
    <w:rsid w:val="006C2190"/>
    <w:rsid w:val="0073733F"/>
    <w:rsid w:val="007C121F"/>
    <w:rsid w:val="007D1FB6"/>
    <w:rsid w:val="007D26D6"/>
    <w:rsid w:val="007E73BF"/>
    <w:rsid w:val="008115F6"/>
    <w:rsid w:val="00833815"/>
    <w:rsid w:val="00875FBC"/>
    <w:rsid w:val="00882F2F"/>
    <w:rsid w:val="00910BDF"/>
    <w:rsid w:val="00916A58"/>
    <w:rsid w:val="00930AF4"/>
    <w:rsid w:val="00940775"/>
    <w:rsid w:val="00942025"/>
    <w:rsid w:val="00971A3D"/>
    <w:rsid w:val="009D44E2"/>
    <w:rsid w:val="00A417BB"/>
    <w:rsid w:val="00A85261"/>
    <w:rsid w:val="00BD2FF8"/>
    <w:rsid w:val="00BE0DBA"/>
    <w:rsid w:val="00C40697"/>
    <w:rsid w:val="00C920BC"/>
    <w:rsid w:val="00CC3A6E"/>
    <w:rsid w:val="00CD79F6"/>
    <w:rsid w:val="00CF439A"/>
    <w:rsid w:val="00D34E5F"/>
    <w:rsid w:val="00DA7210"/>
    <w:rsid w:val="00E3120A"/>
    <w:rsid w:val="00E909DA"/>
    <w:rsid w:val="00EB5411"/>
    <w:rsid w:val="00EE7685"/>
    <w:rsid w:val="00F17D1F"/>
    <w:rsid w:val="00F44F1B"/>
    <w:rsid w:val="00F4588C"/>
    <w:rsid w:val="00F663AE"/>
    <w:rsid w:val="00F66A3B"/>
    <w:rsid w:val="00F709A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950E"/>
  <w15:chartTrackingRefBased/>
  <w15:docId w15:val="{C8DF3EB6-55EE-47D7-AD99-23EC1A4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iCs/>
        <w:sz w:val="28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exact"/>
      <w:jc w:val="both"/>
    </w:p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spacing w:line="360" w:lineRule="exact"/>
      <w:jc w:val="both"/>
    </w:pPr>
    <w:rPr>
      <w:rFonts w:ascii="ISOCPEUR" w:hAnsi="ISOCPEUR"/>
      <w:i/>
      <w:lang w:val="uk-UA"/>
    </w:rPr>
  </w:style>
  <w:style w:type="paragraph" w:customStyle="1" w:styleId="ad">
    <w:name w:val="Листинг программы"/>
    <w:pPr>
      <w:suppressAutoHyphens/>
      <w:spacing w:line="360" w:lineRule="exact"/>
      <w:jc w:val="both"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09127D"/>
  </w:style>
  <w:style w:type="paragraph" w:styleId="af">
    <w:name w:val="Normal (Web)"/>
    <w:basedOn w:val="a"/>
    <w:uiPriority w:val="99"/>
    <w:unhideWhenUsed/>
    <w:rsid w:val="009D44E2"/>
    <w:pPr>
      <w:spacing w:before="100" w:beforeAutospacing="1" w:after="100" w:afterAutospacing="1" w:line="240" w:lineRule="auto"/>
      <w:jc w:val="left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46396-A9C4-4B55-9E88-67FB07C9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</TotalTime>
  <Pages>6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2022-12-10T21:21:00Z</dcterms:created>
  <dcterms:modified xsi:type="dcterms:W3CDTF">2022-12-10T21:21:00Z</dcterms:modified>
</cp:coreProperties>
</file>