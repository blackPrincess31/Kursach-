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36C6" w14:textId="2293F4DC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 xml:space="preserve">ПРИЛОЖЕНИЯ </w:t>
      </w:r>
      <w:r w:rsidR="00685EB2">
        <w:rPr>
          <w:b/>
          <w:bCs/>
          <w:szCs w:val="28"/>
        </w:rPr>
        <w:t>Д</w:t>
      </w:r>
    </w:p>
    <w:p w14:paraId="3F781109" w14:textId="7777777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(обязательное)</w:t>
      </w:r>
    </w:p>
    <w:p w14:paraId="701D603B" w14:textId="6A0BAF5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Конфигурация оборудования</w:t>
      </w:r>
    </w:p>
    <w:p w14:paraId="5D529F5B" w14:textId="619840EA" w:rsidR="00875FBC" w:rsidRPr="00085073" w:rsidRDefault="00875FBC" w:rsidP="00CF439A">
      <w:pPr>
        <w:rPr>
          <w:szCs w:val="28"/>
        </w:rPr>
      </w:pPr>
    </w:p>
    <w:p w14:paraId="589A373D" w14:textId="336BBF4D" w:rsidR="00875FBC" w:rsidRPr="00685EB2" w:rsidRDefault="00875FBC" w:rsidP="00CF439A">
      <w:pPr>
        <w:rPr>
          <w:szCs w:val="28"/>
          <w:lang w:val="en-US"/>
        </w:rPr>
      </w:pPr>
      <w:r w:rsidRPr="00085073">
        <w:rPr>
          <w:szCs w:val="28"/>
        </w:rPr>
        <w:t>Конфигурация</w:t>
      </w:r>
      <w:r w:rsidRPr="00685EB2">
        <w:rPr>
          <w:szCs w:val="28"/>
          <w:lang w:val="en-US"/>
        </w:rPr>
        <w:t xml:space="preserve"> </w:t>
      </w:r>
      <w:r w:rsidRPr="00085073">
        <w:rPr>
          <w:szCs w:val="28"/>
        </w:rPr>
        <w:t>маршрутизатора</w:t>
      </w:r>
      <w:r w:rsidRPr="00685EB2">
        <w:rPr>
          <w:szCs w:val="28"/>
          <w:lang w:val="en-US"/>
        </w:rPr>
        <w:t xml:space="preserve"> (Router</w:t>
      </w:r>
      <w:r w:rsidR="00685EB2" w:rsidRPr="00685EB2">
        <w:rPr>
          <w:szCs w:val="28"/>
          <w:lang w:val="en-US"/>
        </w:rPr>
        <w:t>0</w:t>
      </w:r>
      <w:r w:rsidRPr="00685EB2">
        <w:rPr>
          <w:szCs w:val="28"/>
          <w:lang w:val="en-US"/>
        </w:rPr>
        <w:t>)</w:t>
      </w:r>
    </w:p>
    <w:p w14:paraId="3D1F250D" w14:textId="77777777" w:rsidR="00882F2F" w:rsidRPr="00685EB2" w:rsidRDefault="00882F2F" w:rsidP="00CF439A">
      <w:pPr>
        <w:rPr>
          <w:szCs w:val="28"/>
          <w:lang w:val="en-US"/>
        </w:rPr>
      </w:pPr>
    </w:p>
    <w:p w14:paraId="15FC7010" w14:textId="5A099828" w:rsidR="00882F2F" w:rsidRPr="00685EB2" w:rsidRDefault="00882F2F" w:rsidP="00CF439A">
      <w:pPr>
        <w:rPr>
          <w:szCs w:val="28"/>
          <w:lang w:val="en-US"/>
        </w:rPr>
        <w:sectPr w:rsidR="00882F2F" w:rsidRPr="00685EB2" w:rsidSect="0009127D">
          <w:headerReference w:type="default" r:id="rId7"/>
          <w:footerReference w:type="default" r:id="rId8"/>
          <w:pgSz w:w="11907" w:h="16840" w:code="9"/>
          <w:pgMar w:top="907" w:right="851" w:bottom="1758" w:left="1701" w:header="720" w:footer="227" w:gutter="0"/>
          <w:pgNumType w:start="68"/>
          <w:cols w:space="720"/>
          <w:docGrid w:linePitch="381"/>
        </w:sectPr>
      </w:pPr>
    </w:p>
    <w:p w14:paraId="4E78FCD9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Building configuration...</w:t>
      </w:r>
    </w:p>
    <w:p w14:paraId="2AB0B956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Current </w:t>
      </w:r>
      <w:proofErr w:type="gramStart"/>
      <w:r w:rsidRPr="00685EB2">
        <w:rPr>
          <w:lang w:val="en-US"/>
        </w:rPr>
        <w:t>configuration :</w:t>
      </w:r>
      <w:proofErr w:type="gramEnd"/>
      <w:r w:rsidRPr="00685EB2">
        <w:rPr>
          <w:lang w:val="en-US"/>
        </w:rPr>
        <w:t xml:space="preserve"> 2468 bytes</w:t>
      </w:r>
    </w:p>
    <w:p w14:paraId="475B3D7E" w14:textId="122EA123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!version</w:t>
      </w:r>
      <w:proofErr w:type="gramEnd"/>
      <w:r w:rsidRPr="00685EB2">
        <w:rPr>
          <w:lang w:val="en-US"/>
        </w:rPr>
        <w:t xml:space="preserve"> 15.1</w:t>
      </w:r>
    </w:p>
    <w:p w14:paraId="1252F433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no service timestamps log datetime </w:t>
      </w:r>
      <w:proofErr w:type="spellStart"/>
      <w:r w:rsidRPr="00685EB2">
        <w:rPr>
          <w:lang w:val="en-US"/>
        </w:rPr>
        <w:t>msec</w:t>
      </w:r>
      <w:proofErr w:type="spellEnd"/>
    </w:p>
    <w:p w14:paraId="136F11CF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no service timestamps debug datetime </w:t>
      </w:r>
      <w:proofErr w:type="spellStart"/>
      <w:r w:rsidRPr="00685EB2">
        <w:rPr>
          <w:lang w:val="en-US"/>
        </w:rPr>
        <w:t>msec</w:t>
      </w:r>
      <w:proofErr w:type="spellEnd"/>
    </w:p>
    <w:p w14:paraId="270AFE67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no service password-encryption</w:t>
      </w:r>
    </w:p>
    <w:p w14:paraId="6CCB1A9F" w14:textId="21E87EDA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!hostname</w:t>
      </w:r>
      <w:proofErr w:type="gramEnd"/>
      <w:r w:rsidRPr="00685EB2">
        <w:rPr>
          <w:lang w:val="en-US"/>
        </w:rPr>
        <w:t xml:space="preserve"> Router</w:t>
      </w:r>
    </w:p>
    <w:p w14:paraId="309B81C9" w14:textId="5463C2A2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</w:t>
      </w:r>
      <w:proofErr w:type="spellStart"/>
      <w:r w:rsidRPr="00685EB2">
        <w:rPr>
          <w:lang w:val="en-US"/>
        </w:rPr>
        <w:t>ip</w:t>
      </w:r>
      <w:proofErr w:type="spellEnd"/>
      <w:proofErr w:type="gram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Room1</w:t>
      </w:r>
    </w:p>
    <w:p w14:paraId="58CECA18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172.18.28.88 255.255.255.248</w:t>
      </w:r>
    </w:p>
    <w:p w14:paraId="102BDEE7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172.18.28.89</w:t>
      </w:r>
    </w:p>
    <w:p w14:paraId="7E12F1C5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37D21910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Room2</w:t>
      </w:r>
    </w:p>
    <w:p w14:paraId="12185674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172.18.28.80 255.255.255.248</w:t>
      </w:r>
    </w:p>
    <w:p w14:paraId="4AB9593C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172.18.28.81</w:t>
      </w:r>
    </w:p>
    <w:p w14:paraId="43A13C5F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1B95DFB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Room4</w:t>
      </w:r>
    </w:p>
    <w:p w14:paraId="5FB4CCE4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172.18.28.72 255.255.255.248</w:t>
      </w:r>
    </w:p>
    <w:p w14:paraId="36253D5E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172.18.28.73</w:t>
      </w:r>
    </w:p>
    <w:p w14:paraId="4DB00043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7406DE42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corridor</w:t>
      </w:r>
    </w:p>
    <w:p w14:paraId="46897499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172.18.28.64 255.255.255.248</w:t>
      </w:r>
    </w:p>
    <w:p w14:paraId="224AFDB5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172.18.28.65</w:t>
      </w:r>
    </w:p>
    <w:p w14:paraId="31F3C05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6F270DFD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</w:t>
      </w:r>
      <w:proofErr w:type="spellStart"/>
      <w:r w:rsidRPr="00685EB2">
        <w:rPr>
          <w:lang w:val="en-US"/>
        </w:rPr>
        <w:t>holl</w:t>
      </w:r>
      <w:proofErr w:type="spellEnd"/>
    </w:p>
    <w:p w14:paraId="4850A62F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172.18.28.56 255.255.255.248</w:t>
      </w:r>
    </w:p>
    <w:p w14:paraId="59043BE7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172.18.28.57</w:t>
      </w:r>
    </w:p>
    <w:p w14:paraId="127AFD2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134EEB7C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out</w:t>
      </w:r>
    </w:p>
    <w:p w14:paraId="55ACA280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172.18.28.48 255.255.255.248</w:t>
      </w:r>
    </w:p>
    <w:p w14:paraId="5AE2FA04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172.18.28.49</w:t>
      </w:r>
    </w:p>
    <w:p w14:paraId="509E4C69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63E633A1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</w:t>
      </w:r>
      <w:proofErr w:type="spellStart"/>
      <w:r w:rsidRPr="00685EB2">
        <w:rPr>
          <w:lang w:val="en-US"/>
        </w:rPr>
        <w:t>videoregistr</w:t>
      </w:r>
      <w:proofErr w:type="spellEnd"/>
    </w:p>
    <w:p w14:paraId="11579F60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172.18.28.40 255.255.255.248</w:t>
      </w:r>
    </w:p>
    <w:p w14:paraId="6989F153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172.18.28.41</w:t>
      </w:r>
    </w:p>
    <w:p w14:paraId="6BFBF9F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3CB2038D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admin</w:t>
      </w:r>
    </w:p>
    <w:p w14:paraId="143F0B52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172.18.28.32 255.255.255.248</w:t>
      </w:r>
    </w:p>
    <w:p w14:paraId="51A20D1F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172.18.28.33</w:t>
      </w:r>
    </w:p>
    <w:p w14:paraId="50DE5147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7BE0E3A9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dhcp</w:t>
      </w:r>
      <w:proofErr w:type="spellEnd"/>
      <w:r w:rsidRPr="00685EB2">
        <w:rPr>
          <w:lang w:val="en-US"/>
        </w:rPr>
        <w:t xml:space="preserve"> pool </w:t>
      </w:r>
      <w:proofErr w:type="spellStart"/>
      <w:r w:rsidRPr="00685EB2">
        <w:rPr>
          <w:lang w:val="en-US"/>
        </w:rPr>
        <w:t>noname</w:t>
      </w:r>
      <w:proofErr w:type="spellEnd"/>
    </w:p>
    <w:p w14:paraId="7D8AC68C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network 172.18.28.0 255.255.255.224</w:t>
      </w:r>
    </w:p>
    <w:p w14:paraId="4FEFE850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default-router 172.18.28.1</w:t>
      </w:r>
    </w:p>
    <w:p w14:paraId="41B01DD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dns</w:t>
      </w:r>
      <w:proofErr w:type="spellEnd"/>
      <w:r w:rsidRPr="00685EB2">
        <w:rPr>
          <w:lang w:val="en-US"/>
        </w:rPr>
        <w:t>-server 172.18.28.44</w:t>
      </w:r>
    </w:p>
    <w:p w14:paraId="3920B346" w14:textId="39462A16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</w:t>
      </w:r>
      <w:proofErr w:type="spellStart"/>
      <w:r w:rsidRPr="00685EB2">
        <w:rPr>
          <w:lang w:val="en-US"/>
        </w:rPr>
        <w:t>ip</w:t>
      </w:r>
      <w:proofErr w:type="spellEnd"/>
      <w:proofErr w:type="gram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cef</w:t>
      </w:r>
      <w:proofErr w:type="spellEnd"/>
    </w:p>
    <w:p w14:paraId="368A4BE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no ipv6 </w:t>
      </w:r>
      <w:proofErr w:type="spellStart"/>
      <w:r w:rsidRPr="00685EB2">
        <w:rPr>
          <w:lang w:val="en-US"/>
        </w:rPr>
        <w:t>cef</w:t>
      </w:r>
      <w:proofErr w:type="spellEnd"/>
    </w:p>
    <w:p w14:paraId="46BABEAD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license </w:t>
      </w:r>
      <w:proofErr w:type="spellStart"/>
      <w:r w:rsidRPr="00685EB2">
        <w:rPr>
          <w:lang w:val="en-US"/>
        </w:rPr>
        <w:t>udi</w:t>
      </w:r>
      <w:proofErr w:type="spell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pid</w:t>
      </w:r>
      <w:proofErr w:type="spellEnd"/>
      <w:r w:rsidRPr="00685EB2">
        <w:rPr>
          <w:lang w:val="en-US"/>
        </w:rPr>
        <w:t xml:space="preserve"> CISCO2811/K9 </w:t>
      </w:r>
      <w:proofErr w:type="spellStart"/>
      <w:r w:rsidRPr="00685EB2">
        <w:rPr>
          <w:lang w:val="en-US"/>
        </w:rPr>
        <w:t>sn</w:t>
      </w:r>
      <w:proofErr w:type="spellEnd"/>
      <w:r w:rsidRPr="00685EB2">
        <w:rPr>
          <w:lang w:val="en-US"/>
        </w:rPr>
        <w:t xml:space="preserve"> FTX1017SBA5-</w:t>
      </w:r>
    </w:p>
    <w:p w14:paraId="58473C8F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spanning-tree mode </w:t>
      </w:r>
      <w:proofErr w:type="spellStart"/>
      <w:r w:rsidRPr="00685EB2">
        <w:rPr>
          <w:lang w:val="en-US"/>
        </w:rPr>
        <w:t>pvst</w:t>
      </w:r>
      <w:proofErr w:type="spellEnd"/>
    </w:p>
    <w:p w14:paraId="11765698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</w:t>
      </w:r>
    </w:p>
    <w:p w14:paraId="03E4D027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no </w:t>
      </w: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</w:t>
      </w:r>
    </w:p>
    <w:p w14:paraId="7C120DD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duplex auto</w:t>
      </w:r>
    </w:p>
    <w:p w14:paraId="5BAA7268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speed auto</w:t>
      </w:r>
    </w:p>
    <w:p w14:paraId="0E4BC842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FastEthernet0/0.140</w:t>
      </w:r>
    </w:p>
    <w:p w14:paraId="0C4E4B4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140</w:t>
      </w:r>
    </w:p>
    <w:p w14:paraId="32AB4261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172.18.28.89 255.255.255.248</w:t>
      </w:r>
    </w:p>
    <w:p w14:paraId="7AFC98E6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FastEthernet0/0.141</w:t>
      </w:r>
    </w:p>
    <w:p w14:paraId="4782B4D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141</w:t>
      </w:r>
    </w:p>
    <w:p w14:paraId="7C60EE6D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172.18.28.81 255.255.255.248</w:t>
      </w:r>
    </w:p>
    <w:p w14:paraId="187BF238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FastEthernet0/0.142</w:t>
      </w:r>
    </w:p>
    <w:p w14:paraId="66081F1D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142</w:t>
      </w:r>
    </w:p>
    <w:p w14:paraId="609E9465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172.18.28.73 255.255.255.248</w:t>
      </w:r>
    </w:p>
    <w:p w14:paraId="7765D3F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FastEthernet0/0.143</w:t>
      </w:r>
    </w:p>
    <w:p w14:paraId="18823A6C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143</w:t>
      </w:r>
    </w:p>
    <w:p w14:paraId="57080CFC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172.18.28.65 255.255.255.248</w:t>
      </w:r>
    </w:p>
    <w:p w14:paraId="3DA61259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FastEthernet0/0.144</w:t>
      </w:r>
    </w:p>
    <w:p w14:paraId="271AB4EE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144</w:t>
      </w:r>
    </w:p>
    <w:p w14:paraId="469BC4B5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172.18.28.57 255.255.255.248</w:t>
      </w:r>
    </w:p>
    <w:p w14:paraId="168B5045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FastEthernet0/0.145</w:t>
      </w:r>
    </w:p>
    <w:p w14:paraId="79931CC9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145</w:t>
      </w:r>
    </w:p>
    <w:p w14:paraId="1BC4544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172.18.28.49 255.255.255.248</w:t>
      </w:r>
    </w:p>
    <w:p w14:paraId="6A4BBE65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FastEthernet0/0.146</w:t>
      </w:r>
    </w:p>
    <w:p w14:paraId="76D4243F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146</w:t>
      </w:r>
    </w:p>
    <w:p w14:paraId="437F72E2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172.18.28.41 255.255.255.248</w:t>
      </w:r>
    </w:p>
    <w:p w14:paraId="0C888381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FastEthernet0/0.147</w:t>
      </w:r>
    </w:p>
    <w:p w14:paraId="6C29ABC6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147</w:t>
      </w:r>
    </w:p>
    <w:p w14:paraId="15AFC8D0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172.18.28.33 255.255.255.248</w:t>
      </w:r>
    </w:p>
    <w:p w14:paraId="03AA51F6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FastEthernet0/0.148</w:t>
      </w:r>
    </w:p>
    <w:p w14:paraId="38170CF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encapsulation dot1Q 148</w:t>
      </w:r>
    </w:p>
    <w:p w14:paraId="6759BF04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 172.18.28.1 255.255.255.224</w:t>
      </w:r>
    </w:p>
    <w:p w14:paraId="583039C7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FastEthernet0/1</w:t>
      </w:r>
    </w:p>
    <w:p w14:paraId="4D2564BA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 xml:space="preserve">no </w:t>
      </w: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</w:t>
      </w:r>
    </w:p>
    <w:p w14:paraId="2E9620D1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duplex auto</w:t>
      </w:r>
    </w:p>
    <w:p w14:paraId="5075C552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speed auto</w:t>
      </w:r>
    </w:p>
    <w:p w14:paraId="4955AB2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interface Vlan1</w:t>
      </w:r>
      <w:bookmarkStart w:id="0" w:name="_GoBack"/>
      <w:bookmarkEnd w:id="0"/>
    </w:p>
    <w:p w14:paraId="769464FD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lastRenderedPageBreak/>
        <w:t xml:space="preserve">no </w:t>
      </w:r>
      <w:proofErr w:type="spellStart"/>
      <w:r w:rsidRPr="00685EB2">
        <w:rPr>
          <w:lang w:val="en-US"/>
        </w:rPr>
        <w:t>ip</w:t>
      </w:r>
      <w:proofErr w:type="spellEnd"/>
      <w:r w:rsidRPr="00685EB2">
        <w:rPr>
          <w:lang w:val="en-US"/>
        </w:rPr>
        <w:t xml:space="preserve"> address</w:t>
      </w:r>
    </w:p>
    <w:p w14:paraId="35F32BFB" w14:textId="77777777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r w:rsidRPr="00685EB2">
        <w:rPr>
          <w:lang w:val="en-US"/>
        </w:rPr>
        <w:t>shutdown</w:t>
      </w:r>
    </w:p>
    <w:p w14:paraId="70C180F9" w14:textId="793232BF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</w:t>
      </w:r>
      <w:proofErr w:type="spellStart"/>
      <w:r w:rsidRPr="00685EB2">
        <w:rPr>
          <w:lang w:val="en-US"/>
        </w:rPr>
        <w:t>ip</w:t>
      </w:r>
      <w:proofErr w:type="spellEnd"/>
      <w:proofErr w:type="gramEnd"/>
      <w:r w:rsidRPr="00685EB2">
        <w:rPr>
          <w:lang w:val="en-US"/>
        </w:rPr>
        <w:t xml:space="preserve"> classless</w:t>
      </w:r>
    </w:p>
    <w:p w14:paraId="5348685A" w14:textId="15D1B643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</w:t>
      </w:r>
      <w:proofErr w:type="spellStart"/>
      <w:r w:rsidRPr="00685EB2">
        <w:rPr>
          <w:lang w:val="en-US"/>
        </w:rPr>
        <w:t>ip</w:t>
      </w:r>
      <w:proofErr w:type="spellEnd"/>
      <w:proofErr w:type="gramEnd"/>
      <w:r w:rsidRPr="00685EB2">
        <w:rPr>
          <w:lang w:val="en-US"/>
        </w:rPr>
        <w:t xml:space="preserve"> flow-export version 9</w:t>
      </w:r>
    </w:p>
    <w:p w14:paraId="555DFC83" w14:textId="2949D8F8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!line</w:t>
      </w:r>
      <w:proofErr w:type="gramEnd"/>
      <w:r w:rsidRPr="00685EB2">
        <w:rPr>
          <w:lang w:val="en-US"/>
        </w:rPr>
        <w:t xml:space="preserve"> con 0</w:t>
      </w:r>
    </w:p>
    <w:p w14:paraId="365634E2" w14:textId="11157784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!line</w:t>
      </w:r>
      <w:proofErr w:type="gramEnd"/>
      <w:r w:rsidRPr="00685EB2">
        <w:rPr>
          <w:lang w:val="en-US"/>
        </w:rPr>
        <w:t xml:space="preserve"> aux 0</w:t>
      </w:r>
    </w:p>
    <w:p w14:paraId="03AB66A2" w14:textId="7F96B91F" w:rsidR="00685EB2" w:rsidRPr="00685EB2" w:rsidRDefault="00685EB2" w:rsidP="00685EB2">
      <w:pPr>
        <w:pStyle w:val="af"/>
        <w:spacing w:before="0" w:beforeAutospacing="0" w:after="0" w:afterAutospacing="0"/>
        <w:rPr>
          <w:lang w:val="en-US"/>
        </w:rPr>
      </w:pPr>
      <w:proofErr w:type="gramStart"/>
      <w:r w:rsidRPr="00685EB2">
        <w:rPr>
          <w:lang w:val="en-US"/>
        </w:rPr>
        <w:t>!line</w:t>
      </w:r>
      <w:proofErr w:type="gramEnd"/>
      <w:r w:rsidRPr="00685EB2">
        <w:rPr>
          <w:lang w:val="en-US"/>
        </w:rPr>
        <w:t xml:space="preserve"> </w:t>
      </w:r>
      <w:proofErr w:type="spellStart"/>
      <w:r w:rsidRPr="00685EB2">
        <w:rPr>
          <w:lang w:val="en-US"/>
        </w:rPr>
        <w:t>vty</w:t>
      </w:r>
      <w:proofErr w:type="spellEnd"/>
      <w:r w:rsidRPr="00685EB2">
        <w:rPr>
          <w:lang w:val="en-US"/>
        </w:rPr>
        <w:t xml:space="preserve"> 0 4</w:t>
      </w:r>
    </w:p>
    <w:p w14:paraId="618D0734" w14:textId="77777777" w:rsidR="00685EB2" w:rsidRDefault="00685EB2" w:rsidP="00685EB2">
      <w:pPr>
        <w:pStyle w:val="af"/>
        <w:spacing w:before="0" w:beforeAutospacing="0" w:after="0" w:afterAutospacing="0"/>
      </w:pPr>
      <w:proofErr w:type="spellStart"/>
      <w:r>
        <w:t>login</w:t>
      </w:r>
      <w:proofErr w:type="spellEnd"/>
    </w:p>
    <w:p w14:paraId="33EB088F" w14:textId="5448E6FA" w:rsidR="00685EB2" w:rsidRDefault="00685EB2" w:rsidP="00685EB2">
      <w:pPr>
        <w:pStyle w:val="af"/>
        <w:spacing w:before="0" w:beforeAutospacing="0" w:after="0" w:afterAutospacing="0"/>
      </w:pPr>
      <w:proofErr w:type="gramStart"/>
      <w:r>
        <w:t>!</w:t>
      </w:r>
      <w:proofErr w:type="spellStart"/>
      <w:r>
        <w:t>end</w:t>
      </w:r>
      <w:proofErr w:type="spellEnd"/>
      <w:proofErr w:type="gramEnd"/>
    </w:p>
    <w:p w14:paraId="2E660AC9" w14:textId="77777777" w:rsidR="00930AF4" w:rsidRPr="00930AF4" w:rsidRDefault="00930AF4" w:rsidP="00CF439A">
      <w:pPr>
        <w:rPr>
          <w:szCs w:val="28"/>
        </w:rPr>
        <w:sectPr w:rsidR="00930AF4" w:rsidRPr="00930AF4" w:rsidSect="00930AF4">
          <w:type w:val="continuous"/>
          <w:pgSz w:w="11907" w:h="16840" w:code="9"/>
          <w:pgMar w:top="907" w:right="851" w:bottom="1758" w:left="1701" w:header="720" w:footer="227" w:gutter="0"/>
          <w:cols w:num="2" w:space="720"/>
          <w:docGrid w:linePitch="381"/>
        </w:sectPr>
      </w:pPr>
    </w:p>
    <w:p w14:paraId="2E0A3071" w14:textId="6516952F" w:rsidR="00685EB2" w:rsidRPr="00930AF4" w:rsidRDefault="00685EB2" w:rsidP="00CF439A">
      <w:pPr>
        <w:rPr>
          <w:szCs w:val="28"/>
        </w:rPr>
      </w:pPr>
    </w:p>
    <w:p w14:paraId="327CE624" w14:textId="0E0FC2CB" w:rsidR="00117F3B" w:rsidRPr="00930AF4" w:rsidRDefault="00117F3B" w:rsidP="00CF439A">
      <w:pPr>
        <w:rPr>
          <w:szCs w:val="28"/>
        </w:rPr>
      </w:pPr>
      <w:proofErr w:type="gramStart"/>
      <w:r w:rsidRPr="00085073">
        <w:rPr>
          <w:szCs w:val="28"/>
        </w:rPr>
        <w:t>Конфигурация</w:t>
      </w:r>
      <w:r w:rsidRPr="00930AF4">
        <w:rPr>
          <w:szCs w:val="28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930AF4">
        <w:rPr>
          <w:szCs w:val="28"/>
        </w:rPr>
        <w:t xml:space="preserve"> (</w:t>
      </w:r>
      <w:r w:rsidRPr="00085073">
        <w:rPr>
          <w:szCs w:val="28"/>
          <w:lang w:val="en-US"/>
        </w:rPr>
        <w:t>Switch</w:t>
      </w:r>
      <w:r w:rsidRPr="00930AF4">
        <w:rPr>
          <w:szCs w:val="28"/>
        </w:rPr>
        <w:t xml:space="preserve"> </w:t>
      </w:r>
      <w:r w:rsidR="00930AF4" w:rsidRPr="00930AF4">
        <w:rPr>
          <w:szCs w:val="28"/>
        </w:rPr>
        <w:t>0</w:t>
      </w:r>
      <w:r w:rsidRPr="00930AF4">
        <w:rPr>
          <w:szCs w:val="28"/>
        </w:rPr>
        <w:t>)</w:t>
      </w:r>
    </w:p>
    <w:p w14:paraId="19FFE3C1" w14:textId="77777777" w:rsidR="00117F3B" w:rsidRPr="00930AF4" w:rsidRDefault="00117F3B" w:rsidP="00CF439A">
      <w:pPr>
        <w:rPr>
          <w:szCs w:val="28"/>
        </w:rPr>
      </w:pPr>
    </w:p>
    <w:p w14:paraId="52E7D9D3" w14:textId="77777777" w:rsidR="006C2190" w:rsidRPr="00930AF4" w:rsidRDefault="006C2190" w:rsidP="00CF439A">
      <w:pPr>
        <w:rPr>
          <w:szCs w:val="28"/>
        </w:rPr>
        <w:sectPr w:rsidR="006C2190" w:rsidRPr="00930AF4" w:rsidSect="00CD79F6">
          <w:type w:val="continuous"/>
          <w:pgSz w:w="11907" w:h="16840" w:code="9"/>
          <w:pgMar w:top="907" w:right="851" w:bottom="1758" w:left="1701" w:header="720" w:footer="227" w:gutter="0"/>
          <w:cols w:space="720"/>
          <w:docGrid w:linePitch="381"/>
        </w:sectPr>
      </w:pPr>
    </w:p>
    <w:p w14:paraId="75232B9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Building configuration...</w:t>
      </w:r>
    </w:p>
    <w:p w14:paraId="2A24697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Current </w:t>
      </w:r>
      <w:proofErr w:type="gramStart"/>
      <w:r w:rsidRPr="00930AF4">
        <w:rPr>
          <w:lang w:val="en-US"/>
        </w:rPr>
        <w:t>configuration :</w:t>
      </w:r>
      <w:proofErr w:type="gramEnd"/>
      <w:r w:rsidRPr="00930AF4">
        <w:rPr>
          <w:lang w:val="en-US"/>
        </w:rPr>
        <w:t xml:space="preserve"> 2405 bytes</w:t>
      </w:r>
    </w:p>
    <w:p w14:paraId="322A9A37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version 12.1</w:t>
      </w:r>
    </w:p>
    <w:p w14:paraId="276AEFD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no service timestamps log datetime </w:t>
      </w:r>
      <w:proofErr w:type="spellStart"/>
      <w:r w:rsidRPr="00930AF4">
        <w:rPr>
          <w:lang w:val="en-US"/>
        </w:rPr>
        <w:t>msec</w:t>
      </w:r>
      <w:proofErr w:type="spellEnd"/>
    </w:p>
    <w:p w14:paraId="4C7F1BD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no service timestamps debug datetime </w:t>
      </w:r>
      <w:proofErr w:type="spellStart"/>
      <w:r w:rsidRPr="00930AF4">
        <w:rPr>
          <w:lang w:val="en-US"/>
        </w:rPr>
        <w:t>msec</w:t>
      </w:r>
      <w:proofErr w:type="spellEnd"/>
    </w:p>
    <w:p w14:paraId="435BC4B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no service password-encryption</w:t>
      </w:r>
    </w:p>
    <w:p w14:paraId="36E6E41A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hostname Switch</w:t>
      </w:r>
    </w:p>
    <w:p w14:paraId="12C0BBC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spanning-tree mode </w:t>
      </w:r>
      <w:proofErr w:type="spellStart"/>
      <w:r w:rsidRPr="00930AF4">
        <w:rPr>
          <w:lang w:val="en-US"/>
        </w:rPr>
        <w:t>pvst</w:t>
      </w:r>
      <w:proofErr w:type="spellEnd"/>
    </w:p>
    <w:p w14:paraId="06EFF09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spanning-tree extend system-id</w:t>
      </w:r>
    </w:p>
    <w:p w14:paraId="699F056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</w:t>
      </w:r>
    </w:p>
    <w:p w14:paraId="149FC5C5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trunk native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5072DF9F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trunk</w:t>
      </w:r>
    </w:p>
    <w:p w14:paraId="438B6F0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FastEthernet0/2</w:t>
      </w:r>
    </w:p>
    <w:p w14:paraId="572F003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147</w:t>
      </w:r>
    </w:p>
    <w:p w14:paraId="4127F8F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7E40DFCD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FastEthernet0/3</w:t>
      </w:r>
    </w:p>
    <w:p w14:paraId="19D6AF2A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143</w:t>
      </w:r>
    </w:p>
    <w:p w14:paraId="1F208CF8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FastEthernet0/4</w:t>
      </w:r>
    </w:p>
    <w:p w14:paraId="3ECCBC1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140</w:t>
      </w:r>
    </w:p>
    <w:p w14:paraId="3CDB1ACA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FastEthernet0/5</w:t>
      </w:r>
    </w:p>
    <w:p w14:paraId="3C9F925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146</w:t>
      </w:r>
    </w:p>
    <w:p w14:paraId="50BE2770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3E334CC1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FastEthernet0/6</w:t>
      </w:r>
    </w:p>
    <w:p w14:paraId="51146BC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140</w:t>
      </w:r>
    </w:p>
    <w:p w14:paraId="523AC921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FastEthernet0/7</w:t>
      </w:r>
    </w:p>
    <w:p w14:paraId="3442CFE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140</w:t>
      </w:r>
    </w:p>
    <w:p w14:paraId="795610A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FastEthernet0/8</w:t>
      </w:r>
    </w:p>
    <w:p w14:paraId="75C92D4F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143</w:t>
      </w:r>
    </w:p>
    <w:p w14:paraId="33552EA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FastEthernet0/9</w:t>
      </w:r>
    </w:p>
    <w:p w14:paraId="65EAF14A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141</w:t>
      </w:r>
    </w:p>
    <w:p w14:paraId="4A6BA208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FastEthernet0/10</w:t>
      </w:r>
    </w:p>
    <w:p w14:paraId="1E33ED0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140</w:t>
      </w:r>
    </w:p>
    <w:p w14:paraId="724346DD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FastEthernet0/11</w:t>
      </w:r>
    </w:p>
    <w:p w14:paraId="1A028FA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141</w:t>
      </w:r>
    </w:p>
    <w:p w14:paraId="7D60634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FastEthernet0/12</w:t>
      </w:r>
    </w:p>
    <w:p w14:paraId="75CE347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141</w:t>
      </w:r>
    </w:p>
    <w:p w14:paraId="7244821C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FastEthernet0/13</w:t>
      </w:r>
    </w:p>
    <w:p w14:paraId="4940639C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141</w:t>
      </w:r>
    </w:p>
    <w:p w14:paraId="4253773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FastEthernet0/14</w:t>
      </w:r>
    </w:p>
    <w:p w14:paraId="1711181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05D5795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699D537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53984AB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54C6F2C5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FastEthernet0/15</w:t>
      </w:r>
    </w:p>
    <w:p w14:paraId="6F5C45A8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41E932E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2A534900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5824407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646B38F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FastEthernet0/16</w:t>
      </w:r>
    </w:p>
    <w:p w14:paraId="00752BAF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2A199BC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337A453D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74BF049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15D20A0F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FastEthernet0/17</w:t>
      </w:r>
    </w:p>
    <w:p w14:paraId="35D8927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50773E0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0993CD91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0641F58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55234080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FastEthernet0/18</w:t>
      </w:r>
    </w:p>
    <w:p w14:paraId="446E5E4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59243D6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5E53C625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4EE568B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53C1652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FastEthernet0/19</w:t>
      </w:r>
    </w:p>
    <w:p w14:paraId="3D51B600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02BFE00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1601ADE8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5979567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71CC172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FastEthernet0/20</w:t>
      </w:r>
    </w:p>
    <w:p w14:paraId="3DA22B3C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1161697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611733A5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52253D1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66EDADD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FastEthernet0/21</w:t>
      </w:r>
    </w:p>
    <w:p w14:paraId="47327E7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7729D2D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1A8ABD3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57893CC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3A61286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FastEthernet0/22</w:t>
      </w:r>
    </w:p>
    <w:p w14:paraId="3C580A6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1894DFFA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22612E4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0538EC9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lastRenderedPageBreak/>
        <w:t>shutdown</w:t>
      </w:r>
    </w:p>
    <w:p w14:paraId="7DFA90B8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FastEthernet0/23</w:t>
      </w:r>
    </w:p>
    <w:p w14:paraId="108ECD9F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5172FA18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42F14070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3C41DABC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22EB0F3E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FastEthernet0/24</w:t>
      </w:r>
    </w:p>
    <w:p w14:paraId="2EB48B27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access </w:t>
      </w:r>
      <w:proofErr w:type="spellStart"/>
      <w:r w:rsidRPr="00930AF4">
        <w:rPr>
          <w:lang w:val="en-US"/>
        </w:rPr>
        <w:t>vlan</w:t>
      </w:r>
      <w:proofErr w:type="spellEnd"/>
      <w:r w:rsidRPr="00930AF4">
        <w:rPr>
          <w:lang w:val="en-US"/>
        </w:rPr>
        <w:t xml:space="preserve"> 148</w:t>
      </w:r>
    </w:p>
    <w:p w14:paraId="5F4B1189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switchport mode access</w:t>
      </w:r>
    </w:p>
    <w:p w14:paraId="5DECA1B7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switchport </w:t>
      </w:r>
      <w:proofErr w:type="spellStart"/>
      <w:r w:rsidRPr="00930AF4">
        <w:rPr>
          <w:lang w:val="en-US"/>
        </w:rPr>
        <w:t>nonegotiate</w:t>
      </w:r>
      <w:proofErr w:type="spellEnd"/>
    </w:p>
    <w:p w14:paraId="5A04C75D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1ECDC85B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interface Vlan1</w:t>
      </w:r>
    </w:p>
    <w:p w14:paraId="578C072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no </w:t>
      </w:r>
      <w:proofErr w:type="spellStart"/>
      <w:r w:rsidRPr="00930AF4">
        <w:rPr>
          <w:lang w:val="en-US"/>
        </w:rPr>
        <w:t>ip</w:t>
      </w:r>
      <w:proofErr w:type="spellEnd"/>
      <w:r w:rsidRPr="00930AF4">
        <w:rPr>
          <w:lang w:val="en-US"/>
        </w:rPr>
        <w:t xml:space="preserve"> address</w:t>
      </w:r>
    </w:p>
    <w:p w14:paraId="31FB3092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shutdown</w:t>
      </w:r>
    </w:p>
    <w:p w14:paraId="2ACD8563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line con 0</w:t>
      </w:r>
    </w:p>
    <w:p w14:paraId="2235AB56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line </w:t>
      </w:r>
      <w:proofErr w:type="spellStart"/>
      <w:r w:rsidRPr="00930AF4">
        <w:rPr>
          <w:lang w:val="en-US"/>
        </w:rPr>
        <w:t>vty</w:t>
      </w:r>
      <w:proofErr w:type="spellEnd"/>
      <w:r w:rsidRPr="00930AF4">
        <w:rPr>
          <w:lang w:val="en-US"/>
        </w:rPr>
        <w:t xml:space="preserve"> 0 4</w:t>
      </w:r>
    </w:p>
    <w:p w14:paraId="7FFAD03D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login</w:t>
      </w:r>
    </w:p>
    <w:p w14:paraId="5413B7BC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 xml:space="preserve">line </w:t>
      </w:r>
      <w:proofErr w:type="spellStart"/>
      <w:r w:rsidRPr="00930AF4">
        <w:rPr>
          <w:lang w:val="en-US"/>
        </w:rPr>
        <w:t>vty</w:t>
      </w:r>
      <w:proofErr w:type="spellEnd"/>
      <w:r w:rsidRPr="00930AF4">
        <w:rPr>
          <w:lang w:val="en-US"/>
        </w:rPr>
        <w:t xml:space="preserve"> 5 15</w:t>
      </w:r>
    </w:p>
    <w:p w14:paraId="137C7FA4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login</w:t>
      </w:r>
    </w:p>
    <w:p w14:paraId="5741FC47" w14:textId="77777777" w:rsidR="00930AF4" w:rsidRPr="00930AF4" w:rsidRDefault="00930AF4" w:rsidP="00930AF4">
      <w:pPr>
        <w:pStyle w:val="af"/>
        <w:spacing w:before="0" w:beforeAutospacing="0" w:after="0" w:afterAutospacing="0"/>
        <w:rPr>
          <w:lang w:val="en-US"/>
        </w:rPr>
      </w:pPr>
      <w:r w:rsidRPr="00930AF4">
        <w:rPr>
          <w:lang w:val="en-US"/>
        </w:rPr>
        <w:t>end</w:t>
      </w:r>
    </w:p>
    <w:p w14:paraId="4799ED79" w14:textId="77777777" w:rsidR="00930AF4" w:rsidRDefault="00930AF4" w:rsidP="00CF439A">
      <w:pPr>
        <w:rPr>
          <w:iCs w:val="0"/>
          <w:sz w:val="24"/>
          <w:lang w:val="en-US"/>
        </w:rPr>
      </w:pPr>
    </w:p>
    <w:p w14:paraId="032B3143" w14:textId="77777777" w:rsidR="00930AF4" w:rsidRDefault="00930AF4" w:rsidP="00CF439A">
      <w:pPr>
        <w:rPr>
          <w:iCs w:val="0"/>
          <w:sz w:val="24"/>
          <w:lang w:val="en-US"/>
        </w:rPr>
        <w:sectPr w:rsidR="00930AF4" w:rsidSect="00930AF4">
          <w:type w:val="continuous"/>
          <w:pgSz w:w="11907" w:h="16840" w:code="9"/>
          <w:pgMar w:top="907" w:right="851" w:bottom="1758" w:left="1701" w:header="720" w:footer="720" w:gutter="0"/>
          <w:cols w:num="2" w:space="720"/>
        </w:sectPr>
      </w:pPr>
    </w:p>
    <w:p w14:paraId="3F48D359" w14:textId="77368F7A" w:rsidR="00930AF4" w:rsidRDefault="00930AF4" w:rsidP="00CF439A">
      <w:pPr>
        <w:rPr>
          <w:iCs w:val="0"/>
          <w:sz w:val="24"/>
          <w:lang w:val="en-US"/>
        </w:rPr>
      </w:pPr>
    </w:p>
    <w:p w14:paraId="335D7483" w14:textId="72C0B561" w:rsidR="003E15D9" w:rsidRPr="00F66A3B" w:rsidRDefault="003E15D9" w:rsidP="00CF439A">
      <w:pPr>
        <w:rPr>
          <w:szCs w:val="28"/>
          <w:lang w:val="en-US"/>
        </w:rPr>
        <w:sectPr w:rsidR="003E15D9" w:rsidRPr="00F66A3B" w:rsidSect="00882F2F">
          <w:type w:val="continuous"/>
          <w:pgSz w:w="11907" w:h="16840" w:code="9"/>
          <w:pgMar w:top="907" w:right="851" w:bottom="1758" w:left="1701" w:header="720" w:footer="720" w:gutter="0"/>
          <w:cols w:space="720"/>
        </w:sectPr>
      </w:pPr>
    </w:p>
    <w:p w14:paraId="2B31A3FD" w14:textId="38B30F22" w:rsidR="003E15D9" w:rsidRPr="00930AF4" w:rsidRDefault="003E15D9" w:rsidP="00CF439A">
      <w:pPr>
        <w:rPr>
          <w:szCs w:val="28"/>
        </w:rPr>
      </w:pPr>
      <w:proofErr w:type="gramStart"/>
      <w:r w:rsidRPr="00085073">
        <w:rPr>
          <w:szCs w:val="28"/>
        </w:rPr>
        <w:t>Конфигурация</w:t>
      </w:r>
      <w:r w:rsidRPr="00930AF4">
        <w:rPr>
          <w:szCs w:val="28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930AF4">
        <w:rPr>
          <w:szCs w:val="28"/>
        </w:rPr>
        <w:t xml:space="preserve"> (</w:t>
      </w:r>
      <w:r w:rsidRPr="00F66A3B">
        <w:rPr>
          <w:szCs w:val="28"/>
          <w:lang w:val="en-US"/>
        </w:rPr>
        <w:t>Switch</w:t>
      </w:r>
      <w:r w:rsidRPr="00930AF4">
        <w:rPr>
          <w:szCs w:val="28"/>
        </w:rPr>
        <w:t xml:space="preserve"> </w:t>
      </w:r>
      <w:r w:rsidR="00930AF4" w:rsidRPr="00930AF4">
        <w:rPr>
          <w:szCs w:val="28"/>
        </w:rPr>
        <w:t>1</w:t>
      </w:r>
      <w:r w:rsidRPr="00930AF4">
        <w:rPr>
          <w:szCs w:val="28"/>
        </w:rPr>
        <w:t>)</w:t>
      </w:r>
    </w:p>
    <w:p w14:paraId="66229094" w14:textId="77777777" w:rsidR="00EE7685" w:rsidRPr="00930AF4" w:rsidRDefault="00EE7685" w:rsidP="00CF439A">
      <w:pPr>
        <w:rPr>
          <w:szCs w:val="28"/>
        </w:rPr>
      </w:pPr>
    </w:p>
    <w:p w14:paraId="029D1D42" w14:textId="77777777" w:rsidR="00EE7685" w:rsidRPr="00930AF4" w:rsidRDefault="00EE7685" w:rsidP="00CF439A">
      <w:pPr>
        <w:rPr>
          <w:szCs w:val="28"/>
        </w:rPr>
        <w:sectPr w:rsidR="00EE7685" w:rsidRPr="00930AF4" w:rsidSect="00CD79F6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6DBE893B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Building configuration...</w:t>
      </w:r>
    </w:p>
    <w:p w14:paraId="3C415E3C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Current </w:t>
      </w:r>
      <w:proofErr w:type="gramStart"/>
      <w:r w:rsidRPr="00930AF4">
        <w:rPr>
          <w:iCs w:val="0"/>
          <w:sz w:val="24"/>
          <w:lang w:val="en-US"/>
        </w:rPr>
        <w:t>configuration :</w:t>
      </w:r>
      <w:proofErr w:type="gramEnd"/>
      <w:r w:rsidRPr="00930AF4">
        <w:rPr>
          <w:iCs w:val="0"/>
          <w:sz w:val="24"/>
          <w:lang w:val="en-US"/>
        </w:rPr>
        <w:t xml:space="preserve"> 2387 bytes</w:t>
      </w:r>
    </w:p>
    <w:p w14:paraId="63E245F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version 12.1</w:t>
      </w:r>
    </w:p>
    <w:p w14:paraId="7AA23D3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930AF4">
        <w:rPr>
          <w:iCs w:val="0"/>
          <w:sz w:val="24"/>
          <w:lang w:val="en-US"/>
        </w:rPr>
        <w:t>msec</w:t>
      </w:r>
      <w:proofErr w:type="spellEnd"/>
    </w:p>
    <w:p w14:paraId="3D133AD3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930AF4">
        <w:rPr>
          <w:iCs w:val="0"/>
          <w:sz w:val="24"/>
          <w:lang w:val="en-US"/>
        </w:rPr>
        <w:t>msec</w:t>
      </w:r>
      <w:proofErr w:type="spellEnd"/>
    </w:p>
    <w:p w14:paraId="25C4946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no service password-encryption</w:t>
      </w:r>
    </w:p>
    <w:p w14:paraId="3DB4E95F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hostname Switch</w:t>
      </w:r>
    </w:p>
    <w:p w14:paraId="73AE2FA3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spanning-tree mode </w:t>
      </w:r>
      <w:proofErr w:type="spellStart"/>
      <w:r w:rsidRPr="00930AF4">
        <w:rPr>
          <w:iCs w:val="0"/>
          <w:sz w:val="24"/>
          <w:lang w:val="en-US"/>
        </w:rPr>
        <w:t>pvst</w:t>
      </w:r>
      <w:proofErr w:type="spellEnd"/>
    </w:p>
    <w:p w14:paraId="7C666F0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spanning-tree extend system-id</w:t>
      </w:r>
    </w:p>
    <w:p w14:paraId="26264933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</w:t>
      </w:r>
    </w:p>
    <w:p w14:paraId="25D2F06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trunk native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31432D7E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FastEthernet0/2</w:t>
      </w:r>
    </w:p>
    <w:p w14:paraId="7934F75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trunk native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00021F3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trunk</w:t>
      </w:r>
    </w:p>
    <w:p w14:paraId="3DD1636C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FastEthernet0/3</w:t>
      </w:r>
    </w:p>
    <w:p w14:paraId="24E00B2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141</w:t>
      </w:r>
    </w:p>
    <w:p w14:paraId="57A4DA9C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FastEthernet0/4</w:t>
      </w:r>
    </w:p>
    <w:p w14:paraId="6A6371F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143</w:t>
      </w:r>
    </w:p>
    <w:p w14:paraId="3BD2A8C0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FastEthernet0/5</w:t>
      </w:r>
    </w:p>
    <w:p w14:paraId="1BA090F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144</w:t>
      </w:r>
    </w:p>
    <w:p w14:paraId="084AB27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FastEthernet0/6</w:t>
      </w:r>
    </w:p>
    <w:p w14:paraId="34ACDC64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144</w:t>
      </w:r>
    </w:p>
    <w:p w14:paraId="316F7BF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FastEthernet0/7</w:t>
      </w:r>
    </w:p>
    <w:p w14:paraId="1CF2B78D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143</w:t>
      </w:r>
    </w:p>
    <w:p w14:paraId="72C9BE59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FastEthernet0/8</w:t>
      </w:r>
    </w:p>
    <w:p w14:paraId="409859FD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143</w:t>
      </w:r>
    </w:p>
    <w:p w14:paraId="1BA6290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FastEthernet0/9</w:t>
      </w:r>
    </w:p>
    <w:p w14:paraId="5080D54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144</w:t>
      </w:r>
    </w:p>
    <w:p w14:paraId="25883063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FastEthernet0/10</w:t>
      </w:r>
    </w:p>
    <w:p w14:paraId="74B51F5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142</w:t>
      </w:r>
    </w:p>
    <w:p w14:paraId="5B91204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FastEthernet0/11</w:t>
      </w:r>
    </w:p>
    <w:p w14:paraId="698FE96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142</w:t>
      </w:r>
    </w:p>
    <w:p w14:paraId="26041D4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FastEthernet0/12</w:t>
      </w:r>
    </w:p>
    <w:p w14:paraId="06E40271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144</w:t>
      </w:r>
    </w:p>
    <w:p w14:paraId="153A323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FastEthernet0/13</w:t>
      </w:r>
    </w:p>
    <w:p w14:paraId="74A4617B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145</w:t>
      </w:r>
    </w:p>
    <w:p w14:paraId="613CAA29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3E67959F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FastEthernet0/14</w:t>
      </w:r>
    </w:p>
    <w:p w14:paraId="26E3BA8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09775E4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43689B1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1F129E4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659946A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FastEthernet0/15</w:t>
      </w:r>
    </w:p>
    <w:p w14:paraId="44382BE4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39F89EA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11EB117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0209967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14F35C9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FastEthernet0/16</w:t>
      </w:r>
    </w:p>
    <w:p w14:paraId="5733A29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72F121E4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27AE1A0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5D2904C3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21B3ADD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FastEthernet0/17</w:t>
      </w:r>
    </w:p>
    <w:p w14:paraId="0520E33B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59BA04E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505B142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51209D71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4AB643AE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FastEthernet0/18</w:t>
      </w:r>
    </w:p>
    <w:p w14:paraId="4D4F4A0B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75D86E0C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0B02AB5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0073C82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41C8D37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FastEthernet0/19</w:t>
      </w:r>
    </w:p>
    <w:p w14:paraId="5064A5B0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403532A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53E4B86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08827CA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0C4AA1E9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FastEthernet0/20</w:t>
      </w:r>
    </w:p>
    <w:p w14:paraId="2632246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6CABB5E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126E05A9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lastRenderedPageBreak/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21DBD46D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538AA6FE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FastEthernet0/21</w:t>
      </w:r>
    </w:p>
    <w:p w14:paraId="093541A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5B2391C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7E9C8CC1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56D0C5EB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644A44D7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FastEthernet0/22</w:t>
      </w:r>
    </w:p>
    <w:p w14:paraId="103FD09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7B31D438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41A75E5B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4CDBA632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513F74A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FastEthernet0/23</w:t>
      </w:r>
    </w:p>
    <w:p w14:paraId="0A6AE30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4193DAB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603A2BD1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32AFD781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418BC62D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FastEthernet0/24</w:t>
      </w:r>
    </w:p>
    <w:p w14:paraId="2A3E93E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access </w:t>
      </w:r>
      <w:proofErr w:type="spellStart"/>
      <w:r w:rsidRPr="00930AF4">
        <w:rPr>
          <w:iCs w:val="0"/>
          <w:sz w:val="24"/>
          <w:lang w:val="en-US"/>
        </w:rPr>
        <w:t>vlan</w:t>
      </w:r>
      <w:proofErr w:type="spellEnd"/>
      <w:r w:rsidRPr="00930AF4">
        <w:rPr>
          <w:iCs w:val="0"/>
          <w:sz w:val="24"/>
          <w:lang w:val="en-US"/>
        </w:rPr>
        <w:t xml:space="preserve"> 148</w:t>
      </w:r>
    </w:p>
    <w:p w14:paraId="3DBCB971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switchport mode access</w:t>
      </w:r>
    </w:p>
    <w:p w14:paraId="0C230A8E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switchport </w:t>
      </w:r>
      <w:proofErr w:type="spellStart"/>
      <w:r w:rsidRPr="00930AF4">
        <w:rPr>
          <w:iCs w:val="0"/>
          <w:sz w:val="24"/>
          <w:lang w:val="en-US"/>
        </w:rPr>
        <w:t>nonegotiate</w:t>
      </w:r>
      <w:proofErr w:type="spellEnd"/>
    </w:p>
    <w:p w14:paraId="3758AFA5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09834353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interface Vlan1</w:t>
      </w:r>
    </w:p>
    <w:p w14:paraId="0BBA7F34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no </w:t>
      </w:r>
      <w:proofErr w:type="spellStart"/>
      <w:r w:rsidRPr="00930AF4">
        <w:rPr>
          <w:iCs w:val="0"/>
          <w:sz w:val="24"/>
          <w:lang w:val="en-US"/>
        </w:rPr>
        <w:t>ip</w:t>
      </w:r>
      <w:proofErr w:type="spellEnd"/>
      <w:r w:rsidRPr="00930AF4">
        <w:rPr>
          <w:iCs w:val="0"/>
          <w:sz w:val="24"/>
          <w:lang w:val="en-US"/>
        </w:rPr>
        <w:t xml:space="preserve"> address</w:t>
      </w:r>
    </w:p>
    <w:p w14:paraId="0CAE9C46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shutdown</w:t>
      </w:r>
    </w:p>
    <w:p w14:paraId="2A429B64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line con 0</w:t>
      </w:r>
    </w:p>
    <w:p w14:paraId="14E57D59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line </w:t>
      </w:r>
      <w:proofErr w:type="spellStart"/>
      <w:r w:rsidRPr="00930AF4">
        <w:rPr>
          <w:iCs w:val="0"/>
          <w:sz w:val="24"/>
          <w:lang w:val="en-US"/>
        </w:rPr>
        <w:t>vty</w:t>
      </w:r>
      <w:proofErr w:type="spellEnd"/>
      <w:r w:rsidRPr="00930AF4">
        <w:rPr>
          <w:iCs w:val="0"/>
          <w:sz w:val="24"/>
          <w:lang w:val="en-US"/>
        </w:rPr>
        <w:t xml:space="preserve"> 0 4</w:t>
      </w:r>
    </w:p>
    <w:p w14:paraId="4306864A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>login</w:t>
      </w:r>
    </w:p>
    <w:p w14:paraId="6C5A9F3E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  <w:lang w:val="en-US"/>
        </w:rPr>
      </w:pPr>
      <w:r w:rsidRPr="00930AF4">
        <w:rPr>
          <w:iCs w:val="0"/>
          <w:sz w:val="24"/>
          <w:lang w:val="en-US"/>
        </w:rPr>
        <w:t xml:space="preserve">line </w:t>
      </w:r>
      <w:proofErr w:type="spellStart"/>
      <w:r w:rsidRPr="00930AF4">
        <w:rPr>
          <w:iCs w:val="0"/>
          <w:sz w:val="24"/>
          <w:lang w:val="en-US"/>
        </w:rPr>
        <w:t>vty</w:t>
      </w:r>
      <w:proofErr w:type="spellEnd"/>
      <w:r w:rsidRPr="00930AF4">
        <w:rPr>
          <w:iCs w:val="0"/>
          <w:sz w:val="24"/>
          <w:lang w:val="en-US"/>
        </w:rPr>
        <w:t xml:space="preserve"> 5 15</w:t>
      </w:r>
    </w:p>
    <w:p w14:paraId="6B9C0FF9" w14:textId="77777777" w:rsidR="00930AF4" w:rsidRPr="00930AF4" w:rsidRDefault="00930AF4" w:rsidP="00930AF4">
      <w:pPr>
        <w:spacing w:line="240" w:lineRule="auto"/>
        <w:jc w:val="left"/>
        <w:rPr>
          <w:iCs w:val="0"/>
          <w:sz w:val="24"/>
        </w:rPr>
      </w:pPr>
      <w:proofErr w:type="spellStart"/>
      <w:r w:rsidRPr="00930AF4">
        <w:rPr>
          <w:iCs w:val="0"/>
          <w:sz w:val="24"/>
        </w:rPr>
        <w:t>login</w:t>
      </w:r>
      <w:proofErr w:type="spellEnd"/>
    </w:p>
    <w:p w14:paraId="36CB68DE" w14:textId="2B3E40F7" w:rsidR="00F709A4" w:rsidRDefault="00930AF4" w:rsidP="00930AF4">
      <w:pPr>
        <w:rPr>
          <w:szCs w:val="28"/>
        </w:rPr>
      </w:pPr>
      <w:proofErr w:type="spellStart"/>
      <w:r w:rsidRPr="00930AF4">
        <w:rPr>
          <w:iCs w:val="0"/>
          <w:sz w:val="24"/>
        </w:rPr>
        <w:t>end</w:t>
      </w:r>
      <w:proofErr w:type="spellEnd"/>
    </w:p>
    <w:p w14:paraId="645C7FB2" w14:textId="77777777" w:rsidR="00930AF4" w:rsidRDefault="00930AF4" w:rsidP="00CF439A">
      <w:pPr>
        <w:rPr>
          <w:szCs w:val="28"/>
        </w:rPr>
        <w:sectPr w:rsidR="00930AF4" w:rsidSect="00930AF4">
          <w:type w:val="continuous"/>
          <w:pgSz w:w="11907" w:h="16840" w:code="9"/>
          <w:pgMar w:top="907" w:right="851" w:bottom="1758" w:left="1701" w:header="720" w:footer="283" w:gutter="0"/>
          <w:cols w:num="2" w:space="720"/>
          <w:docGrid w:linePitch="381"/>
        </w:sectPr>
      </w:pPr>
    </w:p>
    <w:p w14:paraId="7F2F5D00" w14:textId="352EED90" w:rsidR="00930AF4" w:rsidRPr="00930AF4" w:rsidRDefault="00930AF4" w:rsidP="00CF439A">
      <w:pPr>
        <w:rPr>
          <w:szCs w:val="28"/>
        </w:rPr>
      </w:pPr>
    </w:p>
    <w:p w14:paraId="3482D04F" w14:textId="77777777" w:rsidR="00F709A4" w:rsidRPr="00930AF4" w:rsidRDefault="00F709A4" w:rsidP="00CF439A">
      <w:pPr>
        <w:rPr>
          <w:szCs w:val="28"/>
        </w:rPr>
        <w:sectPr w:rsidR="00F709A4" w:rsidRPr="00930AF4" w:rsidSect="00F709A4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6570AE41" w14:textId="77777777" w:rsidR="00F709A4" w:rsidRPr="00F663AE" w:rsidRDefault="00F709A4" w:rsidP="00930AF4">
      <w:pPr>
        <w:rPr>
          <w:szCs w:val="28"/>
          <w:lang w:val="en-US"/>
        </w:rPr>
      </w:pPr>
    </w:p>
    <w:sectPr w:rsidR="00F709A4" w:rsidRPr="00F663AE" w:rsidSect="00930AF4">
      <w:type w:val="continuous"/>
      <w:pgSz w:w="11907" w:h="16840" w:code="9"/>
      <w:pgMar w:top="907" w:right="851" w:bottom="1758" w:left="1701" w:header="720" w:footer="22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B0B4B" w14:textId="77777777" w:rsidR="00642987" w:rsidRDefault="00642987" w:rsidP="003E15D9">
      <w:pPr>
        <w:spacing w:line="240" w:lineRule="auto"/>
      </w:pPr>
      <w:r>
        <w:separator/>
      </w:r>
    </w:p>
  </w:endnote>
  <w:endnote w:type="continuationSeparator" w:id="0">
    <w:p w14:paraId="158BC39D" w14:textId="77777777" w:rsidR="00642987" w:rsidRDefault="00642987" w:rsidP="003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7CB" w14:textId="42B57CBA" w:rsidR="00685EB2" w:rsidRDefault="00685EB2" w:rsidP="00F709A4">
    <w:pPr>
      <w:pStyle w:val="a5"/>
      <w:ind w:right="-284"/>
      <w:jc w:val="right"/>
    </w:pPr>
  </w:p>
  <w:p w14:paraId="7E27F2C6" w14:textId="45E3AD1C" w:rsidR="00685EB2" w:rsidRDefault="00685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A186C" w14:textId="77777777" w:rsidR="00642987" w:rsidRDefault="00642987" w:rsidP="003E15D9">
      <w:pPr>
        <w:spacing w:line="240" w:lineRule="auto"/>
      </w:pPr>
      <w:r>
        <w:separator/>
      </w:r>
    </w:p>
  </w:footnote>
  <w:footnote w:type="continuationSeparator" w:id="0">
    <w:p w14:paraId="5E35D311" w14:textId="77777777" w:rsidR="00642987" w:rsidRDefault="00642987" w:rsidP="003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B3DE" w14:textId="39AE432A" w:rsidR="00685EB2" w:rsidRDefault="00685EB2">
    <w:pPr>
      <w:pStyle w:val="a3"/>
    </w:pPr>
    <w:r w:rsidRPr="00085073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BEF8C4" wp14:editId="4B309050">
              <wp:simplePos x="0" y="0"/>
              <wp:positionH relativeFrom="margin">
                <wp:posOffset>-331990</wp:posOffset>
              </wp:positionH>
              <wp:positionV relativeFrom="page">
                <wp:posOffset>225631</wp:posOffset>
              </wp:positionV>
              <wp:extent cx="6594360" cy="10189210"/>
              <wp:effectExtent l="0" t="0" r="16510" b="21590"/>
              <wp:wrapNone/>
              <wp:docPr id="1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360" cy="10189210"/>
                        <a:chOff x="-17" y="0"/>
                        <a:chExt cx="20017" cy="20000"/>
                      </a:xfrm>
                    </wpg:grpSpPr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5"/>
                      <wps:cNvCnPr>
                        <a:cxnSpLocks noChangeShapeType="1"/>
                      </wps:cNvCnPr>
                      <wps:spPr bwMode="auto">
                        <a:xfrm>
                          <a:off x="-17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A0331" w14:textId="4C0D66E1" w:rsidR="00685EB2" w:rsidRPr="0073733F" w:rsidRDefault="00685EB2" w:rsidP="0009127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БГУИР 961401.028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F8C4" id="Group 122" o:spid="_x0000_s1026" style="position:absolute;left:0;text-align:left;margin-left:-26.15pt;margin-top:17.75pt;width:519.25pt;height:802.3pt;z-index:251659264;mso-position-horizontal-relative:margin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" o:allowincell="f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5" o:spid="_x0000_s1029" style="position:absolute;visibility:visible;mso-wrap-style:square" from="-17,18941" to="1995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41" o:spid="_x0000_s10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51A0331" w14:textId="4C0D66E1" w:rsidR="00685EB2" w:rsidRPr="0073733F" w:rsidRDefault="00685EB2" w:rsidP="0009127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БГУИР 961401.028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62203"/>
    <w:rsid w:val="00085073"/>
    <w:rsid w:val="0009127D"/>
    <w:rsid w:val="00117F3B"/>
    <w:rsid w:val="001B3008"/>
    <w:rsid w:val="001E6F00"/>
    <w:rsid w:val="00241A0F"/>
    <w:rsid w:val="002A53E7"/>
    <w:rsid w:val="003463A0"/>
    <w:rsid w:val="003E15D9"/>
    <w:rsid w:val="003F3C3A"/>
    <w:rsid w:val="004422CB"/>
    <w:rsid w:val="0050768B"/>
    <w:rsid w:val="00605609"/>
    <w:rsid w:val="00642987"/>
    <w:rsid w:val="0065502D"/>
    <w:rsid w:val="00685EB2"/>
    <w:rsid w:val="006C2190"/>
    <w:rsid w:val="0073733F"/>
    <w:rsid w:val="007C121F"/>
    <w:rsid w:val="007D1FB6"/>
    <w:rsid w:val="008115F6"/>
    <w:rsid w:val="00833815"/>
    <w:rsid w:val="00875FBC"/>
    <w:rsid w:val="00882F2F"/>
    <w:rsid w:val="00910BDF"/>
    <w:rsid w:val="00930AF4"/>
    <w:rsid w:val="00940775"/>
    <w:rsid w:val="00942025"/>
    <w:rsid w:val="00971A3D"/>
    <w:rsid w:val="009D44E2"/>
    <w:rsid w:val="00A85261"/>
    <w:rsid w:val="00BE0DBA"/>
    <w:rsid w:val="00C40697"/>
    <w:rsid w:val="00C920BC"/>
    <w:rsid w:val="00CC3A6E"/>
    <w:rsid w:val="00CD79F6"/>
    <w:rsid w:val="00CF439A"/>
    <w:rsid w:val="00D34E5F"/>
    <w:rsid w:val="00DA7210"/>
    <w:rsid w:val="00E3120A"/>
    <w:rsid w:val="00E909DA"/>
    <w:rsid w:val="00EB5411"/>
    <w:rsid w:val="00EE7685"/>
    <w:rsid w:val="00F17D1F"/>
    <w:rsid w:val="00F44F1B"/>
    <w:rsid w:val="00F663AE"/>
    <w:rsid w:val="00F66A3B"/>
    <w:rsid w:val="00F709A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950E"/>
  <w15:chartTrackingRefBased/>
  <w15:docId w15:val="{C8DF3EB6-55EE-47D7-AD99-23EC1A4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iCs/>
        <w:sz w:val="28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exact"/>
      <w:jc w:val="both"/>
    </w:p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spacing w:line="360" w:lineRule="exact"/>
      <w:jc w:val="both"/>
    </w:pPr>
    <w:rPr>
      <w:rFonts w:ascii="ISOCPEUR" w:hAnsi="ISOCPEUR"/>
      <w:i/>
      <w:lang w:val="uk-UA"/>
    </w:rPr>
  </w:style>
  <w:style w:type="paragraph" w:customStyle="1" w:styleId="ad">
    <w:name w:val="Листинг программы"/>
    <w:pPr>
      <w:suppressAutoHyphens/>
      <w:spacing w:line="360" w:lineRule="exact"/>
      <w:jc w:val="both"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09127D"/>
  </w:style>
  <w:style w:type="paragraph" w:styleId="af">
    <w:name w:val="Normal (Web)"/>
    <w:basedOn w:val="a"/>
    <w:uiPriority w:val="99"/>
    <w:unhideWhenUsed/>
    <w:rsid w:val="009D44E2"/>
    <w:pPr>
      <w:spacing w:before="100" w:beforeAutospacing="1" w:after="100" w:afterAutospacing="1" w:line="240" w:lineRule="auto"/>
      <w:jc w:val="left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2DF5-30FD-4D90-B983-543EB20A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32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dcterms:created xsi:type="dcterms:W3CDTF">2022-11-07T20:24:00Z</dcterms:created>
  <dcterms:modified xsi:type="dcterms:W3CDTF">2022-11-07T20:53:00Z</dcterms:modified>
</cp:coreProperties>
</file>