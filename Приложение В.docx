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82BC" w14:textId="79FAA95C" w:rsidR="00E3120A" w:rsidRPr="00BC3EEA" w:rsidRDefault="00E30F1E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BA3799">
        <w:rPr>
          <w:rFonts w:ascii="Times New Roman" w:hAnsi="Times New Roman"/>
          <w:i w:val="0"/>
          <w:iCs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4E93A0F8" wp14:editId="741A26E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932762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DB3D7F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360A9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591E5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49358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4A9011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DD4E0" w14:textId="660B454B" w:rsidR="00BA3799" w:rsidRPr="00425DC9" w:rsidRDefault="00BA3799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B77B99" w14:textId="6CA11BD0" w:rsidR="00BA3799" w:rsidRPr="00F45672" w:rsidRDefault="002341A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F45672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AF6D0F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3A0F8" id="Group 2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10932762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45DB3D7F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A3360A9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79591E5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9149358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94A9011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52DD4E0" w14:textId="660B454B" w:rsidR="00BA3799" w:rsidRPr="00425DC9" w:rsidRDefault="00BA3799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44B77B99" w14:textId="6CA11BD0" w:rsidR="00BA3799" w:rsidRPr="00F45672" w:rsidRDefault="002341A5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F45672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AF6D0F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A3799">
        <w:rPr>
          <w:rFonts w:ascii="Times New Roman" w:hAnsi="Times New Roman"/>
          <w:b/>
          <w:bCs/>
          <w:i w:val="0"/>
          <w:iCs/>
          <w:lang w:val="ru-RU"/>
        </w:rPr>
        <w:t xml:space="preserve">Приложение </w:t>
      </w:r>
      <w:r w:rsidR="00BC3EEA">
        <w:rPr>
          <w:rFonts w:ascii="Times New Roman" w:hAnsi="Times New Roman"/>
          <w:b/>
          <w:bCs/>
          <w:i w:val="0"/>
          <w:iCs/>
          <w:lang w:val="ru-RU"/>
        </w:rPr>
        <w:t>В</w:t>
      </w:r>
    </w:p>
    <w:p w14:paraId="1EFE91F6" w14:textId="77E1BC09" w:rsidR="00BA3799" w:rsidRDefault="00BA3799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>
        <w:rPr>
          <w:rFonts w:ascii="Times New Roman" w:hAnsi="Times New Roman"/>
          <w:b/>
          <w:bCs/>
          <w:i w:val="0"/>
          <w:iCs/>
          <w:lang w:val="ru-RU"/>
        </w:rPr>
        <w:t>(обязательное)</w:t>
      </w:r>
    </w:p>
    <w:p w14:paraId="29F79118" w14:textId="07C52ED2" w:rsidR="00BA3799" w:rsidRDefault="00BA3799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>
        <w:rPr>
          <w:rFonts w:ascii="Times New Roman" w:hAnsi="Times New Roman"/>
          <w:b/>
          <w:bCs/>
          <w:i w:val="0"/>
          <w:iCs/>
          <w:lang w:val="ru-RU"/>
        </w:rPr>
        <w:t>Спецификация оборудования</w:t>
      </w:r>
    </w:p>
    <w:p w14:paraId="32A1F3F9" w14:textId="0A196E74" w:rsidR="00BA3799" w:rsidRDefault="00BA3799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</w:p>
    <w:tbl>
      <w:tblPr>
        <w:tblStyle w:val="ae"/>
        <w:tblW w:w="10217" w:type="dxa"/>
        <w:tblInd w:w="-454" w:type="dxa"/>
        <w:tblLook w:val="04A0" w:firstRow="1" w:lastRow="0" w:firstColumn="1" w:lastColumn="0" w:noHBand="0" w:noVBand="1"/>
      </w:tblPr>
      <w:tblGrid>
        <w:gridCol w:w="1132"/>
        <w:gridCol w:w="67"/>
        <w:gridCol w:w="1975"/>
        <w:gridCol w:w="89"/>
        <w:gridCol w:w="2223"/>
        <w:gridCol w:w="51"/>
        <w:gridCol w:w="1488"/>
        <w:gridCol w:w="232"/>
        <w:gridCol w:w="1136"/>
        <w:gridCol w:w="279"/>
        <w:gridCol w:w="1535"/>
        <w:gridCol w:w="10"/>
      </w:tblGrid>
      <w:tr w:rsidR="00BA3799" w:rsidRPr="001D0950" w14:paraId="149315FC" w14:textId="77777777" w:rsidTr="00AF6D0F">
        <w:tc>
          <w:tcPr>
            <w:tcW w:w="1199" w:type="dxa"/>
            <w:gridSpan w:val="2"/>
          </w:tcPr>
          <w:p w14:paraId="2997DD64" w14:textId="41E698C1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Позиция</w:t>
            </w:r>
          </w:p>
        </w:tc>
        <w:tc>
          <w:tcPr>
            <w:tcW w:w="2064" w:type="dxa"/>
            <w:gridSpan w:val="2"/>
          </w:tcPr>
          <w:p w14:paraId="42150B03" w14:textId="3695D1BA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Наименование и техническая характеристика</w:t>
            </w:r>
          </w:p>
        </w:tc>
        <w:tc>
          <w:tcPr>
            <w:tcW w:w="2223" w:type="dxa"/>
          </w:tcPr>
          <w:p w14:paraId="3C544915" w14:textId="518845D1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Код оборудования, изделия, материала</w:t>
            </w:r>
          </w:p>
        </w:tc>
        <w:tc>
          <w:tcPr>
            <w:tcW w:w="1771" w:type="dxa"/>
            <w:gridSpan w:val="3"/>
          </w:tcPr>
          <w:p w14:paraId="0884800D" w14:textId="4E22C879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Завод-изготовитель</w:t>
            </w:r>
          </w:p>
        </w:tc>
        <w:tc>
          <w:tcPr>
            <w:tcW w:w="1415" w:type="dxa"/>
            <w:gridSpan w:val="2"/>
          </w:tcPr>
          <w:p w14:paraId="5E3128E5" w14:textId="78480EDD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Единица измерения</w:t>
            </w:r>
          </w:p>
        </w:tc>
        <w:tc>
          <w:tcPr>
            <w:tcW w:w="1545" w:type="dxa"/>
            <w:gridSpan w:val="2"/>
          </w:tcPr>
          <w:p w14:paraId="1EFABF8C" w14:textId="0132F6CC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Количество</w:t>
            </w:r>
          </w:p>
        </w:tc>
      </w:tr>
      <w:tr w:rsidR="00BA3799" w14:paraId="0B2604B2" w14:textId="77777777" w:rsidTr="00AF6D0F">
        <w:tc>
          <w:tcPr>
            <w:tcW w:w="1199" w:type="dxa"/>
            <w:gridSpan w:val="2"/>
          </w:tcPr>
          <w:p w14:paraId="69BF19E5" w14:textId="7588AFBE" w:rsidR="00BA3799" w:rsidRP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BA3799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1.</w:t>
            </w:r>
          </w:p>
        </w:tc>
        <w:tc>
          <w:tcPr>
            <w:tcW w:w="2064" w:type="dxa"/>
            <w:gridSpan w:val="2"/>
          </w:tcPr>
          <w:p w14:paraId="63514C9E" w14:textId="771004D3" w:rsidR="00BA3799" w:rsidRP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BA3799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Оборудование</w:t>
            </w:r>
            <w:r w:rsidRPr="00BA3799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223" w:type="dxa"/>
          </w:tcPr>
          <w:p w14:paraId="40F52EDA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191338CA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11765DD3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04FA2339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BA3799" w14:paraId="4AE3A9D8" w14:textId="77777777" w:rsidTr="00AF6D0F">
        <w:tc>
          <w:tcPr>
            <w:tcW w:w="1199" w:type="dxa"/>
            <w:gridSpan w:val="2"/>
          </w:tcPr>
          <w:p w14:paraId="4C8EE2FA" w14:textId="7A6270B0" w:rsidR="00BA3799" w:rsidRP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1.1</w:t>
            </w:r>
          </w:p>
        </w:tc>
        <w:tc>
          <w:tcPr>
            <w:tcW w:w="2064" w:type="dxa"/>
            <w:gridSpan w:val="2"/>
          </w:tcPr>
          <w:p w14:paraId="20A66125" w14:textId="034F810C" w:rsidR="00BA3799" w:rsidRPr="00544DA0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Маршрутизатор на 4 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RJ-45 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порта</w:t>
            </w:r>
          </w:p>
        </w:tc>
        <w:tc>
          <w:tcPr>
            <w:tcW w:w="2223" w:type="dxa"/>
          </w:tcPr>
          <w:p w14:paraId="29E9977E" w14:textId="094CE730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CCR</w:t>
            </w:r>
            <w:r w:rsidRPr="00BC3EEA">
              <w:rPr>
                <w:rFonts w:ascii="Times New Roman" w:hAnsi="Times New Roman"/>
                <w:i w:val="0"/>
                <w:iCs/>
              </w:rPr>
              <w:t>2004-1</w:t>
            </w: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G</w:t>
            </w:r>
            <w:r w:rsidRPr="00BC3EEA">
              <w:rPr>
                <w:rFonts w:ascii="Times New Roman" w:hAnsi="Times New Roman"/>
                <w:i w:val="0"/>
                <w:iCs/>
              </w:rPr>
              <w:t>-12</w:t>
            </w: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S</w:t>
            </w:r>
            <w:r w:rsidRPr="00BC3EEA">
              <w:rPr>
                <w:rFonts w:ascii="Times New Roman" w:hAnsi="Times New Roman"/>
                <w:i w:val="0"/>
                <w:iCs/>
              </w:rPr>
              <w:t>+2</w:t>
            </w: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XS</w:t>
            </w:r>
          </w:p>
        </w:tc>
        <w:tc>
          <w:tcPr>
            <w:tcW w:w="1771" w:type="dxa"/>
            <w:gridSpan w:val="3"/>
          </w:tcPr>
          <w:p w14:paraId="01658875" w14:textId="0060A5C8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proofErr w:type="spellStart"/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MikroTik</w:t>
            </w:r>
            <w:proofErr w:type="spellEnd"/>
          </w:p>
        </w:tc>
        <w:tc>
          <w:tcPr>
            <w:tcW w:w="1415" w:type="dxa"/>
            <w:gridSpan w:val="2"/>
          </w:tcPr>
          <w:p w14:paraId="2F308F27" w14:textId="2941CA38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74F089CE" w14:textId="79EDFDCD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BA3799" w14:paraId="0F19B200" w14:textId="77777777" w:rsidTr="00AF6D0F">
        <w:tc>
          <w:tcPr>
            <w:tcW w:w="1199" w:type="dxa"/>
            <w:gridSpan w:val="2"/>
          </w:tcPr>
          <w:p w14:paraId="1AF7AB66" w14:textId="0A7132E1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1.2</w:t>
            </w:r>
          </w:p>
        </w:tc>
        <w:tc>
          <w:tcPr>
            <w:tcW w:w="2064" w:type="dxa"/>
            <w:gridSpan w:val="2"/>
          </w:tcPr>
          <w:p w14:paraId="2A77190F" w14:textId="07C04E94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Коммутатор на 24 порта</w:t>
            </w:r>
          </w:p>
        </w:tc>
        <w:tc>
          <w:tcPr>
            <w:tcW w:w="2223" w:type="dxa"/>
          </w:tcPr>
          <w:p w14:paraId="36092659" w14:textId="545A0DAF" w:rsidR="00BA3799" w:rsidRPr="00BC3EEA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 xml:space="preserve">Catalyst </w:t>
            </w:r>
            <w:r w:rsidR="00BC3EEA" w:rsidRPr="00BC3EEA">
              <w:rPr>
                <w:rFonts w:ascii="Times New Roman" w:hAnsi="Times New Roman"/>
                <w:i w:val="0"/>
                <w:iCs/>
                <w:lang w:val="en-US"/>
              </w:rPr>
              <w:t>C1000-24P-4G-L</w:t>
            </w:r>
          </w:p>
        </w:tc>
        <w:tc>
          <w:tcPr>
            <w:tcW w:w="1771" w:type="dxa"/>
            <w:gridSpan w:val="3"/>
          </w:tcPr>
          <w:p w14:paraId="1810EC44" w14:textId="589B8A5C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544DA0">
              <w:rPr>
                <w:rFonts w:ascii="Times New Roman" w:hAnsi="Times New Roman"/>
                <w:i w:val="0"/>
                <w:iCs/>
                <w:lang w:val="ru-RU"/>
              </w:rPr>
              <w:t>CISCO</w:t>
            </w:r>
          </w:p>
        </w:tc>
        <w:tc>
          <w:tcPr>
            <w:tcW w:w="1415" w:type="dxa"/>
            <w:gridSpan w:val="2"/>
          </w:tcPr>
          <w:p w14:paraId="5C44AE90" w14:textId="051ECFA6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51E9BD8D" w14:textId="5E9CB577" w:rsidR="00BA3799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</w:tr>
      <w:tr w:rsidR="00BA3799" w14:paraId="28A7D6D3" w14:textId="77777777" w:rsidTr="00AF6D0F">
        <w:tc>
          <w:tcPr>
            <w:tcW w:w="1199" w:type="dxa"/>
            <w:gridSpan w:val="2"/>
          </w:tcPr>
          <w:p w14:paraId="67CE736D" w14:textId="00A0F292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1.3</w:t>
            </w:r>
          </w:p>
        </w:tc>
        <w:tc>
          <w:tcPr>
            <w:tcW w:w="2064" w:type="dxa"/>
            <w:gridSpan w:val="2"/>
          </w:tcPr>
          <w:p w14:paraId="762F1D19" w14:textId="607B0C72" w:rsidR="00BA3799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Видеорегистратор</w:t>
            </w:r>
          </w:p>
        </w:tc>
        <w:tc>
          <w:tcPr>
            <w:tcW w:w="2223" w:type="dxa"/>
          </w:tcPr>
          <w:p w14:paraId="087C35A2" w14:textId="2A4A2535" w:rsidR="00BA3799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DR-8364D</w:t>
            </w:r>
          </w:p>
        </w:tc>
        <w:tc>
          <w:tcPr>
            <w:tcW w:w="1771" w:type="dxa"/>
            <w:gridSpan w:val="3"/>
          </w:tcPr>
          <w:p w14:paraId="20222A8C" w14:textId="5E0D73E5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IDIS</w:t>
            </w:r>
          </w:p>
        </w:tc>
        <w:tc>
          <w:tcPr>
            <w:tcW w:w="1415" w:type="dxa"/>
            <w:gridSpan w:val="2"/>
          </w:tcPr>
          <w:p w14:paraId="59C6F428" w14:textId="7764C8E1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40917E52" w14:textId="707B5E4A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BA3799" w14:paraId="01F35ACA" w14:textId="77777777" w:rsidTr="00AF6D0F">
        <w:tc>
          <w:tcPr>
            <w:tcW w:w="1199" w:type="dxa"/>
            <w:gridSpan w:val="2"/>
          </w:tcPr>
          <w:p w14:paraId="49E9179F" w14:textId="70E7C89B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1.4</w:t>
            </w:r>
          </w:p>
        </w:tc>
        <w:tc>
          <w:tcPr>
            <w:tcW w:w="2064" w:type="dxa"/>
            <w:gridSpan w:val="2"/>
          </w:tcPr>
          <w:p w14:paraId="0E3C06BB" w14:textId="1D1F16E3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Точка доступа</w:t>
            </w:r>
          </w:p>
        </w:tc>
        <w:tc>
          <w:tcPr>
            <w:tcW w:w="2223" w:type="dxa"/>
          </w:tcPr>
          <w:p w14:paraId="2FDAF0DA" w14:textId="751D3526" w:rsidR="00BA3799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mANTBox-2-12s</w:t>
            </w:r>
          </w:p>
        </w:tc>
        <w:tc>
          <w:tcPr>
            <w:tcW w:w="1771" w:type="dxa"/>
            <w:gridSpan w:val="3"/>
          </w:tcPr>
          <w:p w14:paraId="7D56A885" w14:textId="4780B59E" w:rsidR="00BA3799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proofErr w:type="spellStart"/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MikroTik</w:t>
            </w:r>
            <w:proofErr w:type="spellEnd"/>
          </w:p>
        </w:tc>
        <w:tc>
          <w:tcPr>
            <w:tcW w:w="1415" w:type="dxa"/>
            <w:gridSpan w:val="2"/>
          </w:tcPr>
          <w:p w14:paraId="008BE18B" w14:textId="62F40EA0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11584247" w14:textId="17FD1EDF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</w:tc>
      </w:tr>
      <w:tr w:rsidR="00BA3799" w14:paraId="4F05AD58" w14:textId="77777777" w:rsidTr="00AF6D0F">
        <w:tc>
          <w:tcPr>
            <w:tcW w:w="1199" w:type="dxa"/>
            <w:gridSpan w:val="2"/>
          </w:tcPr>
          <w:p w14:paraId="6FEEB0D0" w14:textId="196D134A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1.5</w:t>
            </w:r>
          </w:p>
        </w:tc>
        <w:tc>
          <w:tcPr>
            <w:tcW w:w="2064" w:type="dxa"/>
            <w:gridSpan w:val="2"/>
          </w:tcPr>
          <w:p w14:paraId="33021151" w14:textId="69AC56AD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Источник бесперебойного питания</w:t>
            </w:r>
          </w:p>
        </w:tc>
        <w:tc>
          <w:tcPr>
            <w:tcW w:w="2223" w:type="dxa"/>
          </w:tcPr>
          <w:p w14:paraId="715F1907" w14:textId="3C92D3EA" w:rsidR="00BA3799" w:rsidRPr="00113A7B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113A7B">
              <w:rPr>
                <w:rFonts w:ascii="Times New Roman" w:hAnsi="Times New Roman"/>
                <w:i w:val="0"/>
                <w:iCs/>
                <w:lang w:val="en-US"/>
              </w:rPr>
              <w:t>Smart-UPS 2200VA USB &amp; Serial RM 2U 230V</w:t>
            </w:r>
          </w:p>
        </w:tc>
        <w:tc>
          <w:tcPr>
            <w:tcW w:w="1771" w:type="dxa"/>
            <w:gridSpan w:val="3"/>
          </w:tcPr>
          <w:p w14:paraId="6850221E" w14:textId="69C1E23B" w:rsidR="00BA3799" w:rsidRPr="001142E4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APC</w:t>
            </w:r>
          </w:p>
        </w:tc>
        <w:tc>
          <w:tcPr>
            <w:tcW w:w="1415" w:type="dxa"/>
            <w:gridSpan w:val="2"/>
          </w:tcPr>
          <w:p w14:paraId="6539CD69" w14:textId="001D6AB7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0E638A3B" w14:textId="77777777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  <w:p w14:paraId="758A204A" w14:textId="1BBAA4F8" w:rsidR="00BC3EEA" w:rsidRDefault="00BC3EEA" w:rsidP="00BC3EEA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BC3EEA" w14:paraId="11810765" w14:textId="77777777" w:rsidTr="00AF6D0F">
        <w:tc>
          <w:tcPr>
            <w:tcW w:w="1199" w:type="dxa"/>
            <w:gridSpan w:val="2"/>
          </w:tcPr>
          <w:p w14:paraId="1DDFF464" w14:textId="0DC5AC81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1.6</w:t>
            </w:r>
          </w:p>
        </w:tc>
        <w:tc>
          <w:tcPr>
            <w:tcW w:w="2064" w:type="dxa"/>
            <w:gridSpan w:val="2"/>
          </w:tcPr>
          <w:p w14:paraId="137FF178" w14:textId="77777777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Проводная </w:t>
            </w:r>
          </w:p>
          <w:p w14:paraId="33AF7021" w14:textId="122E40FD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IP-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камера</w:t>
            </w:r>
          </w:p>
        </w:tc>
        <w:tc>
          <w:tcPr>
            <w:tcW w:w="2223" w:type="dxa"/>
          </w:tcPr>
          <w:p w14:paraId="6C6D669F" w14:textId="54C1E095" w:rsidR="00BC3EEA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CNB-NB21-7MHR</w:t>
            </w:r>
          </w:p>
        </w:tc>
        <w:tc>
          <w:tcPr>
            <w:tcW w:w="1771" w:type="dxa"/>
            <w:gridSpan w:val="3"/>
          </w:tcPr>
          <w:p w14:paraId="7AD45262" w14:textId="77777777" w:rsidR="00BC3EEA" w:rsidRP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</w:t>
            </w:r>
          </w:p>
          <w:p w14:paraId="3C06CA4A" w14:textId="3E696D72" w:rsid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Technology</w:t>
            </w:r>
          </w:p>
        </w:tc>
        <w:tc>
          <w:tcPr>
            <w:tcW w:w="1415" w:type="dxa"/>
            <w:gridSpan w:val="2"/>
          </w:tcPr>
          <w:p w14:paraId="6B8B3B58" w14:textId="5B82F4EF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57707D3A" w14:textId="56C1EBF8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20</w:t>
            </w:r>
          </w:p>
        </w:tc>
      </w:tr>
      <w:tr w:rsidR="00BC3EEA" w14:paraId="075ED9AB" w14:textId="77777777" w:rsidTr="00AF6D0F">
        <w:tc>
          <w:tcPr>
            <w:tcW w:w="1199" w:type="dxa"/>
            <w:gridSpan w:val="2"/>
          </w:tcPr>
          <w:p w14:paraId="1634B687" w14:textId="2F73CFB5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1.7</w:t>
            </w:r>
          </w:p>
        </w:tc>
        <w:tc>
          <w:tcPr>
            <w:tcW w:w="2064" w:type="dxa"/>
            <w:gridSpan w:val="2"/>
          </w:tcPr>
          <w:p w14:paraId="6665E831" w14:textId="77777777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Беспроводная </w:t>
            </w:r>
          </w:p>
          <w:p w14:paraId="7F4B2564" w14:textId="45932BD6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IP-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камера</w:t>
            </w:r>
          </w:p>
        </w:tc>
        <w:tc>
          <w:tcPr>
            <w:tcW w:w="2223" w:type="dxa"/>
          </w:tcPr>
          <w:p w14:paraId="00E6710E" w14:textId="614CD509" w:rsidR="00BC3EEA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CNB-TDB21R-28(36)</w:t>
            </w:r>
          </w:p>
        </w:tc>
        <w:tc>
          <w:tcPr>
            <w:tcW w:w="1771" w:type="dxa"/>
            <w:gridSpan w:val="3"/>
          </w:tcPr>
          <w:p w14:paraId="72D745D8" w14:textId="77777777" w:rsidR="00BC3EEA" w:rsidRP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</w:t>
            </w:r>
          </w:p>
          <w:p w14:paraId="238BE627" w14:textId="479F6B2D" w:rsid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Technology</w:t>
            </w:r>
          </w:p>
        </w:tc>
        <w:tc>
          <w:tcPr>
            <w:tcW w:w="1415" w:type="dxa"/>
            <w:gridSpan w:val="2"/>
          </w:tcPr>
          <w:p w14:paraId="49092542" w14:textId="7A14D385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7EE73811" w14:textId="0C037F0B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</w:tr>
      <w:tr w:rsidR="00AF6D0F" w14:paraId="22F9B28D" w14:textId="77777777" w:rsidTr="00AF6D0F">
        <w:tc>
          <w:tcPr>
            <w:tcW w:w="1199" w:type="dxa"/>
            <w:gridSpan w:val="2"/>
          </w:tcPr>
          <w:p w14:paraId="73E975F8" w14:textId="64AE6797" w:rsidR="00AF6D0F" w:rsidRP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1.8</w:t>
            </w:r>
          </w:p>
        </w:tc>
        <w:tc>
          <w:tcPr>
            <w:tcW w:w="2064" w:type="dxa"/>
            <w:gridSpan w:val="2"/>
          </w:tcPr>
          <w:p w14:paraId="5E5F9437" w14:textId="111B7C5A" w:rsid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Жесткий диск</w:t>
            </w:r>
          </w:p>
        </w:tc>
        <w:tc>
          <w:tcPr>
            <w:tcW w:w="2223" w:type="dxa"/>
          </w:tcPr>
          <w:p w14:paraId="13C5FC31" w14:textId="7A4D9A50" w:rsidR="00AF6D0F" w:rsidRPr="00BC3EEA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AF6D0F">
              <w:rPr>
                <w:rFonts w:ascii="Times New Roman" w:hAnsi="Times New Roman"/>
                <w:i w:val="0"/>
                <w:iCs/>
                <w:lang w:val="en-US"/>
              </w:rPr>
              <w:t>ST18000NM000J</w:t>
            </w:r>
          </w:p>
        </w:tc>
        <w:tc>
          <w:tcPr>
            <w:tcW w:w="1771" w:type="dxa"/>
            <w:gridSpan w:val="3"/>
          </w:tcPr>
          <w:p w14:paraId="2D68A118" w14:textId="2F8FD9D5" w:rsidR="00AF6D0F" w:rsidRPr="00BC3EEA" w:rsidRDefault="00AF6D0F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AF6D0F">
              <w:rPr>
                <w:rFonts w:ascii="Times New Roman" w:hAnsi="Times New Roman"/>
                <w:i w:val="0"/>
                <w:iCs/>
                <w:lang w:val="en-US"/>
              </w:rPr>
              <w:t>Seagate</w:t>
            </w:r>
          </w:p>
        </w:tc>
        <w:tc>
          <w:tcPr>
            <w:tcW w:w="1415" w:type="dxa"/>
            <w:gridSpan w:val="2"/>
          </w:tcPr>
          <w:p w14:paraId="21F8DF86" w14:textId="4E42FC65" w:rsid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63A3EE4C" w14:textId="7AD99B56" w:rsid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6</w:t>
            </w:r>
          </w:p>
        </w:tc>
      </w:tr>
      <w:tr w:rsidR="00BA3799" w14:paraId="0706EC5E" w14:textId="77777777" w:rsidTr="00AF6D0F">
        <w:tc>
          <w:tcPr>
            <w:tcW w:w="1199" w:type="dxa"/>
            <w:gridSpan w:val="2"/>
          </w:tcPr>
          <w:p w14:paraId="27D7E98E" w14:textId="669047C3" w:rsidR="00BA3799" w:rsidRPr="00BC3EEA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</w:t>
            </w:r>
            <w:r w:rsidR="00AF6D0F">
              <w:rPr>
                <w:rFonts w:ascii="Times New Roman" w:hAnsi="Times New Roman"/>
                <w:i w:val="0"/>
                <w:iCs/>
                <w:lang w:val="ru-RU"/>
              </w:rPr>
              <w:t>9</w:t>
            </w:r>
          </w:p>
        </w:tc>
        <w:tc>
          <w:tcPr>
            <w:tcW w:w="2064" w:type="dxa"/>
            <w:gridSpan w:val="2"/>
          </w:tcPr>
          <w:p w14:paraId="2127A53C" w14:textId="6BAED1CD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Блок розеток</w:t>
            </w:r>
          </w:p>
        </w:tc>
        <w:tc>
          <w:tcPr>
            <w:tcW w:w="2223" w:type="dxa"/>
          </w:tcPr>
          <w:p w14:paraId="08FAAE91" w14:textId="3353B55A" w:rsidR="00BA3799" w:rsidRPr="00113A7B" w:rsidRDefault="0060735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proofErr w:type="spellStart"/>
            <w:r>
              <w:rPr>
                <w:rFonts w:ascii="Times New Roman" w:hAnsi="Times New Roman"/>
                <w:i w:val="0"/>
                <w:iCs/>
                <w:lang w:val="en-US"/>
              </w:rPr>
              <w:t>Schuko</w:t>
            </w:r>
            <w:proofErr w:type="spellEnd"/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="00E30F1E" w:rsidRPr="00113A7B">
              <w:rPr>
                <w:rFonts w:ascii="Times New Roman" w:hAnsi="Times New Roman"/>
                <w:i w:val="0"/>
                <w:iCs/>
                <w:lang w:val="en-US"/>
              </w:rPr>
              <w:t>CX-PDU-8S-AL</w:t>
            </w:r>
          </w:p>
        </w:tc>
        <w:tc>
          <w:tcPr>
            <w:tcW w:w="1771" w:type="dxa"/>
            <w:gridSpan w:val="3"/>
          </w:tcPr>
          <w:p w14:paraId="140793E5" w14:textId="32B6F421" w:rsidR="00BA3799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COREX</w:t>
            </w:r>
          </w:p>
        </w:tc>
        <w:tc>
          <w:tcPr>
            <w:tcW w:w="1415" w:type="dxa"/>
            <w:gridSpan w:val="2"/>
          </w:tcPr>
          <w:p w14:paraId="01C179E8" w14:textId="351F770E" w:rsidR="00BA3799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7B0B51EC" w14:textId="6956CB2B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  <w:p w14:paraId="766E7838" w14:textId="1944AF71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E30F1E" w14:paraId="5F296185" w14:textId="77777777" w:rsidTr="00AF6D0F">
        <w:tc>
          <w:tcPr>
            <w:tcW w:w="1199" w:type="dxa"/>
            <w:gridSpan w:val="2"/>
          </w:tcPr>
          <w:p w14:paraId="5255F366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64" w:type="dxa"/>
            <w:gridSpan w:val="2"/>
          </w:tcPr>
          <w:p w14:paraId="46676313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223" w:type="dxa"/>
          </w:tcPr>
          <w:p w14:paraId="0750B3A3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3E081EA0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588BB29F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02505715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E30F1E" w14:paraId="02DB76DC" w14:textId="77777777" w:rsidTr="00AF6D0F">
        <w:tc>
          <w:tcPr>
            <w:tcW w:w="1199" w:type="dxa"/>
            <w:gridSpan w:val="2"/>
          </w:tcPr>
          <w:p w14:paraId="726A103E" w14:textId="03638793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873B34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2.</w:t>
            </w:r>
          </w:p>
        </w:tc>
        <w:tc>
          <w:tcPr>
            <w:tcW w:w="2064" w:type="dxa"/>
            <w:gridSpan w:val="2"/>
          </w:tcPr>
          <w:p w14:paraId="69FE1A33" w14:textId="24EFD9EE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873B34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Телекоммуникационные шкафы</w:t>
            </w:r>
            <w:r w:rsidRPr="00873B34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223" w:type="dxa"/>
          </w:tcPr>
          <w:p w14:paraId="54400426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36EBF5AE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153CDFD1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5B6312F7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E30F1E" w14:paraId="04A0F05F" w14:textId="77777777" w:rsidTr="00AF6D0F">
        <w:tc>
          <w:tcPr>
            <w:tcW w:w="1199" w:type="dxa"/>
            <w:gridSpan w:val="2"/>
          </w:tcPr>
          <w:p w14:paraId="3948ACD9" w14:textId="1F6FBB50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2.1</w:t>
            </w:r>
          </w:p>
        </w:tc>
        <w:tc>
          <w:tcPr>
            <w:tcW w:w="2064" w:type="dxa"/>
            <w:gridSpan w:val="2"/>
          </w:tcPr>
          <w:p w14:paraId="341BDC2C" w14:textId="1C1B0EF1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Телекоммуникационный шкаф </w:t>
            </w:r>
            <w:r w:rsidR="00392F2C"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U</w:t>
            </w:r>
          </w:p>
        </w:tc>
        <w:tc>
          <w:tcPr>
            <w:tcW w:w="2223" w:type="dxa"/>
          </w:tcPr>
          <w:p w14:paraId="2BDA4792" w14:textId="2702796A" w:rsidR="00E30F1E" w:rsidRPr="00E30F1E" w:rsidRDefault="00392F2C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392F2C">
              <w:rPr>
                <w:rFonts w:ascii="Times New Roman" w:hAnsi="Times New Roman"/>
                <w:i w:val="0"/>
                <w:iCs/>
                <w:lang w:val="ru-RU"/>
              </w:rPr>
              <w:t>ШТК-М-22.6.10-1ААА-9005</w:t>
            </w:r>
          </w:p>
        </w:tc>
        <w:tc>
          <w:tcPr>
            <w:tcW w:w="1771" w:type="dxa"/>
            <w:gridSpan w:val="3"/>
          </w:tcPr>
          <w:p w14:paraId="6FF87FBB" w14:textId="2A8276BF" w:rsidR="00E30F1E" w:rsidRPr="00E30F1E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ЦМО</w:t>
            </w:r>
          </w:p>
        </w:tc>
        <w:tc>
          <w:tcPr>
            <w:tcW w:w="1415" w:type="dxa"/>
            <w:gridSpan w:val="2"/>
          </w:tcPr>
          <w:p w14:paraId="2B492504" w14:textId="1BF76CB3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301DDC80" w14:textId="7E11C3D9" w:rsidR="00E30F1E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E30F1E" w14:paraId="615238DC" w14:textId="77777777" w:rsidTr="00AF6D0F">
        <w:tc>
          <w:tcPr>
            <w:tcW w:w="1199" w:type="dxa"/>
            <w:gridSpan w:val="2"/>
          </w:tcPr>
          <w:p w14:paraId="685EFEB6" w14:textId="48C5588E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2.2</w:t>
            </w:r>
          </w:p>
        </w:tc>
        <w:tc>
          <w:tcPr>
            <w:tcW w:w="2064" w:type="dxa"/>
            <w:gridSpan w:val="2"/>
          </w:tcPr>
          <w:p w14:paraId="1F5E6B6E" w14:textId="07970B0E" w:rsidR="00E30F1E" w:rsidRPr="006B38E2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Патч-панель </w:t>
            </w:r>
            <w:r w:rsidR="00AA3CD2">
              <w:rPr>
                <w:rFonts w:ascii="Times New Roman" w:hAnsi="Times New Roman"/>
                <w:i w:val="0"/>
                <w:iCs/>
                <w:lang w:val="ru-RU"/>
              </w:rPr>
              <w:t>U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TP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Cat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 5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e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на </w:t>
            </w:r>
            <w:r w:rsidR="003267B1">
              <w:rPr>
                <w:rFonts w:ascii="Times New Roman" w:hAnsi="Times New Roman"/>
                <w:i w:val="0"/>
                <w:iCs/>
                <w:lang w:val="ru-RU"/>
              </w:rPr>
              <w:t>24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порт</w:t>
            </w:r>
            <w:r w:rsidR="003267B1">
              <w:rPr>
                <w:rFonts w:ascii="Times New Roman" w:hAnsi="Times New Roman"/>
                <w:i w:val="0"/>
                <w:iCs/>
                <w:lang w:val="ru-RU"/>
              </w:rPr>
              <w:t>а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</w:p>
        </w:tc>
        <w:tc>
          <w:tcPr>
            <w:tcW w:w="2223" w:type="dxa"/>
          </w:tcPr>
          <w:p w14:paraId="044C103D" w14:textId="454D7CA7" w:rsidR="00E30F1E" w:rsidRPr="00E30F1E" w:rsidRDefault="00F841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F84199">
              <w:rPr>
                <w:rFonts w:ascii="Times New Roman" w:hAnsi="Times New Roman"/>
                <w:i w:val="0"/>
                <w:iCs/>
                <w:lang w:val="ru-RU"/>
              </w:rPr>
              <w:t>ST5PP24U06</w:t>
            </w:r>
          </w:p>
        </w:tc>
        <w:tc>
          <w:tcPr>
            <w:tcW w:w="1771" w:type="dxa"/>
            <w:gridSpan w:val="3"/>
          </w:tcPr>
          <w:p w14:paraId="7517AD41" w14:textId="20BDD443" w:rsidR="00E30F1E" w:rsidRPr="00F84199" w:rsidRDefault="00F841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LEGRAND</w:t>
            </w:r>
          </w:p>
        </w:tc>
        <w:tc>
          <w:tcPr>
            <w:tcW w:w="1415" w:type="dxa"/>
            <w:gridSpan w:val="2"/>
          </w:tcPr>
          <w:p w14:paraId="285E8030" w14:textId="6E450C0D" w:rsidR="00E30F1E" w:rsidRPr="00F84199" w:rsidRDefault="00F841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4C6888BB" w14:textId="08EEFA4A" w:rsidR="006B38E2" w:rsidRDefault="00AF6D0F" w:rsidP="00AF6D0F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</w:tr>
      <w:tr w:rsidR="006B38E2" w14:paraId="326358F9" w14:textId="77777777" w:rsidTr="00AF6D0F">
        <w:tc>
          <w:tcPr>
            <w:tcW w:w="1199" w:type="dxa"/>
            <w:gridSpan w:val="2"/>
          </w:tcPr>
          <w:p w14:paraId="19093166" w14:textId="28590D8B" w:rsidR="006B38E2" w:rsidRDefault="006B38E2" w:rsidP="006B38E2">
            <w:pPr>
              <w:spacing w:line="360" w:lineRule="exact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2064" w:type="dxa"/>
            <w:gridSpan w:val="2"/>
          </w:tcPr>
          <w:p w14:paraId="10B8D4B3" w14:textId="77777777" w:rsidR="006B38E2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223" w:type="dxa"/>
          </w:tcPr>
          <w:p w14:paraId="1DC484D0" w14:textId="77777777" w:rsidR="006B38E2" w:rsidRPr="00E30F1E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1727D25E" w14:textId="77777777" w:rsidR="006B38E2" w:rsidRPr="00E30F1E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6DBE1977" w14:textId="77777777" w:rsidR="006B38E2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30E3E8B6" w14:textId="77777777" w:rsidR="006B38E2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6978A1F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775A19A" w14:textId="361247B8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2341A5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lastRenderedPageBreak/>
              <w:t>3.</w:t>
            </w:r>
          </w:p>
        </w:tc>
        <w:tc>
          <w:tcPr>
            <w:tcW w:w="2042" w:type="dxa"/>
            <w:gridSpan w:val="2"/>
          </w:tcPr>
          <w:p w14:paraId="16C55BA7" w14:textId="4B6690ED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2341A5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Кабельные изделия</w:t>
            </w:r>
            <w:r w:rsidRPr="002341A5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363" w:type="dxa"/>
            <w:gridSpan w:val="3"/>
          </w:tcPr>
          <w:p w14:paraId="2C59CCD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C133BC8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58E9109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002D6B43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25F1A37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53EB26AD" w14:textId="69BA6590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3.1</w:t>
            </w:r>
          </w:p>
        </w:tc>
        <w:tc>
          <w:tcPr>
            <w:tcW w:w="2042" w:type="dxa"/>
            <w:gridSpan w:val="2"/>
          </w:tcPr>
          <w:p w14:paraId="7F3792CF" w14:textId="1FFAC945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Кабель </w:t>
            </w:r>
            <w:r w:rsidR="00AF6D0F">
              <w:rPr>
                <w:rFonts w:ascii="Times New Roman" w:hAnsi="Times New Roman"/>
                <w:i w:val="0"/>
                <w:iCs/>
                <w:lang w:val="en-US"/>
              </w:rPr>
              <w:t>F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TP </w:t>
            </w:r>
            <w:r w:rsidR="00F3299B">
              <w:rPr>
                <w:rFonts w:ascii="Times New Roman" w:hAnsi="Times New Roman"/>
                <w:i w:val="0"/>
                <w:iCs/>
                <w:lang w:val="en-US"/>
              </w:rPr>
              <w:t>Cat 5e</w:t>
            </w:r>
          </w:p>
        </w:tc>
        <w:tc>
          <w:tcPr>
            <w:tcW w:w="2363" w:type="dxa"/>
            <w:gridSpan w:val="3"/>
          </w:tcPr>
          <w:p w14:paraId="120818D8" w14:textId="18C767F8" w:rsidR="002341A5" w:rsidRDefault="00AF6D0F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F</w:t>
            </w:r>
            <w:r w:rsidR="00F3299B" w:rsidRPr="00F3299B">
              <w:rPr>
                <w:rFonts w:ascii="Times New Roman" w:hAnsi="Times New Roman"/>
                <w:i w:val="0"/>
                <w:iCs/>
                <w:lang w:val="ru-RU"/>
              </w:rPr>
              <w:t xml:space="preserve">TP PVC 4х2х0,52 </w:t>
            </w:r>
            <w:proofErr w:type="spellStart"/>
            <w:r w:rsidR="00F3299B" w:rsidRPr="00F3299B">
              <w:rPr>
                <w:rFonts w:ascii="Times New Roman" w:hAnsi="Times New Roman"/>
                <w:i w:val="0"/>
                <w:iCs/>
                <w:lang w:val="ru-RU"/>
              </w:rPr>
              <w:t>cat</w:t>
            </w:r>
            <w:proofErr w:type="spellEnd"/>
            <w:r w:rsidR="00F3299B" w:rsidRPr="00F3299B">
              <w:rPr>
                <w:rFonts w:ascii="Times New Roman" w:hAnsi="Times New Roman"/>
                <w:i w:val="0"/>
                <w:iCs/>
                <w:lang w:val="ru-RU"/>
              </w:rPr>
              <w:t xml:space="preserve"> 5e</w:t>
            </w:r>
          </w:p>
        </w:tc>
        <w:tc>
          <w:tcPr>
            <w:tcW w:w="1488" w:type="dxa"/>
          </w:tcPr>
          <w:p w14:paraId="5BADE3DE" w14:textId="48F75629" w:rsidR="002341A5" w:rsidRPr="00F3299B" w:rsidRDefault="00F3299B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proofErr w:type="spellStart"/>
            <w:r>
              <w:rPr>
                <w:rFonts w:ascii="Times New Roman" w:hAnsi="Times New Roman"/>
                <w:i w:val="0"/>
                <w:iCs/>
                <w:lang w:val="ru-RU"/>
              </w:rPr>
              <w:t>Госнип</w:t>
            </w:r>
            <w:proofErr w:type="spellEnd"/>
          </w:p>
        </w:tc>
        <w:tc>
          <w:tcPr>
            <w:tcW w:w="1368" w:type="dxa"/>
            <w:gridSpan w:val="2"/>
          </w:tcPr>
          <w:p w14:paraId="390BADD7" w14:textId="0D56DF33" w:rsidR="002341A5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м.</w:t>
            </w:r>
          </w:p>
        </w:tc>
        <w:tc>
          <w:tcPr>
            <w:tcW w:w="1814" w:type="dxa"/>
            <w:gridSpan w:val="2"/>
          </w:tcPr>
          <w:p w14:paraId="1018E40E" w14:textId="46899F23" w:rsidR="002341A5" w:rsidRPr="00AF6D0F" w:rsidRDefault="00AF6D0F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1064</w:t>
            </w:r>
            <w:r w:rsidR="00C82204">
              <w:rPr>
                <w:rFonts w:ascii="Times New Roman" w:hAnsi="Times New Roman"/>
                <w:i w:val="0"/>
                <w:iCs/>
                <w:lang w:val="ru-RU"/>
              </w:rPr>
              <w:t>,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</w:tc>
      </w:tr>
      <w:tr w:rsidR="002A63A7" w14:paraId="4044DB50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4219A0F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6C400FAB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70A6165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EB323BA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96E6B9E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0C234619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9197186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2C9E68AD" w14:textId="74694912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D24B31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4.</w:t>
            </w:r>
          </w:p>
        </w:tc>
        <w:tc>
          <w:tcPr>
            <w:tcW w:w="2042" w:type="dxa"/>
            <w:gridSpan w:val="2"/>
          </w:tcPr>
          <w:p w14:paraId="54227BCE" w14:textId="1C11BC4D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D24B31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Короба и лотки</w:t>
            </w:r>
            <w:r w:rsidRPr="00D24B31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363" w:type="dxa"/>
            <w:gridSpan w:val="3"/>
          </w:tcPr>
          <w:p w14:paraId="49F46833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404E489D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164491F2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F9F9B66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77EAA35B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3024D083" w14:textId="69A5E4F5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4.1</w:t>
            </w:r>
          </w:p>
        </w:tc>
        <w:tc>
          <w:tcPr>
            <w:tcW w:w="2042" w:type="dxa"/>
            <w:gridSpan w:val="2"/>
          </w:tcPr>
          <w:p w14:paraId="0F5FF939" w14:textId="137D7685" w:rsidR="002341A5" w:rsidRPr="00113A7B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Кабель-канал 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ПВХ 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>100</w:t>
            </w:r>
            <w:r w:rsidRPr="00D24B31">
              <w:rPr>
                <w:rFonts w:ascii="Times New Roman" w:hAnsi="Times New Roman"/>
                <w:i w:val="0"/>
                <w:iCs/>
                <w:lang w:val="en-US"/>
              </w:rPr>
              <w:t>x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>40 мм</w:t>
            </w:r>
          </w:p>
        </w:tc>
        <w:tc>
          <w:tcPr>
            <w:tcW w:w="2363" w:type="dxa"/>
            <w:gridSpan w:val="3"/>
          </w:tcPr>
          <w:p w14:paraId="6FE8CC0E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50E938CF" w14:textId="31418915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IEK</w:t>
            </w:r>
          </w:p>
        </w:tc>
        <w:tc>
          <w:tcPr>
            <w:tcW w:w="1368" w:type="dxa"/>
            <w:gridSpan w:val="2"/>
          </w:tcPr>
          <w:p w14:paraId="1E3543A1" w14:textId="5A3D1BE8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м.</w:t>
            </w:r>
          </w:p>
        </w:tc>
        <w:tc>
          <w:tcPr>
            <w:tcW w:w="1814" w:type="dxa"/>
            <w:gridSpan w:val="2"/>
          </w:tcPr>
          <w:p w14:paraId="7C703693" w14:textId="2ABA6CBE" w:rsidR="002341A5" w:rsidRDefault="003D0FC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198</w:t>
            </w:r>
          </w:p>
        </w:tc>
      </w:tr>
      <w:tr w:rsidR="002A63A7" w14:paraId="38102ED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F89C0EE" w14:textId="2801E63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4.2</w:t>
            </w:r>
          </w:p>
        </w:tc>
        <w:tc>
          <w:tcPr>
            <w:tcW w:w="2042" w:type="dxa"/>
            <w:gridSpan w:val="2"/>
          </w:tcPr>
          <w:p w14:paraId="62BB79CC" w14:textId="6BE9A332" w:rsidR="00250D86" w:rsidRPr="00D24B31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Гофрированная труба</w:t>
            </w:r>
          </w:p>
        </w:tc>
        <w:tc>
          <w:tcPr>
            <w:tcW w:w="2363" w:type="dxa"/>
            <w:gridSpan w:val="3"/>
          </w:tcPr>
          <w:p w14:paraId="4D3C7361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3233C23" w14:textId="7D269F7C" w:rsidR="00250D86" w:rsidRPr="00D24B31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ETP</w:t>
            </w:r>
          </w:p>
        </w:tc>
        <w:tc>
          <w:tcPr>
            <w:tcW w:w="1368" w:type="dxa"/>
            <w:gridSpan w:val="2"/>
          </w:tcPr>
          <w:p w14:paraId="19C6D3C6" w14:textId="4DC14EA8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м.</w:t>
            </w:r>
          </w:p>
        </w:tc>
        <w:tc>
          <w:tcPr>
            <w:tcW w:w="1814" w:type="dxa"/>
            <w:gridSpan w:val="2"/>
          </w:tcPr>
          <w:p w14:paraId="7BB70A39" w14:textId="3B9D0AD1" w:rsidR="00250D86" w:rsidRPr="00AF6D0F" w:rsidRDefault="00AF6D0F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4</w:t>
            </w:r>
          </w:p>
        </w:tc>
      </w:tr>
      <w:tr w:rsidR="002A63A7" w14:paraId="514C1F23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5FE27507" w14:textId="06F83FA9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0DB075D9" w14:textId="7D281D48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45A5B350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0DCE7B9" w14:textId="03480658" w:rsidR="00250D86" w:rsidRPr="00D24B31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1368" w:type="dxa"/>
            <w:gridSpan w:val="2"/>
          </w:tcPr>
          <w:p w14:paraId="35B247A6" w14:textId="1F4A5FC0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137381ED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38EB275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0536AD6" w14:textId="23836251" w:rsidR="00250D86" w:rsidRP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250D86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5.</w:t>
            </w:r>
          </w:p>
        </w:tc>
        <w:tc>
          <w:tcPr>
            <w:tcW w:w="2042" w:type="dxa"/>
            <w:gridSpan w:val="2"/>
          </w:tcPr>
          <w:p w14:paraId="4B368DE0" w14:textId="122D869B" w:rsidR="00250D86" w:rsidRP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250D86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Изделия и материалы</w:t>
            </w:r>
            <w:r w:rsidRPr="00250D86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363" w:type="dxa"/>
            <w:gridSpan w:val="3"/>
          </w:tcPr>
          <w:p w14:paraId="06EDA737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66349E7A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0BB0A2B0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125DF0CA" w14:textId="65290B99" w:rsidR="00250D86" w:rsidRDefault="00250D86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693DF00B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3FC726FF" w14:textId="04BA8D57" w:rsidR="00250D86" w:rsidRP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5.1</w:t>
            </w:r>
          </w:p>
        </w:tc>
        <w:tc>
          <w:tcPr>
            <w:tcW w:w="2042" w:type="dxa"/>
            <w:gridSpan w:val="2"/>
          </w:tcPr>
          <w:p w14:paraId="562FD5B5" w14:textId="7DFE72E5" w:rsidR="00250D86" w:rsidRPr="008740E8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Компьютерная розетка </w:t>
            </w:r>
            <w:r w:rsidR="003E7119"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xRJ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45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</w:p>
        </w:tc>
        <w:tc>
          <w:tcPr>
            <w:tcW w:w="2363" w:type="dxa"/>
            <w:gridSpan w:val="3"/>
          </w:tcPr>
          <w:p w14:paraId="04266F21" w14:textId="60C7E3FC" w:rsidR="00250D86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8740E8">
              <w:rPr>
                <w:rFonts w:ascii="Times New Roman" w:hAnsi="Times New Roman"/>
                <w:i w:val="0"/>
                <w:iCs/>
                <w:lang w:val="ru-RU"/>
              </w:rPr>
              <w:t>MGU5.2020.18ZD</w:t>
            </w:r>
          </w:p>
        </w:tc>
        <w:tc>
          <w:tcPr>
            <w:tcW w:w="1488" w:type="dxa"/>
          </w:tcPr>
          <w:p w14:paraId="5181E774" w14:textId="175D4357" w:rsidR="00250D86" w:rsidRPr="008740E8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SEU</w:t>
            </w:r>
          </w:p>
        </w:tc>
        <w:tc>
          <w:tcPr>
            <w:tcW w:w="1368" w:type="dxa"/>
            <w:gridSpan w:val="2"/>
          </w:tcPr>
          <w:p w14:paraId="7F993C41" w14:textId="1F8F82BB" w:rsidR="00250D86" w:rsidRPr="008740E8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34A99821" w14:textId="3DE586AB" w:rsidR="00250D86" w:rsidRDefault="003D0FC7" w:rsidP="002A63A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2A63A7" w14:paraId="0AE61D54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51055D7" w14:textId="792A7421" w:rsidR="00250D86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5.2</w:t>
            </w:r>
          </w:p>
        </w:tc>
        <w:tc>
          <w:tcPr>
            <w:tcW w:w="2042" w:type="dxa"/>
            <w:gridSpan w:val="2"/>
          </w:tcPr>
          <w:p w14:paraId="2EB9E5E9" w14:textId="3F3C96AB" w:rsidR="00250D86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Патч-корд </w:t>
            </w:r>
            <w:r w:rsidR="00AF6D0F">
              <w:rPr>
                <w:rFonts w:ascii="Times New Roman" w:hAnsi="Times New Roman"/>
                <w:i w:val="0"/>
                <w:iCs/>
                <w:lang w:val="en-US"/>
              </w:rPr>
              <w:t>F</w:t>
            </w:r>
            <w:r w:rsidR="002A63A7" w:rsidRPr="002A63A7">
              <w:rPr>
                <w:rFonts w:ascii="Times New Roman" w:hAnsi="Times New Roman"/>
                <w:i w:val="0"/>
                <w:iCs/>
                <w:lang w:val="ru-RU"/>
              </w:rPr>
              <w:t>TP категория 5e</w:t>
            </w:r>
          </w:p>
        </w:tc>
        <w:tc>
          <w:tcPr>
            <w:tcW w:w="2363" w:type="dxa"/>
            <w:gridSpan w:val="3"/>
          </w:tcPr>
          <w:p w14:paraId="2CB5D617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56E2FDE8" w14:textId="21AB8927" w:rsidR="00250D86" w:rsidRP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proofErr w:type="spellStart"/>
            <w:r>
              <w:rPr>
                <w:rFonts w:ascii="Times New Roman" w:hAnsi="Times New Roman"/>
                <w:i w:val="0"/>
                <w:iCs/>
                <w:lang w:val="en-US"/>
              </w:rPr>
              <w:t>Gembird</w:t>
            </w:r>
            <w:proofErr w:type="spellEnd"/>
          </w:p>
        </w:tc>
        <w:tc>
          <w:tcPr>
            <w:tcW w:w="1368" w:type="dxa"/>
            <w:gridSpan w:val="2"/>
          </w:tcPr>
          <w:p w14:paraId="5D33870B" w14:textId="3A1A187E" w:rsidR="00250D86" w:rsidRP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1CD0A211" w14:textId="5B853862" w:rsidR="00250D86" w:rsidRDefault="003D0FC7" w:rsidP="002A63A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2A63A7" w14:paraId="3BC2BC81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313AEA57" w14:textId="17223208" w:rsidR="00250D86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5.3</w:t>
            </w:r>
          </w:p>
        </w:tc>
        <w:tc>
          <w:tcPr>
            <w:tcW w:w="2042" w:type="dxa"/>
            <w:gridSpan w:val="2"/>
          </w:tcPr>
          <w:p w14:paraId="3C3CCA8C" w14:textId="69CF0D23" w:rsidR="00250D86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Горизонтальный</w:t>
            </w:r>
            <w:r w:rsidR="00BE6356">
              <w:rPr>
                <w:rFonts w:ascii="Times New Roman" w:hAnsi="Times New Roman"/>
                <w:i w:val="0"/>
                <w:iCs/>
                <w:lang w:val="ru-RU"/>
              </w:rPr>
              <w:t xml:space="preserve"> кабельный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органайзер</w:t>
            </w:r>
          </w:p>
        </w:tc>
        <w:tc>
          <w:tcPr>
            <w:tcW w:w="2363" w:type="dxa"/>
            <w:gridSpan w:val="3"/>
          </w:tcPr>
          <w:p w14:paraId="03332685" w14:textId="3DAEDFF3" w:rsidR="00250D86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3B156E">
              <w:rPr>
                <w:rFonts w:ascii="Times New Roman" w:hAnsi="Times New Roman"/>
                <w:i w:val="0"/>
                <w:iCs/>
                <w:lang w:val="ru-RU"/>
              </w:rPr>
              <w:t>TWT-ORG/CV-1U</w:t>
            </w:r>
          </w:p>
        </w:tc>
        <w:tc>
          <w:tcPr>
            <w:tcW w:w="1488" w:type="dxa"/>
          </w:tcPr>
          <w:p w14:paraId="5C595EA2" w14:textId="5696034F" w:rsidR="00250D86" w:rsidRPr="003B156E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TWT</w:t>
            </w:r>
          </w:p>
        </w:tc>
        <w:tc>
          <w:tcPr>
            <w:tcW w:w="1368" w:type="dxa"/>
            <w:gridSpan w:val="2"/>
          </w:tcPr>
          <w:p w14:paraId="6B904E09" w14:textId="3D68F869" w:rsidR="00250D86" w:rsidRPr="003B156E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1A0E904E" w14:textId="7B9F10F2" w:rsidR="00250D86" w:rsidRPr="00AF6D0F" w:rsidRDefault="00AF6D0F" w:rsidP="003B156E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</w:tc>
      </w:tr>
      <w:tr w:rsidR="002A63A7" w14:paraId="451A981D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68FC8E7C" w14:textId="7F657D55" w:rsidR="002A63A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5.4</w:t>
            </w:r>
          </w:p>
        </w:tc>
        <w:tc>
          <w:tcPr>
            <w:tcW w:w="2042" w:type="dxa"/>
            <w:gridSpan w:val="2"/>
          </w:tcPr>
          <w:p w14:paraId="3BF31F43" w14:textId="6A44A2D1" w:rsidR="002A63A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Кронштейн</w:t>
            </w:r>
          </w:p>
        </w:tc>
        <w:tc>
          <w:tcPr>
            <w:tcW w:w="2363" w:type="dxa"/>
            <w:gridSpan w:val="3"/>
          </w:tcPr>
          <w:p w14:paraId="79031C9C" w14:textId="7028C62C" w:rsidR="002A63A7" w:rsidRPr="003D0FC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AMB-161</w:t>
            </w:r>
          </w:p>
        </w:tc>
        <w:tc>
          <w:tcPr>
            <w:tcW w:w="1488" w:type="dxa"/>
          </w:tcPr>
          <w:p w14:paraId="076D939F" w14:textId="69032F1E" w:rsidR="002A63A7" w:rsidRPr="003D0FC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Axiom</w:t>
            </w:r>
          </w:p>
        </w:tc>
        <w:tc>
          <w:tcPr>
            <w:tcW w:w="1368" w:type="dxa"/>
            <w:gridSpan w:val="2"/>
          </w:tcPr>
          <w:p w14:paraId="11C4F37C" w14:textId="497F5F23" w:rsidR="002A63A7" w:rsidRPr="003D0FC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4BBDA2C7" w14:textId="73418B4E" w:rsidR="002A63A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</w:p>
        </w:tc>
      </w:tr>
      <w:tr w:rsidR="002A63A7" w14:paraId="7C393416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443AF94A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257A72B0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58E858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7A48F37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6F16F34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E805491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481EC85F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083E41E7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5772E39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D910D0C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70AE85EF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255165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4546CC77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7CC1801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67B03646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6E1EFA5D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3577A0F2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496631C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08FFB7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EAF57E7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12BA72F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07D696C3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4E6258B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2DF1F57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36639F2B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6DDF789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2C6DFE1D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AAADA8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61F90AE4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2A23B74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373BE31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F837BD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4233A1F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1D8F138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543F7163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28B3D280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159F398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186F301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7C94845F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68A71C2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6DF111A9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76280D7D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23E9B170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5748ED9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23CF231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5C8187B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0403BF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6B494D51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4F16BC19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5507D73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4BE9646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53BD325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1C40D733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E8C7DB7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6EBFCC8A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34EEFAB9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2416CF3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52FD9E1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6A69CE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0DE9E9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1775E730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2132CCFE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28BD0088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69FF48D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1175834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4398A7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E81CB0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4559BB0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03427CDE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B279EC5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56933FF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5FFCB5AC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7CD2610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DE0FF58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BB096A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308F7927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CF9C424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2FE3108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  <w:gridSpan w:val="2"/>
          </w:tcPr>
          <w:p w14:paraId="3CABBF12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23CDF41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F1A45C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1DF32C2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14F16D46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</w:tbl>
    <w:p w14:paraId="6BC46C7B" w14:textId="0EE7758B" w:rsidR="002341A5" w:rsidRPr="00BA3799" w:rsidRDefault="002341A5" w:rsidP="002A63A7">
      <w:pPr>
        <w:spacing w:line="360" w:lineRule="exact"/>
        <w:rPr>
          <w:rFonts w:ascii="Times New Roman" w:hAnsi="Times New Roman"/>
          <w:i w:val="0"/>
          <w:iCs/>
          <w:lang w:val="ru-RU"/>
        </w:rPr>
      </w:pPr>
      <w:bookmarkStart w:id="0" w:name="_GoBack"/>
      <w:bookmarkEnd w:id="0"/>
      <w:r w:rsidRPr="002341A5">
        <w:rPr>
          <w:rFonts w:ascii="Times New Roman" w:hAnsi="Times New Roman"/>
          <w:i w:val="0"/>
          <w:iCs/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6982ABB5" wp14:editId="5B901D8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0236DD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29300B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C36BDD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BA2DA4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1BF61F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1CE66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E3C8E3" w14:textId="7890E6D6" w:rsidR="002341A5" w:rsidRPr="00425DC9" w:rsidRDefault="002341A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E68C42" w14:textId="51D2D97D" w:rsidR="002341A5" w:rsidRPr="00F45672" w:rsidRDefault="002341A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F45672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3D0FC7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2ABB5" id="Группа 21" o:spid="_x0000_s104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C3LDWZSQUAAPwqAAAOAAAAAAAAAAAAAAAAAC4CAABk&#10;cnMvZTJvRG9jLnhtbFBLAQItABQABgAIAAAAIQCMQ7bK4QAAAAwBAAAPAAAAAAAAAAAAAAAAAKMH&#10;AABkcnMvZG93bnJldi54bWxQSwUGAAAAAAQABADzAAAAsQgAAAAA&#10;" o:allowincell="f">
  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2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2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3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3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3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50236DD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7929300B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73C36BDD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0BA2DA4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6D1BF61F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61CE66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AE3C8E3" w14:textId="7890E6D6" w:rsidR="002341A5" w:rsidRPr="00425DC9" w:rsidRDefault="002341A5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2FE68C42" w14:textId="51D2D97D" w:rsidR="002341A5" w:rsidRPr="00F45672" w:rsidRDefault="002341A5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F45672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3D0FC7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2341A5" w:rsidRPr="00BA3799" w:rsidSect="00BA379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A9384" w14:textId="77777777" w:rsidR="004B4E5D" w:rsidRDefault="004B4E5D" w:rsidP="002341A5">
      <w:r>
        <w:separator/>
      </w:r>
    </w:p>
  </w:endnote>
  <w:endnote w:type="continuationSeparator" w:id="0">
    <w:p w14:paraId="580412DA" w14:textId="77777777" w:rsidR="004B4E5D" w:rsidRDefault="004B4E5D" w:rsidP="00234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00859" w14:textId="77777777" w:rsidR="004B4E5D" w:rsidRDefault="004B4E5D" w:rsidP="002341A5">
      <w:r>
        <w:separator/>
      </w:r>
    </w:p>
  </w:footnote>
  <w:footnote w:type="continuationSeparator" w:id="0">
    <w:p w14:paraId="2A8409B1" w14:textId="77777777" w:rsidR="004B4E5D" w:rsidRDefault="004B4E5D" w:rsidP="00234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99"/>
    <w:rsid w:val="00041758"/>
    <w:rsid w:val="000D3A82"/>
    <w:rsid w:val="00113A7B"/>
    <w:rsid w:val="001142E4"/>
    <w:rsid w:val="00157B80"/>
    <w:rsid w:val="001D0950"/>
    <w:rsid w:val="001F3C9D"/>
    <w:rsid w:val="002341A5"/>
    <w:rsid w:val="00241A0F"/>
    <w:rsid w:val="00250D86"/>
    <w:rsid w:val="00296CA2"/>
    <w:rsid w:val="002A63A7"/>
    <w:rsid w:val="003106E6"/>
    <w:rsid w:val="003267B1"/>
    <w:rsid w:val="00392F2C"/>
    <w:rsid w:val="003A6FFE"/>
    <w:rsid w:val="003B156E"/>
    <w:rsid w:val="003D0FC7"/>
    <w:rsid w:val="003E7119"/>
    <w:rsid w:val="00425DC9"/>
    <w:rsid w:val="004B4E5D"/>
    <w:rsid w:val="00544DA0"/>
    <w:rsid w:val="005D47BE"/>
    <w:rsid w:val="00607359"/>
    <w:rsid w:val="006B38E2"/>
    <w:rsid w:val="006F574A"/>
    <w:rsid w:val="00715D3E"/>
    <w:rsid w:val="00873B34"/>
    <w:rsid w:val="008740E8"/>
    <w:rsid w:val="00894570"/>
    <w:rsid w:val="008F10B9"/>
    <w:rsid w:val="009A7A07"/>
    <w:rsid w:val="00A16229"/>
    <w:rsid w:val="00AA3CD2"/>
    <w:rsid w:val="00AF6D0F"/>
    <w:rsid w:val="00BA3799"/>
    <w:rsid w:val="00BC3EEA"/>
    <w:rsid w:val="00BE6356"/>
    <w:rsid w:val="00BF0BA9"/>
    <w:rsid w:val="00C82204"/>
    <w:rsid w:val="00C920BC"/>
    <w:rsid w:val="00D007AB"/>
    <w:rsid w:val="00D24B31"/>
    <w:rsid w:val="00D34E5F"/>
    <w:rsid w:val="00D73898"/>
    <w:rsid w:val="00D73C7F"/>
    <w:rsid w:val="00DF6E4D"/>
    <w:rsid w:val="00E30F1E"/>
    <w:rsid w:val="00E3120A"/>
    <w:rsid w:val="00E6218C"/>
    <w:rsid w:val="00EA4F34"/>
    <w:rsid w:val="00EB5C60"/>
    <w:rsid w:val="00F03884"/>
    <w:rsid w:val="00F3299B"/>
    <w:rsid w:val="00F45672"/>
    <w:rsid w:val="00F8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C4A46A"/>
  <w15:chartTrackingRefBased/>
  <w15:docId w15:val="{B6320E9C-7173-4A3A-A4B7-77C2EA43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table" w:styleId="ae">
    <w:name w:val="Table Grid"/>
    <w:basedOn w:val="a1"/>
    <w:rsid w:val="00BA3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17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3</cp:revision>
  <cp:lastPrinted>2021-05-17T18:43:00Z</cp:lastPrinted>
  <dcterms:created xsi:type="dcterms:W3CDTF">2022-11-27T20:12:00Z</dcterms:created>
  <dcterms:modified xsi:type="dcterms:W3CDTF">2022-11-27T20:52:00Z</dcterms:modified>
</cp:coreProperties>
</file>